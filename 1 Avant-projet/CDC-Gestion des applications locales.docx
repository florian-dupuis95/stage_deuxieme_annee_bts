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text" w:horzAnchor="margin" w:tblpY="1557"/>
        <w:tblW w:w="99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8"/>
        <w:gridCol w:w="3402"/>
        <w:gridCol w:w="3402"/>
      </w:tblGrid>
      <w:tr w:rsidR="001F6457" w:rsidRPr="00EF4619" w:rsidTr="00193F55">
        <w:trPr>
          <w:trHeight w:val="454"/>
        </w:trPr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1F6457" w:rsidRPr="00397C1F" w:rsidRDefault="00B9284A" w:rsidP="008B6C83">
            <w:pPr>
              <w:pStyle w:val="textecourant"/>
            </w:pPr>
            <w:r>
              <w:t>Date de création</w:t>
            </w:r>
            <w:r w:rsidR="001F6457" w:rsidRPr="00397C1F">
              <w:rPr>
                <w:rFonts w:cs="Calibri"/>
              </w:rPr>
              <w:t> </w:t>
            </w:r>
            <w:r w:rsidR="001F6457" w:rsidRPr="00397C1F">
              <w:t>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1F6457" w:rsidRPr="00397C1F" w:rsidRDefault="002568A0" w:rsidP="00146A38">
            <w:pPr>
              <w:pStyle w:val="textecourant"/>
              <w:rPr>
                <w:lang w:val="fr-FR"/>
              </w:rPr>
            </w:pPr>
            <w:r>
              <w:rPr>
                <w:lang w:val="fr-FR"/>
              </w:rPr>
              <w:t>10/</w:t>
            </w:r>
            <w:r w:rsidR="00B84E8E">
              <w:rPr>
                <w:lang w:val="fr-FR"/>
              </w:rPr>
              <w:t>0</w:t>
            </w:r>
            <w:r>
              <w:rPr>
                <w:lang w:val="fr-FR"/>
              </w:rPr>
              <w:t>1</w:t>
            </w:r>
            <w:r w:rsidR="006919C3">
              <w:rPr>
                <w:lang w:val="fr-FR"/>
              </w:rPr>
              <w:t>/202</w:t>
            </w:r>
            <w:r w:rsidR="00EF41EA">
              <w:rPr>
                <w:lang w:val="fr-FR"/>
              </w:rPr>
              <w:t>2</w:t>
            </w:r>
            <w:bookmarkStart w:id="0" w:name="_GoBack"/>
            <w:bookmarkEnd w:id="0"/>
          </w:p>
        </w:tc>
      </w:tr>
      <w:tr w:rsidR="001F6457" w:rsidRPr="00EF4619" w:rsidTr="00193F55">
        <w:trPr>
          <w:trHeight w:val="454"/>
        </w:trPr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1F6457" w:rsidRPr="00397C1F" w:rsidRDefault="00B9284A" w:rsidP="00146A38">
            <w:pPr>
              <w:pStyle w:val="textecourant"/>
              <w:rPr>
                <w:lang w:val="fr-FR"/>
              </w:rPr>
            </w:pPr>
            <w:r>
              <w:rPr>
                <w:lang w:val="fr-FR"/>
              </w:rPr>
              <w:t>Objet du document</w:t>
            </w:r>
            <w:r w:rsidRPr="00397C1F">
              <w:rPr>
                <w:lang w:val="fr-FR"/>
              </w:rPr>
              <w:t xml:space="preserve"> 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1F6457" w:rsidRPr="00397C1F" w:rsidRDefault="0030385D" w:rsidP="00146A38">
            <w:pPr>
              <w:pStyle w:val="textecourant"/>
              <w:rPr>
                <w:lang w:val="fr-FR"/>
              </w:rPr>
            </w:pPr>
            <w:r>
              <w:rPr>
                <w:lang w:val="fr-FR"/>
              </w:rPr>
              <w:t>Cahier des charges</w:t>
            </w:r>
          </w:p>
        </w:tc>
      </w:tr>
      <w:tr w:rsidR="001F6457" w:rsidRPr="00EF4619" w:rsidTr="00193F55">
        <w:trPr>
          <w:trHeight w:val="1134"/>
        </w:trPr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1F6457" w:rsidRPr="00397C1F" w:rsidRDefault="00B9284A" w:rsidP="00B9284A">
            <w:pPr>
              <w:pStyle w:val="textecourant"/>
              <w:rPr>
                <w:lang w:val="fr-FR"/>
              </w:rPr>
            </w:pPr>
            <w:r>
              <w:rPr>
                <w:lang w:val="fr-FR"/>
              </w:rPr>
              <w:t xml:space="preserve">Auteur du document </w:t>
            </w:r>
            <w:r w:rsidR="001F6457" w:rsidRPr="00397C1F">
              <w:rPr>
                <w:lang w:val="fr-FR"/>
              </w:rPr>
              <w:t xml:space="preserve">: 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6919C3" w:rsidRPr="00397C1F" w:rsidRDefault="006919C3" w:rsidP="006919C3">
            <w:pPr>
              <w:pStyle w:val="textecourant"/>
              <w:rPr>
                <w:lang w:val="fr-FR"/>
              </w:rPr>
            </w:pPr>
            <w:r w:rsidRPr="00397C1F">
              <w:rPr>
                <w:lang w:val="fr-FR"/>
              </w:rPr>
              <w:t xml:space="preserve">Nom : </w:t>
            </w:r>
            <w:r>
              <w:rPr>
                <w:lang w:val="fr-FR"/>
              </w:rPr>
              <w:t>Jérémie RIQUIER</w:t>
            </w:r>
          </w:p>
          <w:p w:rsidR="001F6457" w:rsidRPr="00397C1F" w:rsidRDefault="006919C3" w:rsidP="006919C3">
            <w:pPr>
              <w:pStyle w:val="textecourant"/>
              <w:rPr>
                <w:lang w:val="fr-FR"/>
              </w:rPr>
            </w:pPr>
            <w:r>
              <w:rPr>
                <w:lang w:val="fr-FR"/>
              </w:rPr>
              <w:t>Fonction : chef de bureau études &amp; développements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6919C3" w:rsidRPr="00397C1F" w:rsidRDefault="006919C3" w:rsidP="006919C3">
            <w:pPr>
              <w:pStyle w:val="textecourant"/>
              <w:rPr>
                <w:lang w:val="fr-FR"/>
              </w:rPr>
            </w:pPr>
            <w:r w:rsidRPr="00397C1F">
              <w:rPr>
                <w:lang w:val="fr-FR"/>
              </w:rPr>
              <w:t xml:space="preserve">Poste : </w:t>
            </w:r>
            <w:r>
              <w:rPr>
                <w:lang w:val="fr-FR"/>
              </w:rPr>
              <w:t>33 17</w:t>
            </w:r>
          </w:p>
          <w:p w:rsidR="001F6457" w:rsidRPr="00397C1F" w:rsidRDefault="006919C3" w:rsidP="006919C3">
            <w:pPr>
              <w:pStyle w:val="textecourant"/>
              <w:rPr>
                <w:lang w:val="fr-FR"/>
              </w:rPr>
            </w:pPr>
            <w:r w:rsidRPr="00397C1F">
              <w:rPr>
                <w:lang w:val="fr-FR"/>
              </w:rPr>
              <w:t xml:space="preserve">Mail : </w:t>
            </w:r>
            <w:r>
              <w:rPr>
                <w:lang w:val="fr-FR"/>
              </w:rPr>
              <w:t xml:space="preserve"> jeremie.riquier@siec.education.fr</w:t>
            </w:r>
          </w:p>
        </w:tc>
      </w:tr>
      <w:tr w:rsidR="00B9284A" w:rsidRPr="00EF4619" w:rsidTr="00191E24">
        <w:trPr>
          <w:trHeight w:val="454"/>
        </w:trPr>
        <w:tc>
          <w:tcPr>
            <w:tcW w:w="31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5" w:color="auto" w:fill="auto"/>
          </w:tcPr>
          <w:p w:rsidR="00B9284A" w:rsidRPr="00397C1F" w:rsidRDefault="00B9284A" w:rsidP="00146A38">
            <w:pPr>
              <w:pStyle w:val="textecourant"/>
              <w:rPr>
                <w:lang w:val="fr-FR"/>
              </w:rPr>
            </w:pPr>
            <w:r>
              <w:rPr>
                <w:lang w:val="fr-FR"/>
              </w:rPr>
              <w:t>Mises à jour 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B9284A" w:rsidRPr="00397C1F" w:rsidRDefault="00B9284A" w:rsidP="00146A38">
            <w:pPr>
              <w:pStyle w:val="textecourant"/>
              <w:rPr>
                <w:lang w:val="fr-FR"/>
              </w:rPr>
            </w:pPr>
          </w:p>
        </w:tc>
      </w:tr>
      <w:tr w:rsidR="00B9284A" w:rsidRPr="000D575D" w:rsidTr="00191E24">
        <w:trPr>
          <w:trHeight w:val="454"/>
        </w:trPr>
        <w:tc>
          <w:tcPr>
            <w:tcW w:w="3118" w:type="dxa"/>
            <w:vMerge/>
            <w:tcBorders>
              <w:left w:val="single" w:sz="12" w:space="0" w:color="auto"/>
              <w:right w:val="single" w:sz="12" w:space="0" w:color="auto"/>
            </w:tcBorders>
            <w:shd w:val="pct5" w:color="auto" w:fill="auto"/>
          </w:tcPr>
          <w:p w:rsidR="00B9284A" w:rsidRPr="00397C1F" w:rsidRDefault="00B9284A" w:rsidP="00146A38">
            <w:pPr>
              <w:pStyle w:val="textecourant"/>
              <w:rPr>
                <w:lang w:val="fr-FR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B9284A" w:rsidRPr="00397C1F" w:rsidRDefault="00B9284A" w:rsidP="00146A38">
            <w:pPr>
              <w:pStyle w:val="textecourant"/>
              <w:rPr>
                <w:lang w:val="fr-FR"/>
              </w:rPr>
            </w:pPr>
          </w:p>
        </w:tc>
      </w:tr>
      <w:tr w:rsidR="00B9284A" w:rsidRPr="000D575D" w:rsidTr="00191E24">
        <w:trPr>
          <w:trHeight w:val="454"/>
        </w:trPr>
        <w:tc>
          <w:tcPr>
            <w:tcW w:w="3118" w:type="dxa"/>
            <w:vMerge/>
            <w:tcBorders>
              <w:left w:val="single" w:sz="12" w:space="0" w:color="auto"/>
              <w:right w:val="single" w:sz="12" w:space="0" w:color="auto"/>
            </w:tcBorders>
            <w:shd w:val="pct5" w:color="auto" w:fill="auto"/>
          </w:tcPr>
          <w:p w:rsidR="00B9284A" w:rsidRPr="00397C1F" w:rsidRDefault="00B9284A" w:rsidP="00146A38">
            <w:pPr>
              <w:pStyle w:val="textecourant"/>
              <w:rPr>
                <w:lang w:val="fr-FR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B9284A" w:rsidRPr="00397C1F" w:rsidRDefault="00B9284A" w:rsidP="00146A38">
            <w:pPr>
              <w:pStyle w:val="textecourant"/>
              <w:rPr>
                <w:lang w:val="fr-FR"/>
              </w:rPr>
            </w:pPr>
          </w:p>
        </w:tc>
      </w:tr>
      <w:tr w:rsidR="00B9284A" w:rsidRPr="000D575D" w:rsidTr="00191E24">
        <w:trPr>
          <w:trHeight w:val="454"/>
        </w:trPr>
        <w:tc>
          <w:tcPr>
            <w:tcW w:w="3118" w:type="dxa"/>
            <w:vMerge/>
            <w:tcBorders>
              <w:left w:val="single" w:sz="12" w:space="0" w:color="auto"/>
              <w:right w:val="single" w:sz="12" w:space="0" w:color="auto"/>
            </w:tcBorders>
            <w:shd w:val="pct5" w:color="auto" w:fill="auto"/>
          </w:tcPr>
          <w:p w:rsidR="00B9284A" w:rsidRPr="00397C1F" w:rsidRDefault="00B9284A" w:rsidP="00146A38">
            <w:pPr>
              <w:pStyle w:val="textecourant"/>
              <w:rPr>
                <w:lang w:val="fr-FR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B9284A" w:rsidRPr="00397C1F" w:rsidRDefault="00B9284A" w:rsidP="00146A38">
            <w:pPr>
              <w:pStyle w:val="textecourant"/>
              <w:rPr>
                <w:lang w:val="fr-FR"/>
              </w:rPr>
            </w:pPr>
          </w:p>
        </w:tc>
      </w:tr>
      <w:tr w:rsidR="00B9284A" w:rsidRPr="000D575D" w:rsidTr="00191E24">
        <w:trPr>
          <w:trHeight w:val="454"/>
        </w:trPr>
        <w:tc>
          <w:tcPr>
            <w:tcW w:w="31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B9284A" w:rsidRPr="00397C1F" w:rsidRDefault="00B9284A" w:rsidP="00146A38">
            <w:pPr>
              <w:pStyle w:val="textecourant"/>
              <w:rPr>
                <w:lang w:val="fr-FR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B9284A" w:rsidRPr="00397C1F" w:rsidRDefault="00B9284A" w:rsidP="00146A38">
            <w:pPr>
              <w:pStyle w:val="textecourant"/>
              <w:rPr>
                <w:lang w:val="fr-FR"/>
              </w:rPr>
            </w:pPr>
          </w:p>
        </w:tc>
      </w:tr>
    </w:tbl>
    <w:p w:rsidR="0023664B" w:rsidRPr="000F2FD4" w:rsidRDefault="0007074D" w:rsidP="000F2FD4">
      <w:pPr>
        <w:rPr>
          <w:b/>
          <w:bCs/>
          <w:sz w:val="36"/>
        </w:rPr>
      </w:pPr>
      <w:r>
        <w:rPr>
          <w:rStyle w:val="lev"/>
        </w:rPr>
        <w:t>Gestion des a</w:t>
      </w:r>
      <w:r w:rsidR="000037FF">
        <w:rPr>
          <w:rStyle w:val="lev"/>
        </w:rPr>
        <w:t>pplications locales</w:t>
      </w:r>
      <w:r w:rsidR="00B84E8E">
        <w:rPr>
          <w:rFonts w:ascii="Marianne" w:hAnsi="Marianne"/>
        </w:rPr>
        <w:t xml:space="preserve"> </w:t>
      </w:r>
      <w:r w:rsidR="00436A6C">
        <w:rPr>
          <w:rFonts w:ascii="Marianne" w:hAnsi="Marianne"/>
        </w:rPr>
        <w:br w:type="page"/>
      </w:r>
    </w:p>
    <w:sdt>
      <w:sdtPr>
        <w:rPr>
          <w:rFonts w:ascii="Arial" w:eastAsiaTheme="minorHAnsi" w:hAnsi="Arial" w:cs="Arial"/>
          <w:caps w:val="0"/>
          <w:color w:val="auto"/>
          <w:sz w:val="22"/>
          <w:szCs w:val="22"/>
          <w:lang w:eastAsia="en-US"/>
        </w:rPr>
        <w:id w:val="1054503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1E62" w:rsidRPr="00444EF9" w:rsidRDefault="00444EF9" w:rsidP="00444EF9">
          <w:pPr>
            <w:pStyle w:val="En-ttedetabledesmatires"/>
            <w:pBdr>
              <w:top w:val="single" w:sz="4" w:space="1" w:color="auto"/>
              <w:bottom w:val="single" w:sz="4" w:space="1" w:color="auto"/>
            </w:pBdr>
            <w:rPr>
              <w:rFonts w:ascii="Arial" w:hAnsi="Arial" w:cs="Arial"/>
              <w:b/>
              <w:color w:val="auto"/>
              <w:sz w:val="28"/>
              <w:szCs w:val="28"/>
            </w:rPr>
          </w:pPr>
          <w:r>
            <w:rPr>
              <w:rFonts w:ascii="Arial" w:hAnsi="Arial" w:cs="Arial"/>
              <w:b/>
              <w:color w:val="auto"/>
              <w:sz w:val="28"/>
              <w:szCs w:val="28"/>
            </w:rPr>
            <w:t>TABLE DES MATIERES</w:t>
          </w:r>
        </w:p>
        <w:p w:rsidR="00B27160" w:rsidRDefault="00201E62">
          <w:pPr>
            <w:pStyle w:val="TM1"/>
            <w:rPr>
              <w:rFonts w:cstheme="minorBidi"/>
              <w:noProof/>
            </w:rPr>
          </w:pPr>
          <w:r w:rsidRPr="00201E62">
            <w:rPr>
              <w:rFonts w:ascii="Arial" w:hAnsi="Arial"/>
            </w:rPr>
            <w:fldChar w:fldCharType="begin"/>
          </w:r>
          <w:r w:rsidRPr="00201E62">
            <w:rPr>
              <w:rFonts w:ascii="Arial" w:hAnsi="Arial"/>
            </w:rPr>
            <w:instrText xml:space="preserve"> TOC \o "1-3" \h \z \u </w:instrText>
          </w:r>
          <w:r w:rsidRPr="00201E62">
            <w:rPr>
              <w:rFonts w:ascii="Arial" w:hAnsi="Arial"/>
            </w:rPr>
            <w:fldChar w:fldCharType="separate"/>
          </w:r>
          <w:hyperlink w:anchor="_Toc92726351" w:history="1">
            <w:r w:rsidR="00B27160" w:rsidRPr="00634A3C">
              <w:rPr>
                <w:rStyle w:val="Lienhypertexte"/>
                <w:iCs/>
                <w:noProof/>
              </w:rPr>
              <w:t>I.</w:t>
            </w:r>
            <w:r w:rsidR="00B27160">
              <w:rPr>
                <w:rFonts w:cstheme="minorBidi"/>
                <w:noProof/>
              </w:rPr>
              <w:tab/>
            </w:r>
            <w:r w:rsidR="00B27160" w:rsidRPr="00634A3C">
              <w:rPr>
                <w:rStyle w:val="Lienhypertexte"/>
                <w:noProof/>
              </w:rPr>
              <w:t>Contexte</w:t>
            </w:r>
            <w:r w:rsidR="00B27160">
              <w:rPr>
                <w:noProof/>
                <w:webHidden/>
              </w:rPr>
              <w:tab/>
            </w:r>
            <w:r w:rsidR="00B27160">
              <w:rPr>
                <w:noProof/>
                <w:webHidden/>
              </w:rPr>
              <w:fldChar w:fldCharType="begin"/>
            </w:r>
            <w:r w:rsidR="00B27160">
              <w:rPr>
                <w:noProof/>
                <w:webHidden/>
              </w:rPr>
              <w:instrText xml:space="preserve"> PAGEREF _Toc92726351 \h </w:instrText>
            </w:r>
            <w:r w:rsidR="00B27160">
              <w:rPr>
                <w:noProof/>
                <w:webHidden/>
              </w:rPr>
            </w:r>
            <w:r w:rsidR="00B27160">
              <w:rPr>
                <w:noProof/>
                <w:webHidden/>
              </w:rPr>
              <w:fldChar w:fldCharType="separate"/>
            </w:r>
            <w:r w:rsidR="00A6394D">
              <w:rPr>
                <w:noProof/>
                <w:webHidden/>
              </w:rPr>
              <w:t>3</w:t>
            </w:r>
            <w:r w:rsidR="00B27160">
              <w:rPr>
                <w:noProof/>
                <w:webHidden/>
              </w:rPr>
              <w:fldChar w:fldCharType="end"/>
            </w:r>
          </w:hyperlink>
        </w:p>
        <w:p w:rsidR="00B27160" w:rsidRDefault="00295A43">
          <w:pPr>
            <w:pStyle w:val="TM1"/>
            <w:rPr>
              <w:rFonts w:cstheme="minorBidi"/>
              <w:noProof/>
            </w:rPr>
          </w:pPr>
          <w:hyperlink w:anchor="_Toc92726352" w:history="1">
            <w:r w:rsidR="00B27160" w:rsidRPr="00634A3C">
              <w:rPr>
                <w:rStyle w:val="Lienhypertexte"/>
                <w:iCs/>
                <w:noProof/>
              </w:rPr>
              <w:t>II.</w:t>
            </w:r>
            <w:r w:rsidR="00B27160">
              <w:rPr>
                <w:rFonts w:cstheme="minorBidi"/>
                <w:noProof/>
              </w:rPr>
              <w:tab/>
            </w:r>
            <w:r w:rsidR="00B27160" w:rsidRPr="00634A3C">
              <w:rPr>
                <w:rStyle w:val="Lienhypertexte"/>
                <w:noProof/>
              </w:rPr>
              <w:t>Objectifs</w:t>
            </w:r>
            <w:r w:rsidR="00B27160">
              <w:rPr>
                <w:noProof/>
                <w:webHidden/>
              </w:rPr>
              <w:tab/>
            </w:r>
            <w:r w:rsidR="00B27160">
              <w:rPr>
                <w:noProof/>
                <w:webHidden/>
              </w:rPr>
              <w:fldChar w:fldCharType="begin"/>
            </w:r>
            <w:r w:rsidR="00B27160">
              <w:rPr>
                <w:noProof/>
                <w:webHidden/>
              </w:rPr>
              <w:instrText xml:space="preserve"> PAGEREF _Toc92726352 \h </w:instrText>
            </w:r>
            <w:r w:rsidR="00B27160">
              <w:rPr>
                <w:noProof/>
                <w:webHidden/>
              </w:rPr>
            </w:r>
            <w:r w:rsidR="00B27160">
              <w:rPr>
                <w:noProof/>
                <w:webHidden/>
              </w:rPr>
              <w:fldChar w:fldCharType="separate"/>
            </w:r>
            <w:r w:rsidR="00A6394D">
              <w:rPr>
                <w:noProof/>
                <w:webHidden/>
              </w:rPr>
              <w:t>3</w:t>
            </w:r>
            <w:r w:rsidR="00B27160">
              <w:rPr>
                <w:noProof/>
                <w:webHidden/>
              </w:rPr>
              <w:fldChar w:fldCharType="end"/>
            </w:r>
          </w:hyperlink>
        </w:p>
        <w:p w:rsidR="00B27160" w:rsidRDefault="00295A43">
          <w:pPr>
            <w:pStyle w:val="TM1"/>
            <w:rPr>
              <w:rFonts w:cstheme="minorBidi"/>
              <w:noProof/>
            </w:rPr>
          </w:pPr>
          <w:hyperlink w:anchor="_Toc92726353" w:history="1">
            <w:r w:rsidR="00B27160" w:rsidRPr="00634A3C">
              <w:rPr>
                <w:rStyle w:val="Lienhypertexte"/>
                <w:iCs/>
                <w:noProof/>
              </w:rPr>
              <w:t>III.</w:t>
            </w:r>
            <w:r w:rsidR="00B27160">
              <w:rPr>
                <w:rFonts w:cstheme="minorBidi"/>
                <w:noProof/>
              </w:rPr>
              <w:tab/>
            </w:r>
            <w:r w:rsidR="00B27160" w:rsidRPr="00634A3C">
              <w:rPr>
                <w:rStyle w:val="Lienhypertexte"/>
                <w:noProof/>
              </w:rPr>
              <w:t>Cibles</w:t>
            </w:r>
            <w:r w:rsidR="00B27160">
              <w:rPr>
                <w:noProof/>
                <w:webHidden/>
              </w:rPr>
              <w:tab/>
            </w:r>
            <w:r w:rsidR="00B27160">
              <w:rPr>
                <w:noProof/>
                <w:webHidden/>
              </w:rPr>
              <w:fldChar w:fldCharType="begin"/>
            </w:r>
            <w:r w:rsidR="00B27160">
              <w:rPr>
                <w:noProof/>
                <w:webHidden/>
              </w:rPr>
              <w:instrText xml:space="preserve"> PAGEREF _Toc92726353 \h </w:instrText>
            </w:r>
            <w:r w:rsidR="00B27160">
              <w:rPr>
                <w:noProof/>
                <w:webHidden/>
              </w:rPr>
            </w:r>
            <w:r w:rsidR="00B27160">
              <w:rPr>
                <w:noProof/>
                <w:webHidden/>
              </w:rPr>
              <w:fldChar w:fldCharType="separate"/>
            </w:r>
            <w:r w:rsidR="00A6394D">
              <w:rPr>
                <w:noProof/>
                <w:webHidden/>
              </w:rPr>
              <w:t>3</w:t>
            </w:r>
            <w:r w:rsidR="00B27160">
              <w:rPr>
                <w:noProof/>
                <w:webHidden/>
              </w:rPr>
              <w:fldChar w:fldCharType="end"/>
            </w:r>
          </w:hyperlink>
        </w:p>
        <w:p w:rsidR="00B27160" w:rsidRDefault="00295A43">
          <w:pPr>
            <w:pStyle w:val="TM1"/>
            <w:rPr>
              <w:rFonts w:cstheme="minorBidi"/>
              <w:noProof/>
            </w:rPr>
          </w:pPr>
          <w:hyperlink w:anchor="_Toc92726354" w:history="1">
            <w:r w:rsidR="00B27160" w:rsidRPr="00634A3C">
              <w:rPr>
                <w:rStyle w:val="Lienhypertexte"/>
                <w:iCs/>
                <w:noProof/>
              </w:rPr>
              <w:t>IV.</w:t>
            </w:r>
            <w:r w:rsidR="00B27160">
              <w:rPr>
                <w:rFonts w:cstheme="minorBidi"/>
                <w:noProof/>
              </w:rPr>
              <w:tab/>
            </w:r>
            <w:r w:rsidR="00B27160" w:rsidRPr="00634A3C">
              <w:rPr>
                <w:rStyle w:val="Lienhypertexte"/>
                <w:noProof/>
              </w:rPr>
              <w:t>Spécifications fonctionnelles</w:t>
            </w:r>
            <w:r w:rsidR="00B27160">
              <w:rPr>
                <w:noProof/>
                <w:webHidden/>
              </w:rPr>
              <w:tab/>
            </w:r>
            <w:r w:rsidR="00B27160">
              <w:rPr>
                <w:noProof/>
                <w:webHidden/>
              </w:rPr>
              <w:fldChar w:fldCharType="begin"/>
            </w:r>
            <w:r w:rsidR="00B27160">
              <w:rPr>
                <w:noProof/>
                <w:webHidden/>
              </w:rPr>
              <w:instrText xml:space="preserve"> PAGEREF _Toc92726354 \h </w:instrText>
            </w:r>
            <w:r w:rsidR="00B27160">
              <w:rPr>
                <w:noProof/>
                <w:webHidden/>
              </w:rPr>
            </w:r>
            <w:r w:rsidR="00B27160">
              <w:rPr>
                <w:noProof/>
                <w:webHidden/>
              </w:rPr>
              <w:fldChar w:fldCharType="separate"/>
            </w:r>
            <w:r w:rsidR="00A6394D">
              <w:rPr>
                <w:noProof/>
                <w:webHidden/>
              </w:rPr>
              <w:t>4</w:t>
            </w:r>
            <w:r w:rsidR="00B27160">
              <w:rPr>
                <w:noProof/>
                <w:webHidden/>
              </w:rPr>
              <w:fldChar w:fldCharType="end"/>
            </w:r>
          </w:hyperlink>
        </w:p>
        <w:p w:rsidR="00B27160" w:rsidRDefault="00295A43">
          <w:pPr>
            <w:pStyle w:val="TM2"/>
            <w:tabs>
              <w:tab w:val="left" w:pos="660"/>
              <w:tab w:val="right" w:leader="dot" w:pos="9933"/>
            </w:tabs>
            <w:rPr>
              <w:rFonts w:cstheme="minorBidi"/>
              <w:noProof/>
            </w:rPr>
          </w:pPr>
          <w:hyperlink w:anchor="_Toc92726355" w:history="1">
            <w:r w:rsidR="00B27160" w:rsidRPr="00634A3C">
              <w:rPr>
                <w:rStyle w:val="Lienhypertexte"/>
                <w:noProof/>
              </w:rPr>
              <w:t>1.</w:t>
            </w:r>
            <w:r w:rsidR="00B27160">
              <w:rPr>
                <w:rFonts w:cstheme="minorBidi"/>
                <w:noProof/>
              </w:rPr>
              <w:tab/>
            </w:r>
            <w:r w:rsidR="00B27160" w:rsidRPr="00634A3C">
              <w:rPr>
                <w:rStyle w:val="Lienhypertexte"/>
                <w:noProof/>
              </w:rPr>
              <w:t>Définition des rôles</w:t>
            </w:r>
            <w:r w:rsidR="00B27160">
              <w:rPr>
                <w:noProof/>
                <w:webHidden/>
              </w:rPr>
              <w:tab/>
            </w:r>
            <w:r w:rsidR="00B27160">
              <w:rPr>
                <w:noProof/>
                <w:webHidden/>
              </w:rPr>
              <w:fldChar w:fldCharType="begin"/>
            </w:r>
            <w:r w:rsidR="00B27160">
              <w:rPr>
                <w:noProof/>
                <w:webHidden/>
              </w:rPr>
              <w:instrText xml:space="preserve"> PAGEREF _Toc92726355 \h </w:instrText>
            </w:r>
            <w:r w:rsidR="00B27160">
              <w:rPr>
                <w:noProof/>
                <w:webHidden/>
              </w:rPr>
            </w:r>
            <w:r w:rsidR="00B27160">
              <w:rPr>
                <w:noProof/>
                <w:webHidden/>
              </w:rPr>
              <w:fldChar w:fldCharType="separate"/>
            </w:r>
            <w:r w:rsidR="00A6394D">
              <w:rPr>
                <w:noProof/>
                <w:webHidden/>
              </w:rPr>
              <w:t>4</w:t>
            </w:r>
            <w:r w:rsidR="00B27160">
              <w:rPr>
                <w:noProof/>
                <w:webHidden/>
              </w:rPr>
              <w:fldChar w:fldCharType="end"/>
            </w:r>
          </w:hyperlink>
        </w:p>
        <w:p w:rsidR="00B27160" w:rsidRDefault="00295A43">
          <w:pPr>
            <w:pStyle w:val="TM2"/>
            <w:tabs>
              <w:tab w:val="left" w:pos="660"/>
              <w:tab w:val="right" w:leader="dot" w:pos="9933"/>
            </w:tabs>
            <w:rPr>
              <w:rFonts w:cstheme="minorBidi"/>
              <w:noProof/>
            </w:rPr>
          </w:pPr>
          <w:hyperlink w:anchor="_Toc92726356" w:history="1">
            <w:r w:rsidR="00B27160" w:rsidRPr="00634A3C">
              <w:rPr>
                <w:rStyle w:val="Lienhypertexte"/>
                <w:noProof/>
              </w:rPr>
              <w:t>2.</w:t>
            </w:r>
            <w:r w:rsidR="00B27160">
              <w:rPr>
                <w:rFonts w:cstheme="minorBidi"/>
                <w:noProof/>
              </w:rPr>
              <w:tab/>
            </w:r>
            <w:r w:rsidR="00B27160" w:rsidRPr="00634A3C">
              <w:rPr>
                <w:rStyle w:val="Lienhypertexte"/>
                <w:noProof/>
              </w:rPr>
              <w:t>Périmètre fonctionnel</w:t>
            </w:r>
            <w:r w:rsidR="00B27160">
              <w:rPr>
                <w:noProof/>
                <w:webHidden/>
              </w:rPr>
              <w:tab/>
            </w:r>
            <w:r w:rsidR="00B27160">
              <w:rPr>
                <w:noProof/>
                <w:webHidden/>
              </w:rPr>
              <w:fldChar w:fldCharType="begin"/>
            </w:r>
            <w:r w:rsidR="00B27160">
              <w:rPr>
                <w:noProof/>
                <w:webHidden/>
              </w:rPr>
              <w:instrText xml:space="preserve"> PAGEREF _Toc92726356 \h </w:instrText>
            </w:r>
            <w:r w:rsidR="00B27160">
              <w:rPr>
                <w:noProof/>
                <w:webHidden/>
              </w:rPr>
            </w:r>
            <w:r w:rsidR="00B27160">
              <w:rPr>
                <w:noProof/>
                <w:webHidden/>
              </w:rPr>
              <w:fldChar w:fldCharType="separate"/>
            </w:r>
            <w:r w:rsidR="00A6394D">
              <w:rPr>
                <w:noProof/>
                <w:webHidden/>
              </w:rPr>
              <w:t>4</w:t>
            </w:r>
            <w:r w:rsidR="00B27160">
              <w:rPr>
                <w:noProof/>
                <w:webHidden/>
              </w:rPr>
              <w:fldChar w:fldCharType="end"/>
            </w:r>
          </w:hyperlink>
        </w:p>
        <w:p w:rsidR="00B27160" w:rsidRDefault="00295A43">
          <w:pPr>
            <w:pStyle w:val="TM1"/>
            <w:rPr>
              <w:rFonts w:cstheme="minorBidi"/>
              <w:noProof/>
            </w:rPr>
          </w:pPr>
          <w:hyperlink w:anchor="_Toc92726357" w:history="1">
            <w:r w:rsidR="00B27160" w:rsidRPr="00634A3C">
              <w:rPr>
                <w:rStyle w:val="Lienhypertexte"/>
                <w:iCs/>
                <w:noProof/>
              </w:rPr>
              <w:t>V.</w:t>
            </w:r>
            <w:r w:rsidR="00B27160">
              <w:rPr>
                <w:rFonts w:cstheme="minorBidi"/>
                <w:noProof/>
              </w:rPr>
              <w:tab/>
            </w:r>
            <w:r w:rsidR="00B27160" w:rsidRPr="00634A3C">
              <w:rPr>
                <w:rStyle w:val="Lienhypertexte"/>
                <w:noProof/>
              </w:rPr>
              <w:t>Contraintes</w:t>
            </w:r>
            <w:r w:rsidR="00B27160">
              <w:rPr>
                <w:noProof/>
                <w:webHidden/>
              </w:rPr>
              <w:tab/>
            </w:r>
            <w:r w:rsidR="00B27160">
              <w:rPr>
                <w:noProof/>
                <w:webHidden/>
              </w:rPr>
              <w:fldChar w:fldCharType="begin"/>
            </w:r>
            <w:r w:rsidR="00B27160">
              <w:rPr>
                <w:noProof/>
                <w:webHidden/>
              </w:rPr>
              <w:instrText xml:space="preserve"> PAGEREF _Toc92726357 \h </w:instrText>
            </w:r>
            <w:r w:rsidR="00B27160">
              <w:rPr>
                <w:noProof/>
                <w:webHidden/>
              </w:rPr>
            </w:r>
            <w:r w:rsidR="00B27160">
              <w:rPr>
                <w:noProof/>
                <w:webHidden/>
              </w:rPr>
              <w:fldChar w:fldCharType="separate"/>
            </w:r>
            <w:r w:rsidR="00A6394D">
              <w:rPr>
                <w:noProof/>
                <w:webHidden/>
              </w:rPr>
              <w:t>6</w:t>
            </w:r>
            <w:r w:rsidR="00B27160">
              <w:rPr>
                <w:noProof/>
                <w:webHidden/>
              </w:rPr>
              <w:fldChar w:fldCharType="end"/>
            </w:r>
          </w:hyperlink>
        </w:p>
        <w:p w:rsidR="00B27160" w:rsidRDefault="00295A43">
          <w:pPr>
            <w:pStyle w:val="TM2"/>
            <w:tabs>
              <w:tab w:val="left" w:pos="660"/>
              <w:tab w:val="right" w:leader="dot" w:pos="9933"/>
            </w:tabs>
            <w:rPr>
              <w:rFonts w:cstheme="minorBidi"/>
              <w:noProof/>
            </w:rPr>
          </w:pPr>
          <w:hyperlink w:anchor="_Toc92726358" w:history="1">
            <w:r w:rsidR="00B27160" w:rsidRPr="00634A3C">
              <w:rPr>
                <w:rStyle w:val="Lienhypertexte"/>
                <w:noProof/>
              </w:rPr>
              <w:t>1.</w:t>
            </w:r>
            <w:r w:rsidR="00B27160">
              <w:rPr>
                <w:rFonts w:cstheme="minorBidi"/>
                <w:noProof/>
              </w:rPr>
              <w:tab/>
            </w:r>
            <w:r w:rsidR="00B27160" w:rsidRPr="00634A3C">
              <w:rPr>
                <w:rStyle w:val="Lienhypertexte"/>
                <w:noProof/>
              </w:rPr>
              <w:t>Charte graphique</w:t>
            </w:r>
            <w:r w:rsidR="00B27160">
              <w:rPr>
                <w:noProof/>
                <w:webHidden/>
              </w:rPr>
              <w:tab/>
            </w:r>
            <w:r w:rsidR="00B27160">
              <w:rPr>
                <w:noProof/>
                <w:webHidden/>
              </w:rPr>
              <w:fldChar w:fldCharType="begin"/>
            </w:r>
            <w:r w:rsidR="00B27160">
              <w:rPr>
                <w:noProof/>
                <w:webHidden/>
              </w:rPr>
              <w:instrText xml:space="preserve"> PAGEREF _Toc92726358 \h </w:instrText>
            </w:r>
            <w:r w:rsidR="00B27160">
              <w:rPr>
                <w:noProof/>
                <w:webHidden/>
              </w:rPr>
            </w:r>
            <w:r w:rsidR="00B27160">
              <w:rPr>
                <w:noProof/>
                <w:webHidden/>
              </w:rPr>
              <w:fldChar w:fldCharType="separate"/>
            </w:r>
            <w:r w:rsidR="00A6394D">
              <w:rPr>
                <w:noProof/>
                <w:webHidden/>
              </w:rPr>
              <w:t>6</w:t>
            </w:r>
            <w:r w:rsidR="00B27160">
              <w:rPr>
                <w:noProof/>
                <w:webHidden/>
              </w:rPr>
              <w:fldChar w:fldCharType="end"/>
            </w:r>
          </w:hyperlink>
        </w:p>
        <w:p w:rsidR="00B27160" w:rsidRDefault="00295A43">
          <w:pPr>
            <w:pStyle w:val="TM2"/>
            <w:tabs>
              <w:tab w:val="left" w:pos="660"/>
              <w:tab w:val="right" w:leader="dot" w:pos="9933"/>
            </w:tabs>
            <w:rPr>
              <w:rFonts w:cstheme="minorBidi"/>
              <w:noProof/>
            </w:rPr>
          </w:pPr>
          <w:hyperlink w:anchor="_Toc92726359" w:history="1">
            <w:r w:rsidR="00B27160" w:rsidRPr="00634A3C">
              <w:rPr>
                <w:rStyle w:val="Lienhypertexte"/>
                <w:noProof/>
              </w:rPr>
              <w:t>2.</w:t>
            </w:r>
            <w:r w:rsidR="00B27160">
              <w:rPr>
                <w:rFonts w:cstheme="minorBidi"/>
                <w:noProof/>
              </w:rPr>
              <w:tab/>
            </w:r>
            <w:r w:rsidR="00B27160" w:rsidRPr="00634A3C">
              <w:rPr>
                <w:rStyle w:val="Lienhypertexte"/>
                <w:noProof/>
              </w:rPr>
              <w:t>Sécurité</w:t>
            </w:r>
            <w:r w:rsidR="00B27160">
              <w:rPr>
                <w:noProof/>
                <w:webHidden/>
              </w:rPr>
              <w:tab/>
            </w:r>
            <w:r w:rsidR="00B27160">
              <w:rPr>
                <w:noProof/>
                <w:webHidden/>
              </w:rPr>
              <w:fldChar w:fldCharType="begin"/>
            </w:r>
            <w:r w:rsidR="00B27160">
              <w:rPr>
                <w:noProof/>
                <w:webHidden/>
              </w:rPr>
              <w:instrText xml:space="preserve"> PAGEREF _Toc92726359 \h </w:instrText>
            </w:r>
            <w:r w:rsidR="00B27160">
              <w:rPr>
                <w:noProof/>
                <w:webHidden/>
              </w:rPr>
            </w:r>
            <w:r w:rsidR="00B27160">
              <w:rPr>
                <w:noProof/>
                <w:webHidden/>
              </w:rPr>
              <w:fldChar w:fldCharType="separate"/>
            </w:r>
            <w:r w:rsidR="00A6394D">
              <w:rPr>
                <w:noProof/>
                <w:webHidden/>
              </w:rPr>
              <w:t>6</w:t>
            </w:r>
            <w:r w:rsidR="00B27160">
              <w:rPr>
                <w:noProof/>
                <w:webHidden/>
              </w:rPr>
              <w:fldChar w:fldCharType="end"/>
            </w:r>
          </w:hyperlink>
        </w:p>
        <w:p w:rsidR="00201E62" w:rsidRDefault="00201E62">
          <w:r w:rsidRPr="00201E62">
            <w:rPr>
              <w:b/>
              <w:bCs/>
            </w:rPr>
            <w:fldChar w:fldCharType="end"/>
          </w:r>
        </w:p>
      </w:sdtContent>
    </w:sdt>
    <w:p w:rsidR="00370A6A" w:rsidRPr="00370A6A" w:rsidRDefault="00370A6A" w:rsidP="007B271D"/>
    <w:p w:rsidR="00B9284A" w:rsidRDefault="00B9284A">
      <w:r>
        <w:br w:type="page"/>
      </w:r>
    </w:p>
    <w:p w:rsidR="00B9284A" w:rsidRPr="00973E03" w:rsidRDefault="006B1BC8" w:rsidP="00B9284A">
      <w:pPr>
        <w:pStyle w:val="Titre1"/>
        <w:numPr>
          <w:ilvl w:val="0"/>
          <w:numId w:val="1"/>
        </w:numPr>
        <w:ind w:left="0" w:firstLine="349"/>
        <w:rPr>
          <w:iCs/>
        </w:rPr>
      </w:pPr>
      <w:bookmarkStart w:id="1" w:name="_Toc92726351"/>
      <w:r>
        <w:lastRenderedPageBreak/>
        <w:t>Contexte</w:t>
      </w:r>
      <w:bookmarkEnd w:id="1"/>
    </w:p>
    <w:p w:rsidR="00BD2575" w:rsidRDefault="002568A0">
      <w:p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>Actuellement, toutes les informations concernant les applications locales sont stockées dans des fichiers accessibles</w:t>
      </w:r>
      <w:r w:rsidR="001A59B4">
        <w:rPr>
          <w:rFonts w:eastAsiaTheme="majorEastAsia" w:cstheme="majorBidi"/>
          <w:szCs w:val="26"/>
        </w:rPr>
        <w:t xml:space="preserve"> (excel, powerpoint, etc.)</w:t>
      </w:r>
      <w:r>
        <w:rPr>
          <w:rFonts w:eastAsiaTheme="majorEastAsia" w:cstheme="majorBidi"/>
          <w:szCs w:val="26"/>
        </w:rPr>
        <w:t xml:space="preserve"> sur le répertoire partagé de la DSI1</w:t>
      </w:r>
      <w:r w:rsidR="00BD2575">
        <w:rPr>
          <w:rFonts w:eastAsiaTheme="majorEastAsia" w:cstheme="majorBidi"/>
          <w:szCs w:val="26"/>
        </w:rPr>
        <w:t>.</w:t>
      </w:r>
    </w:p>
    <w:p w:rsidR="002568A0" w:rsidRDefault="002568A0">
      <w:pPr>
        <w:rPr>
          <w:rFonts w:eastAsiaTheme="majorEastAsia" w:cstheme="majorBidi"/>
          <w:szCs w:val="26"/>
        </w:rPr>
      </w:pPr>
    </w:p>
    <w:p w:rsidR="002568A0" w:rsidRDefault="001A59B4">
      <w:p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>Ces informations sont difficiles à maintenir à jour car il ne faut oublier aucun fichier.</w:t>
      </w:r>
    </w:p>
    <w:p w:rsidR="006B1BC8" w:rsidRPr="00973E03" w:rsidRDefault="006B1BC8" w:rsidP="006B1BC8">
      <w:pPr>
        <w:pStyle w:val="Titre1"/>
        <w:numPr>
          <w:ilvl w:val="0"/>
          <w:numId w:val="1"/>
        </w:numPr>
        <w:ind w:left="0" w:firstLine="360"/>
        <w:rPr>
          <w:iCs/>
        </w:rPr>
      </w:pPr>
      <w:bookmarkStart w:id="2" w:name="_Toc92726352"/>
      <w:r>
        <w:t>Objectifs</w:t>
      </w:r>
      <w:bookmarkEnd w:id="2"/>
    </w:p>
    <w:p w:rsidR="001A59B4" w:rsidRDefault="001A59B4" w:rsidP="00945301">
      <w:r>
        <w:t>L’objectif est de créer une nouvelle application permettant de centraliser l’ensemble des informations concernant les applications locales.</w:t>
      </w:r>
    </w:p>
    <w:p w:rsidR="001A59B4" w:rsidRDefault="001A59B4" w:rsidP="00945301"/>
    <w:p w:rsidR="001A59B4" w:rsidRDefault="001A59B4" w:rsidP="00945301">
      <w:r>
        <w:t>Dans un premier temps, il s’agira de récupérer les données issues du fichier Excel applications_locales.xlsx et de proposer une interface web permettant la gestion de ses données.</w:t>
      </w:r>
    </w:p>
    <w:p w:rsidR="006B1BC8" w:rsidRPr="00973E03" w:rsidRDefault="00312E69" w:rsidP="006B1BC8">
      <w:pPr>
        <w:pStyle w:val="Titre1"/>
        <w:numPr>
          <w:ilvl w:val="0"/>
          <w:numId w:val="1"/>
        </w:numPr>
        <w:ind w:left="0" w:firstLine="360"/>
        <w:rPr>
          <w:iCs/>
        </w:rPr>
      </w:pPr>
      <w:bookmarkStart w:id="3" w:name="_Toc92726353"/>
      <w:r>
        <w:t>Cibles</w:t>
      </w:r>
      <w:bookmarkEnd w:id="3"/>
    </w:p>
    <w:p w:rsidR="003D0A96" w:rsidRDefault="00CF5946" w:rsidP="00CF5946">
      <w:r>
        <w:t xml:space="preserve">Les utilisateurs de l’applications seront les </w:t>
      </w:r>
      <w:r w:rsidR="001A59B4">
        <w:t>développeurs de la DSI1</w:t>
      </w:r>
      <w:r>
        <w:t>.</w:t>
      </w:r>
    </w:p>
    <w:p w:rsidR="00C929D4" w:rsidRDefault="00C929D4">
      <w:pPr>
        <w:rPr>
          <w:b/>
          <w:caps/>
          <w:sz w:val="28"/>
          <w:szCs w:val="28"/>
        </w:rPr>
      </w:pPr>
      <w:r>
        <w:br w:type="page"/>
      </w:r>
    </w:p>
    <w:p w:rsidR="00B9284A" w:rsidRPr="006B1BC8" w:rsidRDefault="002C3056" w:rsidP="00B9284A">
      <w:pPr>
        <w:pStyle w:val="Titre1"/>
        <w:numPr>
          <w:ilvl w:val="0"/>
          <w:numId w:val="1"/>
        </w:numPr>
        <w:ind w:left="0" w:firstLine="360"/>
        <w:rPr>
          <w:iCs/>
        </w:rPr>
      </w:pPr>
      <w:bookmarkStart w:id="4" w:name="_Toc92726354"/>
      <w:r>
        <w:lastRenderedPageBreak/>
        <w:t>Spécifications fonctionnelles</w:t>
      </w:r>
      <w:bookmarkEnd w:id="4"/>
    </w:p>
    <w:p w:rsidR="00CF5946" w:rsidRDefault="00F81F87" w:rsidP="00E05342">
      <w:pPr>
        <w:pStyle w:val="Titre2"/>
        <w:numPr>
          <w:ilvl w:val="0"/>
          <w:numId w:val="11"/>
        </w:numPr>
        <w:rPr>
          <w:lang w:eastAsia="fr-FR"/>
        </w:rPr>
      </w:pPr>
      <w:bookmarkStart w:id="5" w:name="_Toc92726355"/>
      <w:r>
        <w:rPr>
          <w:lang w:eastAsia="fr-FR"/>
        </w:rPr>
        <w:t>Définition des r</w:t>
      </w:r>
      <w:r w:rsidR="00CF5946">
        <w:rPr>
          <w:lang w:eastAsia="fr-FR"/>
        </w:rPr>
        <w:t>ôles</w:t>
      </w:r>
      <w:bookmarkEnd w:id="5"/>
    </w:p>
    <w:p w:rsidR="00F81F87" w:rsidRDefault="00F81F87" w:rsidP="00CF5946">
      <w:pPr>
        <w:rPr>
          <w:lang w:eastAsia="fr-FR"/>
        </w:rPr>
      </w:pPr>
      <w:r>
        <w:rPr>
          <w:lang w:eastAsia="fr-FR"/>
        </w:rPr>
        <w:t>Les rôles ci-dessous sont les rôles utilisés pour décrire le périmètre fonctionnel de l’application.</w:t>
      </w:r>
    </w:p>
    <w:p w:rsidR="00F81F87" w:rsidRDefault="00F81F87" w:rsidP="00CF5946">
      <w:pPr>
        <w:rPr>
          <w:lang w:eastAsia="fr-FR"/>
        </w:rPr>
      </w:pPr>
    </w:p>
    <w:p w:rsidR="00F81F87" w:rsidRDefault="0052653D" w:rsidP="00CF5946">
      <w:pPr>
        <w:rPr>
          <w:lang w:eastAsia="fr-FR"/>
        </w:rPr>
      </w:pPr>
      <w:r>
        <w:rPr>
          <w:lang w:eastAsia="fr-FR"/>
        </w:rPr>
        <w:t>L</w:t>
      </w:r>
      <w:r w:rsidR="00F81F87">
        <w:rPr>
          <w:lang w:eastAsia="fr-FR"/>
        </w:rPr>
        <w:t xml:space="preserve">es </w:t>
      </w:r>
      <w:r w:rsidR="00A829A0">
        <w:rPr>
          <w:lang w:eastAsia="fr-FR"/>
        </w:rPr>
        <w:t>« </w:t>
      </w:r>
      <w:r w:rsidRPr="00A829A0">
        <w:rPr>
          <w:lang w:eastAsia="fr-FR"/>
        </w:rPr>
        <w:t>utilisateurs anonymes</w:t>
      </w:r>
      <w:r w:rsidR="00A829A0">
        <w:rPr>
          <w:lang w:eastAsia="fr-FR"/>
        </w:rPr>
        <w:t> »</w:t>
      </w:r>
      <w:r>
        <w:rPr>
          <w:lang w:eastAsia="fr-FR"/>
        </w:rPr>
        <w:t xml:space="preserve"> sont les utilisateurs non authentifiés de l’application</w:t>
      </w:r>
      <w:r w:rsidR="00F81F87">
        <w:rPr>
          <w:lang w:eastAsia="fr-FR"/>
        </w:rPr>
        <w:t xml:space="preserve"> à contrario des </w:t>
      </w:r>
      <w:r w:rsidR="00A829A0">
        <w:rPr>
          <w:lang w:eastAsia="fr-FR"/>
        </w:rPr>
        <w:t>« </w:t>
      </w:r>
      <w:r w:rsidR="00F81F87" w:rsidRPr="00A829A0">
        <w:rPr>
          <w:lang w:eastAsia="fr-FR"/>
        </w:rPr>
        <w:t>utilisateurs authentifiés</w:t>
      </w:r>
      <w:r w:rsidR="00A829A0">
        <w:rPr>
          <w:lang w:eastAsia="fr-FR"/>
        </w:rPr>
        <w:t> »</w:t>
      </w:r>
      <w:r w:rsidR="00F81F87">
        <w:rPr>
          <w:lang w:eastAsia="fr-FR"/>
        </w:rPr>
        <w:t>.</w:t>
      </w:r>
    </w:p>
    <w:p w:rsidR="007E46C9" w:rsidRDefault="007E46C9" w:rsidP="007E46C9">
      <w:pPr>
        <w:pStyle w:val="Titre2"/>
        <w:numPr>
          <w:ilvl w:val="0"/>
          <w:numId w:val="11"/>
        </w:numPr>
        <w:rPr>
          <w:lang w:eastAsia="fr-FR"/>
        </w:rPr>
      </w:pPr>
      <w:bookmarkStart w:id="6" w:name="_Toc92726356"/>
      <w:r>
        <w:rPr>
          <w:lang w:eastAsia="fr-FR"/>
        </w:rPr>
        <w:t>Périmètre fonctionnel</w:t>
      </w:r>
      <w:bookmarkEnd w:id="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4"/>
        <w:gridCol w:w="1856"/>
        <w:gridCol w:w="7233"/>
      </w:tblGrid>
      <w:tr w:rsidR="00D9172A" w:rsidRPr="00D9172A" w:rsidTr="00196908">
        <w:trPr>
          <w:trHeight w:val="300"/>
        </w:trPr>
        <w:tc>
          <w:tcPr>
            <w:tcW w:w="9933" w:type="dxa"/>
            <w:gridSpan w:val="3"/>
            <w:shd w:val="clear" w:color="auto" w:fill="BFBFBF" w:themeFill="background1" w:themeFillShade="BF"/>
            <w:noWrap/>
            <w:hideMark/>
          </w:tcPr>
          <w:p w:rsidR="00D9172A" w:rsidRPr="00BA197B" w:rsidRDefault="00D9172A" w:rsidP="00BA197B">
            <w:pPr>
              <w:jc w:val="center"/>
              <w:rPr>
                <w:b/>
              </w:rPr>
            </w:pPr>
            <w:r w:rsidRPr="00BA197B">
              <w:rPr>
                <w:b/>
              </w:rPr>
              <w:t>Compte</w:t>
            </w:r>
          </w:p>
        </w:tc>
      </w:tr>
      <w:tr w:rsidR="00196908" w:rsidRPr="00D9172A" w:rsidTr="00196908">
        <w:trPr>
          <w:trHeight w:val="300"/>
        </w:trPr>
        <w:tc>
          <w:tcPr>
            <w:tcW w:w="844" w:type="dxa"/>
            <w:shd w:val="clear" w:color="auto" w:fill="D9D9D9" w:themeFill="background1" w:themeFillShade="D9"/>
            <w:noWrap/>
            <w:hideMark/>
          </w:tcPr>
          <w:p w:rsidR="00196908" w:rsidRPr="00BA197B" w:rsidRDefault="00196908">
            <w:pPr>
              <w:rPr>
                <w:b/>
              </w:rPr>
            </w:pPr>
            <w:r w:rsidRPr="00BA197B">
              <w:rPr>
                <w:b/>
              </w:rPr>
              <w:t>ID</w:t>
            </w:r>
          </w:p>
        </w:tc>
        <w:tc>
          <w:tcPr>
            <w:tcW w:w="1856" w:type="dxa"/>
            <w:shd w:val="clear" w:color="auto" w:fill="D9D9D9" w:themeFill="background1" w:themeFillShade="D9"/>
            <w:noWrap/>
            <w:hideMark/>
          </w:tcPr>
          <w:p w:rsidR="00196908" w:rsidRPr="00BA197B" w:rsidRDefault="00196908">
            <w:pPr>
              <w:rPr>
                <w:b/>
              </w:rPr>
            </w:pPr>
            <w:r w:rsidRPr="00BA197B">
              <w:rPr>
                <w:b/>
              </w:rPr>
              <w:t>Titre</w:t>
            </w:r>
          </w:p>
        </w:tc>
        <w:tc>
          <w:tcPr>
            <w:tcW w:w="7233" w:type="dxa"/>
            <w:shd w:val="clear" w:color="auto" w:fill="D9D9D9" w:themeFill="background1" w:themeFillShade="D9"/>
            <w:noWrap/>
            <w:hideMark/>
          </w:tcPr>
          <w:p w:rsidR="00196908" w:rsidRPr="00BA197B" w:rsidRDefault="00196908">
            <w:pPr>
              <w:rPr>
                <w:b/>
              </w:rPr>
            </w:pPr>
            <w:r w:rsidRPr="00BA197B">
              <w:rPr>
                <w:b/>
              </w:rPr>
              <w:t>Description</w:t>
            </w:r>
          </w:p>
        </w:tc>
      </w:tr>
      <w:tr w:rsidR="00196908" w:rsidRPr="00D9172A" w:rsidTr="00196908">
        <w:trPr>
          <w:trHeight w:val="300"/>
        </w:trPr>
        <w:tc>
          <w:tcPr>
            <w:tcW w:w="844" w:type="dxa"/>
            <w:noWrap/>
            <w:hideMark/>
          </w:tcPr>
          <w:p w:rsidR="00196908" w:rsidRPr="00D9172A" w:rsidRDefault="00196908">
            <w:r w:rsidRPr="00D9172A">
              <w:t>US-1</w:t>
            </w:r>
          </w:p>
        </w:tc>
        <w:tc>
          <w:tcPr>
            <w:tcW w:w="1856" w:type="dxa"/>
            <w:noWrap/>
            <w:hideMark/>
          </w:tcPr>
          <w:p w:rsidR="00196908" w:rsidRPr="00D9172A" w:rsidRDefault="00196908">
            <w:r w:rsidRPr="00D9172A">
              <w:t>Authentification</w:t>
            </w:r>
          </w:p>
        </w:tc>
        <w:tc>
          <w:tcPr>
            <w:tcW w:w="7233" w:type="dxa"/>
            <w:noWrap/>
            <w:hideMark/>
          </w:tcPr>
          <w:p w:rsidR="00196908" w:rsidRDefault="00196908">
            <w:r w:rsidRPr="00D9172A">
              <w:t>En tant qu'utilisateur anonyme, je souhaite m'authentifier afin d'accéder aux fonctionnalités de l'application et de garantir que mon</w:t>
            </w:r>
            <w:r w:rsidR="00C55646">
              <w:t xml:space="preserve"> identité pour chaque opération</w:t>
            </w:r>
            <w:r w:rsidRPr="00D9172A">
              <w:t>.</w:t>
            </w:r>
          </w:p>
          <w:p w:rsidR="00C55646" w:rsidRDefault="00C55646"/>
          <w:p w:rsidR="00C55646" w:rsidRPr="00D9172A" w:rsidRDefault="00C55646">
            <w:r>
              <w:t>Cette action doit être tracée.</w:t>
            </w:r>
          </w:p>
        </w:tc>
      </w:tr>
      <w:tr w:rsidR="00196908" w:rsidRPr="00D9172A" w:rsidTr="00196908">
        <w:trPr>
          <w:trHeight w:val="300"/>
        </w:trPr>
        <w:tc>
          <w:tcPr>
            <w:tcW w:w="844" w:type="dxa"/>
            <w:noWrap/>
            <w:hideMark/>
          </w:tcPr>
          <w:p w:rsidR="00196908" w:rsidRPr="00D9172A" w:rsidRDefault="00196908">
            <w:r w:rsidRPr="00D9172A">
              <w:t>US-</w:t>
            </w:r>
            <w:r w:rsidR="00FC2CFF">
              <w:t>2</w:t>
            </w:r>
          </w:p>
        </w:tc>
        <w:tc>
          <w:tcPr>
            <w:tcW w:w="1856" w:type="dxa"/>
            <w:noWrap/>
            <w:hideMark/>
          </w:tcPr>
          <w:p w:rsidR="00196908" w:rsidRPr="00D9172A" w:rsidRDefault="00196908">
            <w:r w:rsidRPr="00D9172A">
              <w:t>Déconnexion</w:t>
            </w:r>
          </w:p>
        </w:tc>
        <w:tc>
          <w:tcPr>
            <w:tcW w:w="7233" w:type="dxa"/>
            <w:noWrap/>
            <w:hideMark/>
          </w:tcPr>
          <w:p w:rsidR="00196908" w:rsidRPr="00D9172A" w:rsidRDefault="00196908">
            <w:r w:rsidRPr="00D9172A">
              <w:t>En tant qu'utilisateur authentifié, je souhaite me déconnecter afin de préserver mon identité sur les opérations effectuées.</w:t>
            </w:r>
          </w:p>
        </w:tc>
      </w:tr>
      <w:tr w:rsidR="00196908" w:rsidRPr="00D9172A" w:rsidTr="00196908">
        <w:trPr>
          <w:trHeight w:val="300"/>
        </w:trPr>
        <w:tc>
          <w:tcPr>
            <w:tcW w:w="844" w:type="dxa"/>
            <w:noWrap/>
            <w:hideMark/>
          </w:tcPr>
          <w:p w:rsidR="00196908" w:rsidRPr="00D9172A" w:rsidRDefault="00FC2CFF">
            <w:r>
              <w:t>US-</w:t>
            </w:r>
            <w:r w:rsidR="009D6482">
              <w:t>3</w:t>
            </w:r>
          </w:p>
        </w:tc>
        <w:tc>
          <w:tcPr>
            <w:tcW w:w="1856" w:type="dxa"/>
            <w:noWrap/>
            <w:hideMark/>
          </w:tcPr>
          <w:p w:rsidR="00196908" w:rsidRPr="00D9172A" w:rsidRDefault="008C6D5A">
            <w:r w:rsidRPr="00D9172A">
              <w:t>Consultation de la liste des utilisateurs</w:t>
            </w:r>
          </w:p>
        </w:tc>
        <w:tc>
          <w:tcPr>
            <w:tcW w:w="7233" w:type="dxa"/>
            <w:noWrap/>
            <w:hideMark/>
          </w:tcPr>
          <w:p w:rsidR="00196908" w:rsidRPr="00D9172A" w:rsidRDefault="00196908">
            <w:r w:rsidRPr="00D9172A">
              <w:t>En tant qu'administrateur, je souhaite consulter la liste des utilisateurs afin d'accéder aux différentes fiches utilisateur.</w:t>
            </w:r>
          </w:p>
        </w:tc>
      </w:tr>
      <w:tr w:rsidR="008C6D5A" w:rsidRPr="00D9172A" w:rsidTr="00196908">
        <w:trPr>
          <w:trHeight w:val="300"/>
        </w:trPr>
        <w:tc>
          <w:tcPr>
            <w:tcW w:w="844" w:type="dxa"/>
            <w:noWrap/>
          </w:tcPr>
          <w:p w:rsidR="008C6D5A" w:rsidRDefault="008C6D5A" w:rsidP="009C23F9"/>
        </w:tc>
        <w:tc>
          <w:tcPr>
            <w:tcW w:w="1856" w:type="dxa"/>
            <w:noWrap/>
          </w:tcPr>
          <w:p w:rsidR="008C6D5A" w:rsidRPr="00D9172A" w:rsidRDefault="008C6D5A" w:rsidP="008C6D5A">
            <w:r w:rsidRPr="00D9172A">
              <w:t>Consultation d</w:t>
            </w:r>
            <w:r>
              <w:t>’une fiche utilisateur</w:t>
            </w:r>
          </w:p>
        </w:tc>
        <w:tc>
          <w:tcPr>
            <w:tcW w:w="7233" w:type="dxa"/>
            <w:noWrap/>
          </w:tcPr>
          <w:p w:rsidR="008C6D5A" w:rsidRPr="00D9172A" w:rsidRDefault="008C6D5A" w:rsidP="008C6D5A">
            <w:r w:rsidRPr="00D9172A">
              <w:t xml:space="preserve">En tant qu'administrateur, je souhaite consulter la </w:t>
            </w:r>
            <w:r>
              <w:t>fiche d’un utilisateur afin d'accéder à toutes les</w:t>
            </w:r>
            <w:r w:rsidRPr="00D9172A">
              <w:t xml:space="preserve"> </w:t>
            </w:r>
            <w:r>
              <w:t>informations</w:t>
            </w:r>
            <w:r w:rsidRPr="00D9172A">
              <w:t xml:space="preserve"> </w:t>
            </w:r>
            <w:r>
              <w:t>de l’</w:t>
            </w:r>
            <w:r w:rsidRPr="00D9172A">
              <w:t>utilisateur.</w:t>
            </w:r>
          </w:p>
        </w:tc>
      </w:tr>
      <w:tr w:rsidR="009C23F9" w:rsidRPr="00D9172A" w:rsidTr="00196908">
        <w:trPr>
          <w:trHeight w:val="300"/>
        </w:trPr>
        <w:tc>
          <w:tcPr>
            <w:tcW w:w="844" w:type="dxa"/>
            <w:noWrap/>
          </w:tcPr>
          <w:p w:rsidR="009C23F9" w:rsidRPr="00D9172A" w:rsidRDefault="009C23F9" w:rsidP="009C23F9">
            <w:r>
              <w:t>US-</w:t>
            </w:r>
            <w:r w:rsidR="009D6482">
              <w:t>4</w:t>
            </w:r>
          </w:p>
        </w:tc>
        <w:tc>
          <w:tcPr>
            <w:tcW w:w="1856" w:type="dxa"/>
            <w:noWrap/>
          </w:tcPr>
          <w:p w:rsidR="009C23F9" w:rsidRPr="00D9172A" w:rsidRDefault="009C23F9" w:rsidP="009C23F9">
            <w:r w:rsidRPr="00D9172A">
              <w:t>Création d'un utilisateur</w:t>
            </w:r>
          </w:p>
        </w:tc>
        <w:tc>
          <w:tcPr>
            <w:tcW w:w="7233" w:type="dxa"/>
            <w:noWrap/>
          </w:tcPr>
          <w:p w:rsidR="00C55646" w:rsidRDefault="009C23F9" w:rsidP="00C55646">
            <w:r w:rsidRPr="00D9172A">
              <w:t>En tant qu'administrateur, je souhaite créer un utilisateur authentifié afin de permettre l'accès aux fonctionnalités à une nouvelle personne.</w:t>
            </w:r>
            <w:r w:rsidR="00C55646">
              <w:t xml:space="preserve"> </w:t>
            </w:r>
          </w:p>
          <w:p w:rsidR="00C55646" w:rsidRDefault="00C55646" w:rsidP="00C55646"/>
          <w:p w:rsidR="009C23F9" w:rsidRPr="00D9172A" w:rsidRDefault="00C55646" w:rsidP="00C55646">
            <w:r>
              <w:t>Cette action doit être tracée.</w:t>
            </w:r>
          </w:p>
        </w:tc>
      </w:tr>
      <w:tr w:rsidR="009C23F9" w:rsidRPr="00D9172A" w:rsidTr="00196908">
        <w:trPr>
          <w:trHeight w:val="300"/>
        </w:trPr>
        <w:tc>
          <w:tcPr>
            <w:tcW w:w="844" w:type="dxa"/>
            <w:noWrap/>
            <w:hideMark/>
          </w:tcPr>
          <w:p w:rsidR="009C23F9" w:rsidRPr="00D9172A" w:rsidRDefault="009C23F9" w:rsidP="009C23F9">
            <w:r>
              <w:t>US-</w:t>
            </w:r>
            <w:r w:rsidR="009D6482">
              <w:t>5</w:t>
            </w:r>
          </w:p>
        </w:tc>
        <w:tc>
          <w:tcPr>
            <w:tcW w:w="1856" w:type="dxa"/>
            <w:noWrap/>
            <w:hideMark/>
          </w:tcPr>
          <w:p w:rsidR="009C23F9" w:rsidRPr="00D9172A" w:rsidRDefault="009C23F9" w:rsidP="009C23F9">
            <w:r w:rsidRPr="00D9172A">
              <w:t>Modification d'un utilisateur</w:t>
            </w:r>
          </w:p>
        </w:tc>
        <w:tc>
          <w:tcPr>
            <w:tcW w:w="7233" w:type="dxa"/>
            <w:noWrap/>
            <w:hideMark/>
          </w:tcPr>
          <w:p w:rsidR="00C55646" w:rsidRDefault="009C23F9" w:rsidP="00C55646">
            <w:r w:rsidRPr="00D9172A">
              <w:t>En tant qu'administrateur, je souhaite modifier un utilisateur afin de mettre à jour des informations de base.</w:t>
            </w:r>
            <w:r w:rsidR="00C55646">
              <w:t xml:space="preserve"> </w:t>
            </w:r>
          </w:p>
          <w:p w:rsidR="00C55646" w:rsidRDefault="00C55646" w:rsidP="00C55646"/>
          <w:p w:rsidR="009C23F9" w:rsidRPr="00D9172A" w:rsidRDefault="00C55646" w:rsidP="00C55646">
            <w:r>
              <w:t>Cette action doit être tracée.</w:t>
            </w:r>
          </w:p>
        </w:tc>
      </w:tr>
      <w:tr w:rsidR="009C23F9" w:rsidRPr="00D9172A" w:rsidTr="00196908">
        <w:trPr>
          <w:trHeight w:val="300"/>
        </w:trPr>
        <w:tc>
          <w:tcPr>
            <w:tcW w:w="844" w:type="dxa"/>
            <w:noWrap/>
            <w:hideMark/>
          </w:tcPr>
          <w:p w:rsidR="009C23F9" w:rsidRPr="00D9172A" w:rsidRDefault="009C23F9" w:rsidP="009C23F9">
            <w:r>
              <w:t>US-</w:t>
            </w:r>
            <w:r w:rsidR="009D6482">
              <w:t>6</w:t>
            </w:r>
          </w:p>
        </w:tc>
        <w:tc>
          <w:tcPr>
            <w:tcW w:w="1856" w:type="dxa"/>
            <w:noWrap/>
            <w:hideMark/>
          </w:tcPr>
          <w:p w:rsidR="009C23F9" w:rsidRPr="00D9172A" w:rsidRDefault="009C23F9" w:rsidP="009C23F9">
            <w:r w:rsidRPr="00D9172A">
              <w:t>Suppression d'un utilisateur</w:t>
            </w:r>
          </w:p>
        </w:tc>
        <w:tc>
          <w:tcPr>
            <w:tcW w:w="7233" w:type="dxa"/>
            <w:noWrap/>
            <w:hideMark/>
          </w:tcPr>
          <w:p w:rsidR="009C23F9" w:rsidRDefault="009C23F9" w:rsidP="009C23F9">
            <w:r w:rsidRPr="00D9172A">
              <w:t>En tant qu'administrateur, je souhaite supprimer un utilisateur afin de nettoyer la base utilisateur authentifié.</w:t>
            </w:r>
          </w:p>
          <w:p w:rsidR="000C4974" w:rsidRDefault="000C4974" w:rsidP="009C23F9"/>
          <w:p w:rsidR="00C55646" w:rsidRDefault="000C4974" w:rsidP="00C55646">
            <w:r>
              <w:t>Cette suppression doit demander une confirmation afin d’éviter toute erreur de manipulation.</w:t>
            </w:r>
          </w:p>
          <w:p w:rsidR="00C55646" w:rsidRDefault="00C55646" w:rsidP="00C55646"/>
          <w:p w:rsidR="000C4974" w:rsidRPr="00D9172A" w:rsidRDefault="00C55646" w:rsidP="00C55646">
            <w:r>
              <w:t>Cette action doit être tracée.</w:t>
            </w:r>
          </w:p>
        </w:tc>
      </w:tr>
      <w:tr w:rsidR="009C23F9" w:rsidRPr="00D9172A" w:rsidTr="00196908">
        <w:trPr>
          <w:trHeight w:val="300"/>
        </w:trPr>
        <w:tc>
          <w:tcPr>
            <w:tcW w:w="9933" w:type="dxa"/>
            <w:gridSpan w:val="3"/>
            <w:shd w:val="clear" w:color="auto" w:fill="BFBFBF" w:themeFill="background1" w:themeFillShade="BF"/>
            <w:noWrap/>
            <w:hideMark/>
          </w:tcPr>
          <w:p w:rsidR="009C23F9" w:rsidRPr="00BA197B" w:rsidRDefault="009C23F9" w:rsidP="009C23F9">
            <w:pPr>
              <w:jc w:val="center"/>
              <w:rPr>
                <w:b/>
              </w:rPr>
            </w:pPr>
            <w:r>
              <w:rPr>
                <w:b/>
              </w:rPr>
              <w:t>Serveurs</w:t>
            </w:r>
          </w:p>
        </w:tc>
      </w:tr>
      <w:tr w:rsidR="009C23F9" w:rsidRPr="00D9172A" w:rsidTr="00196908">
        <w:trPr>
          <w:trHeight w:val="300"/>
        </w:trPr>
        <w:tc>
          <w:tcPr>
            <w:tcW w:w="844" w:type="dxa"/>
            <w:shd w:val="clear" w:color="auto" w:fill="D9D9D9" w:themeFill="background1" w:themeFillShade="D9"/>
            <w:noWrap/>
            <w:hideMark/>
          </w:tcPr>
          <w:p w:rsidR="009C23F9" w:rsidRPr="00BA197B" w:rsidRDefault="009C23F9" w:rsidP="009C23F9">
            <w:pPr>
              <w:rPr>
                <w:b/>
              </w:rPr>
            </w:pPr>
            <w:r w:rsidRPr="00BA197B">
              <w:rPr>
                <w:b/>
              </w:rPr>
              <w:lastRenderedPageBreak/>
              <w:t>ID</w:t>
            </w:r>
          </w:p>
        </w:tc>
        <w:tc>
          <w:tcPr>
            <w:tcW w:w="1856" w:type="dxa"/>
            <w:shd w:val="clear" w:color="auto" w:fill="D9D9D9" w:themeFill="background1" w:themeFillShade="D9"/>
            <w:noWrap/>
            <w:hideMark/>
          </w:tcPr>
          <w:p w:rsidR="009C23F9" w:rsidRPr="00BA197B" w:rsidRDefault="009C23F9" w:rsidP="009C23F9">
            <w:pPr>
              <w:rPr>
                <w:b/>
              </w:rPr>
            </w:pPr>
            <w:r w:rsidRPr="00BA197B">
              <w:rPr>
                <w:b/>
              </w:rPr>
              <w:t>Titre</w:t>
            </w:r>
          </w:p>
        </w:tc>
        <w:tc>
          <w:tcPr>
            <w:tcW w:w="7233" w:type="dxa"/>
            <w:shd w:val="clear" w:color="auto" w:fill="D9D9D9" w:themeFill="background1" w:themeFillShade="D9"/>
            <w:noWrap/>
            <w:hideMark/>
          </w:tcPr>
          <w:p w:rsidR="009C23F9" w:rsidRPr="00BA197B" w:rsidRDefault="009C23F9" w:rsidP="009C23F9">
            <w:pPr>
              <w:rPr>
                <w:b/>
              </w:rPr>
            </w:pPr>
            <w:r w:rsidRPr="00BA197B">
              <w:rPr>
                <w:b/>
              </w:rPr>
              <w:t>Description</w:t>
            </w:r>
          </w:p>
        </w:tc>
      </w:tr>
      <w:tr w:rsidR="009C23F9" w:rsidRPr="00D9172A" w:rsidTr="00196908">
        <w:trPr>
          <w:trHeight w:val="300"/>
        </w:trPr>
        <w:tc>
          <w:tcPr>
            <w:tcW w:w="844" w:type="dxa"/>
            <w:noWrap/>
            <w:hideMark/>
          </w:tcPr>
          <w:p w:rsidR="009C23F9" w:rsidRPr="00D9172A" w:rsidRDefault="009C23F9" w:rsidP="009C23F9">
            <w:r w:rsidRPr="00D9172A">
              <w:t>US-</w:t>
            </w:r>
            <w:r w:rsidR="009D6482">
              <w:t>7</w:t>
            </w:r>
          </w:p>
        </w:tc>
        <w:tc>
          <w:tcPr>
            <w:tcW w:w="1856" w:type="dxa"/>
            <w:noWrap/>
            <w:hideMark/>
          </w:tcPr>
          <w:p w:rsidR="009C23F9" w:rsidRPr="00D9172A" w:rsidRDefault="009C23F9" w:rsidP="009C23F9">
            <w:r w:rsidRPr="00D9172A">
              <w:t xml:space="preserve">Consultation </w:t>
            </w:r>
            <w:r>
              <w:t>de la liste des serveurs</w:t>
            </w:r>
          </w:p>
        </w:tc>
        <w:tc>
          <w:tcPr>
            <w:tcW w:w="7233" w:type="dxa"/>
            <w:noWrap/>
            <w:hideMark/>
          </w:tcPr>
          <w:p w:rsidR="009C23F9" w:rsidRPr="00D9172A" w:rsidRDefault="009C23F9" w:rsidP="00394FC0">
            <w:r w:rsidRPr="00D9172A">
              <w:t xml:space="preserve">En tant </w:t>
            </w:r>
            <w:r w:rsidR="00394FC0" w:rsidRPr="00D9172A">
              <w:t>qu'utilisateur authentifié</w:t>
            </w:r>
            <w:r w:rsidRPr="00D9172A">
              <w:t xml:space="preserve">, je souhaite consulter la liste des </w:t>
            </w:r>
            <w:r w:rsidR="00394FC0">
              <w:t>serveurs</w:t>
            </w:r>
            <w:r w:rsidRPr="00D9172A">
              <w:t xml:space="preserve"> afin d'accéder aux différentes fiches </w:t>
            </w:r>
            <w:r w:rsidR="00394FC0">
              <w:t>serveur</w:t>
            </w:r>
            <w:r w:rsidRPr="00D9172A">
              <w:t>.</w:t>
            </w:r>
          </w:p>
        </w:tc>
      </w:tr>
      <w:tr w:rsidR="008C6D5A" w:rsidRPr="00D9172A" w:rsidTr="00196908">
        <w:trPr>
          <w:trHeight w:val="300"/>
        </w:trPr>
        <w:tc>
          <w:tcPr>
            <w:tcW w:w="844" w:type="dxa"/>
            <w:noWrap/>
          </w:tcPr>
          <w:p w:rsidR="008C6D5A" w:rsidRDefault="00E85B30" w:rsidP="00394FC0">
            <w:r>
              <w:t>US-8</w:t>
            </w:r>
          </w:p>
        </w:tc>
        <w:tc>
          <w:tcPr>
            <w:tcW w:w="1856" w:type="dxa"/>
            <w:noWrap/>
          </w:tcPr>
          <w:p w:rsidR="008C6D5A" w:rsidRPr="00D9172A" w:rsidRDefault="008C6D5A" w:rsidP="008C6D5A">
            <w:r w:rsidRPr="00D9172A">
              <w:t>Consultation d</w:t>
            </w:r>
            <w:r>
              <w:t>’une fiche serveur</w:t>
            </w:r>
          </w:p>
        </w:tc>
        <w:tc>
          <w:tcPr>
            <w:tcW w:w="7233" w:type="dxa"/>
            <w:noWrap/>
          </w:tcPr>
          <w:p w:rsidR="008C6D5A" w:rsidRPr="00D9172A" w:rsidRDefault="008C6D5A" w:rsidP="008C6D5A">
            <w:r w:rsidRPr="00D9172A">
              <w:t xml:space="preserve">En tant qu'utilisateur authentifié, je souhaite consulter la </w:t>
            </w:r>
            <w:r>
              <w:t>fiche d’un serveur afin d'accéder à toutes les</w:t>
            </w:r>
            <w:r w:rsidRPr="00D9172A">
              <w:t xml:space="preserve"> </w:t>
            </w:r>
            <w:r>
              <w:t>informations</w:t>
            </w:r>
            <w:r w:rsidRPr="00D9172A">
              <w:t xml:space="preserve"> </w:t>
            </w:r>
            <w:r>
              <w:t>du serveur</w:t>
            </w:r>
            <w:r w:rsidRPr="00D9172A">
              <w:t>.</w:t>
            </w:r>
          </w:p>
        </w:tc>
      </w:tr>
      <w:tr w:rsidR="00394FC0" w:rsidRPr="00D9172A" w:rsidTr="00196908">
        <w:trPr>
          <w:trHeight w:val="300"/>
        </w:trPr>
        <w:tc>
          <w:tcPr>
            <w:tcW w:w="844" w:type="dxa"/>
            <w:noWrap/>
          </w:tcPr>
          <w:p w:rsidR="00394FC0" w:rsidRPr="00D9172A" w:rsidRDefault="00394FC0" w:rsidP="00394FC0">
            <w:r>
              <w:t>US-</w:t>
            </w:r>
            <w:r w:rsidR="00E85B30">
              <w:t>9</w:t>
            </w:r>
          </w:p>
        </w:tc>
        <w:tc>
          <w:tcPr>
            <w:tcW w:w="1856" w:type="dxa"/>
            <w:noWrap/>
          </w:tcPr>
          <w:p w:rsidR="00394FC0" w:rsidRPr="00D9172A" w:rsidRDefault="00394FC0" w:rsidP="00394FC0">
            <w:r w:rsidRPr="00D9172A">
              <w:t xml:space="preserve">Création d'un </w:t>
            </w:r>
            <w:r>
              <w:t>serveur</w:t>
            </w:r>
          </w:p>
        </w:tc>
        <w:tc>
          <w:tcPr>
            <w:tcW w:w="7233" w:type="dxa"/>
            <w:noWrap/>
          </w:tcPr>
          <w:p w:rsidR="00C55646" w:rsidRDefault="00394FC0" w:rsidP="00C55646">
            <w:r w:rsidRPr="00D9172A">
              <w:t xml:space="preserve">En tant qu'utilisateur authentifié, je souhaite créer un </w:t>
            </w:r>
            <w:r>
              <w:t>serveur</w:t>
            </w:r>
            <w:r w:rsidRPr="00D9172A">
              <w:t xml:space="preserve"> afin de </w:t>
            </w:r>
            <w:r>
              <w:t>mettre à jour la liste des serveurs existants</w:t>
            </w:r>
            <w:r w:rsidRPr="00D9172A">
              <w:t>.</w:t>
            </w:r>
            <w:r w:rsidR="00C55646">
              <w:t xml:space="preserve"> </w:t>
            </w:r>
          </w:p>
          <w:p w:rsidR="00C55646" w:rsidRDefault="00C55646" w:rsidP="00C55646"/>
          <w:p w:rsidR="00394FC0" w:rsidRPr="00D9172A" w:rsidRDefault="00C55646" w:rsidP="00C55646">
            <w:r>
              <w:t>Cette action doit être tracée.</w:t>
            </w:r>
          </w:p>
        </w:tc>
      </w:tr>
      <w:tr w:rsidR="00772F6B" w:rsidRPr="00D9172A" w:rsidTr="00196908">
        <w:trPr>
          <w:trHeight w:val="300"/>
        </w:trPr>
        <w:tc>
          <w:tcPr>
            <w:tcW w:w="844" w:type="dxa"/>
            <w:noWrap/>
          </w:tcPr>
          <w:p w:rsidR="00772F6B" w:rsidRDefault="00772F6B" w:rsidP="00772F6B">
            <w:r>
              <w:t>US</w:t>
            </w:r>
            <w:r w:rsidR="009D6482">
              <w:t>-</w:t>
            </w:r>
            <w:r w:rsidR="00E85B30">
              <w:t>10</w:t>
            </w:r>
          </w:p>
        </w:tc>
        <w:tc>
          <w:tcPr>
            <w:tcW w:w="1856" w:type="dxa"/>
            <w:noWrap/>
          </w:tcPr>
          <w:p w:rsidR="00772F6B" w:rsidRPr="00D9172A" w:rsidRDefault="00772F6B" w:rsidP="00772F6B">
            <w:r w:rsidRPr="00D9172A">
              <w:t xml:space="preserve">Modification d'un </w:t>
            </w:r>
            <w:r>
              <w:t>serveur</w:t>
            </w:r>
          </w:p>
        </w:tc>
        <w:tc>
          <w:tcPr>
            <w:tcW w:w="7233" w:type="dxa"/>
            <w:noWrap/>
          </w:tcPr>
          <w:p w:rsidR="00C55646" w:rsidRDefault="00772F6B" w:rsidP="00C55646">
            <w:r w:rsidRPr="00D9172A">
              <w:t xml:space="preserve">En tant qu'utilisateur authentifié, je souhaite modifier un </w:t>
            </w:r>
            <w:r>
              <w:t>serveur</w:t>
            </w:r>
            <w:r w:rsidRPr="00D9172A">
              <w:t xml:space="preserve"> </w:t>
            </w:r>
            <w:r>
              <w:t>afin de mettre à jour l</w:t>
            </w:r>
            <w:r w:rsidRPr="00D9172A">
              <w:t xml:space="preserve">es informations </w:t>
            </w:r>
            <w:r>
              <w:t>du serveur</w:t>
            </w:r>
            <w:r w:rsidRPr="00D9172A">
              <w:t>.</w:t>
            </w:r>
            <w:r w:rsidR="00C55646">
              <w:t xml:space="preserve"> </w:t>
            </w:r>
          </w:p>
          <w:p w:rsidR="00C55646" w:rsidRDefault="00C55646" w:rsidP="00C55646"/>
          <w:p w:rsidR="00772F6B" w:rsidRPr="00D9172A" w:rsidRDefault="00C55646" w:rsidP="00C55646">
            <w:r>
              <w:t>Cette action doit être tracée.</w:t>
            </w:r>
          </w:p>
        </w:tc>
      </w:tr>
      <w:tr w:rsidR="00772F6B" w:rsidRPr="00D9172A" w:rsidTr="00196908">
        <w:trPr>
          <w:trHeight w:val="300"/>
        </w:trPr>
        <w:tc>
          <w:tcPr>
            <w:tcW w:w="844" w:type="dxa"/>
            <w:noWrap/>
            <w:hideMark/>
          </w:tcPr>
          <w:p w:rsidR="00772F6B" w:rsidRPr="00D9172A" w:rsidRDefault="009D6482" w:rsidP="00772F6B">
            <w:r>
              <w:t>US-1</w:t>
            </w:r>
            <w:r w:rsidR="00E85B30">
              <w:t>1</w:t>
            </w:r>
          </w:p>
        </w:tc>
        <w:tc>
          <w:tcPr>
            <w:tcW w:w="1856" w:type="dxa"/>
            <w:noWrap/>
            <w:hideMark/>
          </w:tcPr>
          <w:p w:rsidR="00772F6B" w:rsidRPr="00D9172A" w:rsidRDefault="00772F6B" w:rsidP="008F20B9">
            <w:r w:rsidRPr="00D9172A">
              <w:t xml:space="preserve">Suppression </w:t>
            </w:r>
            <w:r w:rsidR="008F20B9">
              <w:t>d’un serveur</w:t>
            </w:r>
          </w:p>
        </w:tc>
        <w:tc>
          <w:tcPr>
            <w:tcW w:w="7233" w:type="dxa"/>
            <w:noWrap/>
            <w:hideMark/>
          </w:tcPr>
          <w:p w:rsidR="00772F6B" w:rsidRDefault="00772F6B" w:rsidP="00956E1D">
            <w:r w:rsidRPr="00D9172A">
              <w:t xml:space="preserve">En tant </w:t>
            </w:r>
            <w:r w:rsidR="008F20B9" w:rsidRPr="00D9172A">
              <w:t>qu'utilisateur authentifié</w:t>
            </w:r>
            <w:r w:rsidRPr="00D9172A">
              <w:t xml:space="preserve">, je souhaite supprimer </w:t>
            </w:r>
            <w:r w:rsidR="00EA72A3">
              <w:t>un</w:t>
            </w:r>
            <w:r w:rsidR="008F20B9">
              <w:t xml:space="preserve"> serveur</w:t>
            </w:r>
            <w:r w:rsidRPr="00D9172A">
              <w:t xml:space="preserve"> afin de </w:t>
            </w:r>
            <w:r w:rsidR="00956E1D">
              <w:t>corriger</w:t>
            </w:r>
            <w:r w:rsidRPr="00D9172A">
              <w:t xml:space="preserve"> la liste des </w:t>
            </w:r>
            <w:r w:rsidR="00956E1D">
              <w:t>serveurs ou de retirer un serveur créé</w:t>
            </w:r>
            <w:r w:rsidRPr="00D9172A">
              <w:t xml:space="preserve"> par erreur.</w:t>
            </w:r>
          </w:p>
          <w:p w:rsidR="000C4974" w:rsidRDefault="000C4974" w:rsidP="00956E1D"/>
          <w:p w:rsidR="00C55646" w:rsidRDefault="000C4974" w:rsidP="00C55646">
            <w:r>
              <w:t>Cette suppression doit demander une confirmation afin d’éviter toute erreur de manipulation.</w:t>
            </w:r>
            <w:r w:rsidR="00C55646">
              <w:t xml:space="preserve"> </w:t>
            </w:r>
          </w:p>
          <w:p w:rsidR="00C55646" w:rsidRDefault="00C55646" w:rsidP="00C55646"/>
          <w:p w:rsidR="000C4974" w:rsidRPr="00D9172A" w:rsidRDefault="00C55646" w:rsidP="00C55646">
            <w:r>
              <w:t>Cette action doit être tracée.</w:t>
            </w:r>
          </w:p>
        </w:tc>
      </w:tr>
      <w:tr w:rsidR="009A447B" w:rsidRPr="00D9172A" w:rsidTr="009A447B">
        <w:trPr>
          <w:trHeight w:val="300"/>
        </w:trPr>
        <w:tc>
          <w:tcPr>
            <w:tcW w:w="9933" w:type="dxa"/>
            <w:gridSpan w:val="3"/>
            <w:shd w:val="clear" w:color="auto" w:fill="BFBFBF" w:themeFill="background1" w:themeFillShade="BF"/>
            <w:noWrap/>
          </w:tcPr>
          <w:p w:rsidR="009A447B" w:rsidRPr="00D9172A" w:rsidRDefault="009A447B" w:rsidP="009A447B">
            <w:pPr>
              <w:jc w:val="center"/>
            </w:pPr>
            <w:r>
              <w:rPr>
                <w:b/>
              </w:rPr>
              <w:t>Applications</w:t>
            </w:r>
            <w:r w:rsidR="008C6D5A">
              <w:rPr>
                <w:b/>
              </w:rPr>
              <w:t xml:space="preserve"> locales</w:t>
            </w:r>
          </w:p>
        </w:tc>
      </w:tr>
      <w:tr w:rsidR="00772F6B" w:rsidRPr="00D9172A" w:rsidTr="00196908">
        <w:trPr>
          <w:trHeight w:val="300"/>
        </w:trPr>
        <w:tc>
          <w:tcPr>
            <w:tcW w:w="844" w:type="dxa"/>
            <w:shd w:val="clear" w:color="auto" w:fill="D9D9D9" w:themeFill="background1" w:themeFillShade="D9"/>
            <w:noWrap/>
            <w:hideMark/>
          </w:tcPr>
          <w:p w:rsidR="00772F6B" w:rsidRPr="00BA197B" w:rsidRDefault="00772F6B" w:rsidP="00772F6B">
            <w:pPr>
              <w:rPr>
                <w:b/>
              </w:rPr>
            </w:pPr>
            <w:r w:rsidRPr="00BA197B">
              <w:rPr>
                <w:b/>
              </w:rPr>
              <w:t>ID</w:t>
            </w:r>
          </w:p>
        </w:tc>
        <w:tc>
          <w:tcPr>
            <w:tcW w:w="1856" w:type="dxa"/>
            <w:shd w:val="clear" w:color="auto" w:fill="D9D9D9" w:themeFill="background1" w:themeFillShade="D9"/>
            <w:noWrap/>
            <w:hideMark/>
          </w:tcPr>
          <w:p w:rsidR="00772F6B" w:rsidRPr="00BA197B" w:rsidRDefault="00772F6B" w:rsidP="00772F6B">
            <w:pPr>
              <w:rPr>
                <w:b/>
              </w:rPr>
            </w:pPr>
            <w:r w:rsidRPr="00BA197B">
              <w:rPr>
                <w:b/>
              </w:rPr>
              <w:t>Titre</w:t>
            </w:r>
          </w:p>
        </w:tc>
        <w:tc>
          <w:tcPr>
            <w:tcW w:w="7233" w:type="dxa"/>
            <w:shd w:val="clear" w:color="auto" w:fill="D9D9D9" w:themeFill="background1" w:themeFillShade="D9"/>
            <w:noWrap/>
            <w:hideMark/>
          </w:tcPr>
          <w:p w:rsidR="00772F6B" w:rsidRPr="00BA197B" w:rsidRDefault="00772F6B" w:rsidP="00772F6B">
            <w:pPr>
              <w:rPr>
                <w:b/>
              </w:rPr>
            </w:pPr>
            <w:r w:rsidRPr="00BA197B">
              <w:rPr>
                <w:b/>
              </w:rPr>
              <w:t>Description</w:t>
            </w:r>
          </w:p>
        </w:tc>
      </w:tr>
      <w:tr w:rsidR="008C6D5A" w:rsidRPr="00D9172A" w:rsidTr="00196908">
        <w:trPr>
          <w:trHeight w:val="300"/>
        </w:trPr>
        <w:tc>
          <w:tcPr>
            <w:tcW w:w="844" w:type="dxa"/>
            <w:noWrap/>
            <w:hideMark/>
          </w:tcPr>
          <w:p w:rsidR="008C6D5A" w:rsidRPr="00D9172A" w:rsidRDefault="008C6D5A" w:rsidP="008C6D5A">
            <w:r w:rsidRPr="00D9172A">
              <w:t>US-</w:t>
            </w:r>
            <w:r>
              <w:t>1</w:t>
            </w:r>
            <w:r w:rsidR="00E85B30">
              <w:t>2</w:t>
            </w:r>
          </w:p>
        </w:tc>
        <w:tc>
          <w:tcPr>
            <w:tcW w:w="1856" w:type="dxa"/>
            <w:noWrap/>
            <w:hideMark/>
          </w:tcPr>
          <w:p w:rsidR="008C6D5A" w:rsidRPr="00D9172A" w:rsidRDefault="008C6D5A" w:rsidP="008C6D5A">
            <w:r w:rsidRPr="00D9172A">
              <w:t xml:space="preserve">Consultation </w:t>
            </w:r>
            <w:r>
              <w:t>de la liste des applications locales</w:t>
            </w:r>
          </w:p>
        </w:tc>
        <w:tc>
          <w:tcPr>
            <w:tcW w:w="7233" w:type="dxa"/>
            <w:noWrap/>
            <w:hideMark/>
          </w:tcPr>
          <w:p w:rsidR="008C6D5A" w:rsidRPr="00D9172A" w:rsidRDefault="008C6D5A" w:rsidP="008C6D5A">
            <w:r w:rsidRPr="00D9172A">
              <w:t xml:space="preserve">En tant qu'utilisateur authentifié, je souhaite consulter la liste des </w:t>
            </w:r>
            <w:r>
              <w:t>applications locales</w:t>
            </w:r>
            <w:r w:rsidRPr="00D9172A">
              <w:t xml:space="preserve"> afin d'accéder aux différentes fiches </w:t>
            </w:r>
            <w:r>
              <w:t>application locale</w:t>
            </w:r>
            <w:r w:rsidRPr="00D9172A">
              <w:t>.</w:t>
            </w:r>
          </w:p>
        </w:tc>
      </w:tr>
      <w:tr w:rsidR="008C6D5A" w:rsidRPr="00D9172A" w:rsidTr="00196908">
        <w:trPr>
          <w:trHeight w:val="300"/>
        </w:trPr>
        <w:tc>
          <w:tcPr>
            <w:tcW w:w="844" w:type="dxa"/>
            <w:noWrap/>
          </w:tcPr>
          <w:p w:rsidR="008C6D5A" w:rsidRDefault="00E85B30" w:rsidP="008C6D5A">
            <w:r>
              <w:t>US-13</w:t>
            </w:r>
          </w:p>
        </w:tc>
        <w:tc>
          <w:tcPr>
            <w:tcW w:w="1856" w:type="dxa"/>
            <w:noWrap/>
          </w:tcPr>
          <w:p w:rsidR="008C6D5A" w:rsidRDefault="008C6D5A" w:rsidP="003C51BE">
            <w:r w:rsidRPr="00D9172A">
              <w:t>Consultation d</w:t>
            </w:r>
            <w:r>
              <w:t xml:space="preserve">’une </w:t>
            </w:r>
            <w:r w:rsidR="003C51BE">
              <w:t xml:space="preserve">fiche </w:t>
            </w:r>
            <w:r>
              <w:t>application locale</w:t>
            </w:r>
          </w:p>
        </w:tc>
        <w:tc>
          <w:tcPr>
            <w:tcW w:w="7233" w:type="dxa"/>
            <w:noWrap/>
          </w:tcPr>
          <w:p w:rsidR="008C6D5A" w:rsidRDefault="008C6D5A" w:rsidP="003C51BE">
            <w:r w:rsidRPr="00D9172A">
              <w:t xml:space="preserve">En tant </w:t>
            </w:r>
            <w:r w:rsidR="007B4033" w:rsidRPr="00D9172A">
              <w:t>qu'utilisateur authentifié</w:t>
            </w:r>
            <w:r w:rsidRPr="00D9172A">
              <w:t xml:space="preserve">, je souhaite consulter la </w:t>
            </w:r>
            <w:r>
              <w:t>fiche d’un</w:t>
            </w:r>
            <w:r w:rsidR="003C51BE">
              <w:t>e</w:t>
            </w:r>
            <w:r>
              <w:t xml:space="preserve"> </w:t>
            </w:r>
            <w:r w:rsidR="003C51BE">
              <w:t>application locale</w:t>
            </w:r>
            <w:r>
              <w:t xml:space="preserve"> afin d'accéder à toutes les</w:t>
            </w:r>
            <w:r w:rsidRPr="00D9172A">
              <w:t xml:space="preserve"> </w:t>
            </w:r>
            <w:r>
              <w:t>informations</w:t>
            </w:r>
            <w:r w:rsidRPr="00D9172A">
              <w:t xml:space="preserve"> </w:t>
            </w:r>
            <w:r w:rsidR="003C51BE">
              <w:t>de</w:t>
            </w:r>
            <w:r>
              <w:t xml:space="preserve"> </w:t>
            </w:r>
            <w:r w:rsidR="003C51BE">
              <w:t>l’application locale</w:t>
            </w:r>
            <w:r w:rsidRPr="00D9172A">
              <w:t>.</w:t>
            </w:r>
          </w:p>
          <w:p w:rsidR="000F6803" w:rsidRDefault="000F6803" w:rsidP="003C51BE"/>
          <w:p w:rsidR="000F6803" w:rsidRDefault="000F6803" w:rsidP="000F6803">
            <w:r>
              <w:t>Les parties TEST et PROD doivent être distinctes afin de facilité la lisibilité.</w:t>
            </w:r>
          </w:p>
          <w:p w:rsidR="000F6803" w:rsidRPr="00D9172A" w:rsidRDefault="000F6803" w:rsidP="000F6803">
            <w:r>
              <w:t xml:space="preserve">Certaines applications locales fonctionnent en 2 parties : un backend (partie accessible uniquement via le réseau local) et un frontend (partie accessible depuis l’extérieur). Ces parties doivent être également distinctes. </w:t>
            </w:r>
          </w:p>
        </w:tc>
      </w:tr>
      <w:tr w:rsidR="008C6D5A" w:rsidRPr="00D9172A" w:rsidTr="00196908">
        <w:trPr>
          <w:trHeight w:val="300"/>
        </w:trPr>
        <w:tc>
          <w:tcPr>
            <w:tcW w:w="844" w:type="dxa"/>
            <w:noWrap/>
            <w:hideMark/>
          </w:tcPr>
          <w:p w:rsidR="008C6D5A" w:rsidRPr="00D9172A" w:rsidRDefault="008C6D5A" w:rsidP="008C6D5A">
            <w:r>
              <w:t>US-1</w:t>
            </w:r>
            <w:r w:rsidR="00E85B30">
              <w:t>4</w:t>
            </w:r>
          </w:p>
        </w:tc>
        <w:tc>
          <w:tcPr>
            <w:tcW w:w="1856" w:type="dxa"/>
            <w:noWrap/>
            <w:hideMark/>
          </w:tcPr>
          <w:p w:rsidR="008C6D5A" w:rsidRPr="00D9172A" w:rsidRDefault="008C6D5A" w:rsidP="008C6D5A">
            <w:r>
              <w:t>Création d'une application locale</w:t>
            </w:r>
          </w:p>
        </w:tc>
        <w:tc>
          <w:tcPr>
            <w:tcW w:w="7233" w:type="dxa"/>
            <w:noWrap/>
            <w:hideMark/>
          </w:tcPr>
          <w:p w:rsidR="00C55646" w:rsidRDefault="008C6D5A" w:rsidP="00C55646">
            <w:r w:rsidRPr="00D9172A">
              <w:t>En tant qu'utilisateur authentifié</w:t>
            </w:r>
            <w:r w:rsidR="00E85B30">
              <w:t xml:space="preserve">, je souhaite créer une application locale </w:t>
            </w:r>
            <w:r w:rsidRPr="00D9172A">
              <w:t xml:space="preserve">afin de </w:t>
            </w:r>
            <w:r>
              <w:t xml:space="preserve">mettre à jour la liste des </w:t>
            </w:r>
            <w:r w:rsidR="00E85B30">
              <w:t>applications locales</w:t>
            </w:r>
            <w:r>
              <w:t xml:space="preserve"> existant</w:t>
            </w:r>
            <w:r w:rsidR="00E85B30">
              <w:t>e</w:t>
            </w:r>
            <w:r>
              <w:t>s</w:t>
            </w:r>
            <w:r w:rsidRPr="00D9172A">
              <w:t>.</w:t>
            </w:r>
            <w:r w:rsidR="00C55646">
              <w:t xml:space="preserve"> </w:t>
            </w:r>
          </w:p>
          <w:p w:rsidR="00C55646" w:rsidRDefault="00C55646" w:rsidP="00C55646"/>
          <w:p w:rsidR="008C6D5A" w:rsidRPr="00D9172A" w:rsidRDefault="00C55646" w:rsidP="00C55646">
            <w:r>
              <w:t>Cette action doit être tracée.</w:t>
            </w:r>
          </w:p>
        </w:tc>
      </w:tr>
      <w:tr w:rsidR="008C6D5A" w:rsidRPr="00D9172A" w:rsidTr="00196908">
        <w:trPr>
          <w:trHeight w:val="300"/>
        </w:trPr>
        <w:tc>
          <w:tcPr>
            <w:tcW w:w="844" w:type="dxa"/>
            <w:noWrap/>
            <w:hideMark/>
          </w:tcPr>
          <w:p w:rsidR="008C6D5A" w:rsidRDefault="008C6D5A" w:rsidP="008C6D5A">
            <w:r>
              <w:t>US-1</w:t>
            </w:r>
            <w:r w:rsidR="00E85B30">
              <w:t>5</w:t>
            </w:r>
          </w:p>
        </w:tc>
        <w:tc>
          <w:tcPr>
            <w:tcW w:w="1856" w:type="dxa"/>
            <w:noWrap/>
            <w:hideMark/>
          </w:tcPr>
          <w:p w:rsidR="008C6D5A" w:rsidRPr="00D9172A" w:rsidRDefault="008C6D5A" w:rsidP="008C6D5A">
            <w:r w:rsidRPr="00D9172A">
              <w:t>Modification d'un</w:t>
            </w:r>
            <w:r>
              <w:t>e</w:t>
            </w:r>
            <w:r w:rsidRPr="00D9172A">
              <w:t xml:space="preserve"> </w:t>
            </w:r>
            <w:r>
              <w:t>application locale</w:t>
            </w:r>
          </w:p>
        </w:tc>
        <w:tc>
          <w:tcPr>
            <w:tcW w:w="7233" w:type="dxa"/>
            <w:noWrap/>
            <w:hideMark/>
          </w:tcPr>
          <w:p w:rsidR="00C55646" w:rsidRDefault="008C6D5A" w:rsidP="00C55646">
            <w:r w:rsidRPr="00D9172A">
              <w:t xml:space="preserve">En tant qu'utilisateur authentifié, je souhaite modifier </w:t>
            </w:r>
            <w:r w:rsidR="00EA72A3">
              <w:t xml:space="preserve">une application locale </w:t>
            </w:r>
            <w:r>
              <w:t>afin de mettre à jour l</w:t>
            </w:r>
            <w:r w:rsidRPr="00D9172A">
              <w:t xml:space="preserve">es informations </w:t>
            </w:r>
            <w:r w:rsidR="00EA72A3">
              <w:t>de l’application locale</w:t>
            </w:r>
            <w:r w:rsidRPr="00D9172A">
              <w:t>.</w:t>
            </w:r>
            <w:r w:rsidR="00C55646">
              <w:t xml:space="preserve"> </w:t>
            </w:r>
          </w:p>
          <w:p w:rsidR="00C55646" w:rsidRDefault="00C55646" w:rsidP="00C55646"/>
          <w:p w:rsidR="008C6D5A" w:rsidRPr="00D9172A" w:rsidRDefault="00C55646" w:rsidP="00C55646">
            <w:r>
              <w:t>Cette action doit être tracée.</w:t>
            </w:r>
          </w:p>
        </w:tc>
      </w:tr>
      <w:tr w:rsidR="008C6D5A" w:rsidRPr="00D9172A" w:rsidTr="00196908">
        <w:trPr>
          <w:trHeight w:val="300"/>
        </w:trPr>
        <w:tc>
          <w:tcPr>
            <w:tcW w:w="844" w:type="dxa"/>
            <w:noWrap/>
            <w:hideMark/>
          </w:tcPr>
          <w:p w:rsidR="008C6D5A" w:rsidRPr="00D9172A" w:rsidRDefault="008C6D5A" w:rsidP="008C6D5A">
            <w:r>
              <w:lastRenderedPageBreak/>
              <w:t>US-1</w:t>
            </w:r>
            <w:r w:rsidR="00E85B30">
              <w:t>6</w:t>
            </w:r>
          </w:p>
        </w:tc>
        <w:tc>
          <w:tcPr>
            <w:tcW w:w="1856" w:type="dxa"/>
            <w:noWrap/>
            <w:hideMark/>
          </w:tcPr>
          <w:p w:rsidR="008C6D5A" w:rsidRPr="00D9172A" w:rsidRDefault="008C6D5A" w:rsidP="008C6D5A">
            <w:r w:rsidRPr="00D9172A">
              <w:t xml:space="preserve">Suppression </w:t>
            </w:r>
            <w:r>
              <w:t>d’une application locale</w:t>
            </w:r>
          </w:p>
        </w:tc>
        <w:tc>
          <w:tcPr>
            <w:tcW w:w="7233" w:type="dxa"/>
            <w:noWrap/>
            <w:hideMark/>
          </w:tcPr>
          <w:p w:rsidR="008C6D5A" w:rsidRDefault="008C6D5A" w:rsidP="00EA72A3">
            <w:r w:rsidRPr="00D9172A">
              <w:t xml:space="preserve">En tant qu'utilisateur authentifié, je souhaite supprimer </w:t>
            </w:r>
            <w:r w:rsidR="00EA72A3">
              <w:t>une application locale</w:t>
            </w:r>
            <w:r w:rsidR="00EA72A3" w:rsidRPr="00D9172A">
              <w:t xml:space="preserve"> </w:t>
            </w:r>
            <w:r w:rsidRPr="00D9172A">
              <w:t xml:space="preserve">afin de </w:t>
            </w:r>
            <w:r>
              <w:t>corriger</w:t>
            </w:r>
            <w:r w:rsidRPr="00D9172A">
              <w:t xml:space="preserve"> la liste des </w:t>
            </w:r>
            <w:r w:rsidR="00EA72A3">
              <w:t>applications locales</w:t>
            </w:r>
            <w:r>
              <w:t xml:space="preserve"> ou de retirer un</w:t>
            </w:r>
            <w:r w:rsidR="00EA72A3">
              <w:t>e</w:t>
            </w:r>
            <w:r>
              <w:t xml:space="preserve"> </w:t>
            </w:r>
            <w:r w:rsidR="00EA72A3">
              <w:t xml:space="preserve">application locale </w:t>
            </w:r>
            <w:r>
              <w:t>créé</w:t>
            </w:r>
            <w:r w:rsidR="00EA72A3">
              <w:t>e</w:t>
            </w:r>
            <w:r w:rsidRPr="00D9172A">
              <w:t xml:space="preserve"> par erreur.</w:t>
            </w:r>
          </w:p>
          <w:p w:rsidR="000C4974" w:rsidRDefault="000C4974" w:rsidP="00EA72A3"/>
          <w:p w:rsidR="00C55646" w:rsidRDefault="000C4974" w:rsidP="00C55646">
            <w:r>
              <w:t>Cette suppression doit demander une confirmation afin d’éviter toute erreur de manipulation.</w:t>
            </w:r>
            <w:r w:rsidR="00C55646">
              <w:t xml:space="preserve"> </w:t>
            </w:r>
          </w:p>
          <w:p w:rsidR="00C55646" w:rsidRDefault="00C55646" w:rsidP="00C55646"/>
          <w:p w:rsidR="000C4974" w:rsidRPr="00D9172A" w:rsidRDefault="00C55646" w:rsidP="00C55646">
            <w:r>
              <w:t>Cette action doit être tracée.</w:t>
            </w:r>
          </w:p>
        </w:tc>
      </w:tr>
    </w:tbl>
    <w:p w:rsidR="001B69AC" w:rsidRPr="006B1BC8" w:rsidRDefault="001B69AC" w:rsidP="001B69AC">
      <w:pPr>
        <w:pStyle w:val="Titre1"/>
        <w:numPr>
          <w:ilvl w:val="0"/>
          <w:numId w:val="1"/>
        </w:numPr>
        <w:ind w:left="0" w:firstLine="360"/>
        <w:rPr>
          <w:iCs/>
        </w:rPr>
      </w:pPr>
      <w:bookmarkStart w:id="7" w:name="_Toc92726357"/>
      <w:r>
        <w:t>Contraintes</w:t>
      </w:r>
      <w:bookmarkEnd w:id="7"/>
    </w:p>
    <w:p w:rsidR="007D039D" w:rsidRDefault="007D039D" w:rsidP="007D039D">
      <w:pPr>
        <w:pStyle w:val="Titre2"/>
        <w:numPr>
          <w:ilvl w:val="0"/>
          <w:numId w:val="12"/>
        </w:numPr>
        <w:rPr>
          <w:lang w:eastAsia="fr-FR"/>
        </w:rPr>
      </w:pPr>
      <w:bookmarkStart w:id="8" w:name="_Toc92726358"/>
      <w:r>
        <w:rPr>
          <w:lang w:eastAsia="fr-FR"/>
        </w:rPr>
        <w:t>Charte graphique</w:t>
      </w:r>
      <w:bookmarkEnd w:id="8"/>
    </w:p>
    <w:p w:rsidR="007D039D" w:rsidRDefault="007D039D" w:rsidP="007D039D">
      <w:pPr>
        <w:rPr>
          <w:lang w:eastAsia="fr-FR"/>
        </w:rPr>
      </w:pPr>
      <w:r>
        <w:rPr>
          <w:lang w:eastAsia="fr-FR"/>
        </w:rPr>
        <w:t>Le design de l’application devra respecter la charte graphique de l’Etat.</w:t>
      </w:r>
    </w:p>
    <w:p w:rsidR="00A14B59" w:rsidRDefault="00A14B59" w:rsidP="00A14B59">
      <w:pPr>
        <w:pStyle w:val="Titre2"/>
        <w:numPr>
          <w:ilvl w:val="0"/>
          <w:numId w:val="12"/>
        </w:numPr>
        <w:rPr>
          <w:lang w:eastAsia="fr-FR"/>
        </w:rPr>
      </w:pPr>
      <w:bookmarkStart w:id="9" w:name="_Toc92726359"/>
      <w:r>
        <w:rPr>
          <w:lang w:eastAsia="fr-FR"/>
        </w:rPr>
        <w:t>Sécurité</w:t>
      </w:r>
      <w:bookmarkEnd w:id="9"/>
    </w:p>
    <w:p w:rsidR="00CB2E97" w:rsidRPr="00CB2E97" w:rsidRDefault="00A14B59" w:rsidP="000037FF">
      <w:r>
        <w:rPr>
          <w:lang w:eastAsia="fr-FR"/>
        </w:rPr>
        <w:t>L’application devra proposer un système d’authentification</w:t>
      </w:r>
      <w:r w:rsidR="00BE488A">
        <w:rPr>
          <w:lang w:eastAsia="fr-FR"/>
        </w:rPr>
        <w:t xml:space="preserve"> et de contrôle d’accès</w:t>
      </w:r>
      <w:r>
        <w:rPr>
          <w:lang w:eastAsia="fr-FR"/>
        </w:rPr>
        <w:t xml:space="preserve"> ainsi que garantir la traçab</w:t>
      </w:r>
      <w:r w:rsidR="0035198E">
        <w:rPr>
          <w:lang w:eastAsia="fr-FR"/>
        </w:rPr>
        <w:t>ilité des opérations effectuée</w:t>
      </w:r>
    </w:p>
    <w:sectPr w:rsidR="00CB2E97" w:rsidRPr="00CB2E97" w:rsidSect="000037FF">
      <w:headerReference w:type="default" r:id="rId8"/>
      <w:footerReference w:type="default" r:id="rId9"/>
      <w:pgSz w:w="11900" w:h="16840"/>
      <w:pgMar w:top="1135" w:right="964" w:bottom="964" w:left="993" w:header="3061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8F8" w:rsidRDefault="000458F8" w:rsidP="00323FF1">
      <w:r>
        <w:separator/>
      </w:r>
    </w:p>
  </w:endnote>
  <w:endnote w:type="continuationSeparator" w:id="0">
    <w:p w:rsidR="000458F8" w:rsidRDefault="000458F8" w:rsidP="00323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arianne">
    <w:altName w:val="Times New Roman"/>
    <w:panose1 w:val="00000000000000000000"/>
    <w:charset w:val="00"/>
    <w:family w:val="modern"/>
    <w:notTrueType/>
    <w:pitch w:val="variable"/>
    <w:sig w:usb0="0000000F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883" w:rsidRDefault="00893883" w:rsidP="00893883">
    <w:pPr>
      <w:pStyle w:val="Pieddepage"/>
      <w:jc w:val="center"/>
      <w:rPr>
        <w:color w:val="000000" w:themeColor="text1"/>
        <w:sz w:val="16"/>
        <w:szCs w:val="16"/>
      </w:rPr>
    </w:pPr>
  </w:p>
  <w:p w:rsidR="006F568B" w:rsidRPr="00CB2D6A" w:rsidRDefault="00893883" w:rsidP="00893883">
    <w:pPr>
      <w:pStyle w:val="Pieddepage"/>
      <w:jc w:val="center"/>
      <w:rPr>
        <w:rFonts w:ascii="Marianne" w:hAnsi="Marianne"/>
        <w:color w:val="000000" w:themeColor="text1"/>
      </w:rPr>
    </w:pPr>
    <w:r w:rsidRPr="00973E03">
      <w:rPr>
        <w:color w:val="000000" w:themeColor="text1"/>
        <w:sz w:val="16"/>
        <w:szCs w:val="16"/>
      </w:rPr>
      <w:fldChar w:fldCharType="begin"/>
    </w:r>
    <w:r w:rsidRPr="00973E03">
      <w:rPr>
        <w:color w:val="000000" w:themeColor="text1"/>
        <w:sz w:val="16"/>
        <w:szCs w:val="16"/>
      </w:rPr>
      <w:instrText>PAGE  \* Arabic  \* MERGEFORMAT</w:instrText>
    </w:r>
    <w:r w:rsidRPr="00973E03">
      <w:rPr>
        <w:color w:val="000000" w:themeColor="text1"/>
        <w:sz w:val="16"/>
        <w:szCs w:val="16"/>
      </w:rPr>
      <w:fldChar w:fldCharType="separate"/>
    </w:r>
    <w:r w:rsidR="00295A43">
      <w:rPr>
        <w:noProof/>
        <w:color w:val="000000" w:themeColor="text1"/>
        <w:sz w:val="16"/>
        <w:szCs w:val="16"/>
      </w:rPr>
      <w:t>1</w:t>
    </w:r>
    <w:r w:rsidRPr="00973E03">
      <w:rPr>
        <w:color w:val="000000" w:themeColor="text1"/>
        <w:sz w:val="16"/>
        <w:szCs w:val="16"/>
      </w:rPr>
      <w:fldChar w:fldCharType="end"/>
    </w:r>
    <w:r w:rsidRPr="00973E03">
      <w:rPr>
        <w:color w:val="000000" w:themeColor="text1"/>
        <w:sz w:val="16"/>
        <w:szCs w:val="16"/>
      </w:rPr>
      <w:t xml:space="preserve"> / </w:t>
    </w:r>
    <w:r w:rsidRPr="00973E03">
      <w:rPr>
        <w:color w:val="000000" w:themeColor="text1"/>
        <w:sz w:val="16"/>
        <w:szCs w:val="16"/>
      </w:rPr>
      <w:fldChar w:fldCharType="begin"/>
    </w:r>
    <w:r w:rsidRPr="00973E03">
      <w:rPr>
        <w:color w:val="000000" w:themeColor="text1"/>
        <w:sz w:val="16"/>
        <w:szCs w:val="16"/>
      </w:rPr>
      <w:instrText>NUMPAGES  \* Arabic  \* MERGEFORMAT</w:instrText>
    </w:r>
    <w:r w:rsidRPr="00973E03">
      <w:rPr>
        <w:color w:val="000000" w:themeColor="text1"/>
        <w:sz w:val="16"/>
        <w:szCs w:val="16"/>
      </w:rPr>
      <w:fldChar w:fldCharType="separate"/>
    </w:r>
    <w:r w:rsidR="00295A43">
      <w:rPr>
        <w:noProof/>
        <w:color w:val="000000" w:themeColor="text1"/>
        <w:sz w:val="16"/>
        <w:szCs w:val="16"/>
      </w:rPr>
      <w:t>6</w:t>
    </w:r>
    <w:r w:rsidRPr="00973E03">
      <w:rPr>
        <w:color w:val="000000" w:themeColor="text1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8F8" w:rsidRDefault="000458F8" w:rsidP="00323FF1">
      <w:r>
        <w:separator/>
      </w:r>
    </w:p>
  </w:footnote>
  <w:footnote w:type="continuationSeparator" w:id="0">
    <w:p w:rsidR="000458F8" w:rsidRDefault="000458F8" w:rsidP="00323F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7FF" w:rsidRDefault="000037FF" w:rsidP="00CB2D6A">
    <w:pPr>
      <w:pStyle w:val="En-tte"/>
    </w:pPr>
    <w:r>
      <w:rPr>
        <w:noProof/>
        <w:lang w:eastAsia="fr-FR"/>
      </w:rPr>
      <w:drawing>
        <wp:anchor distT="0" distB="0" distL="114300" distR="114300" simplePos="0" relativeHeight="251670528" behindDoc="1" locked="0" layoutInCell="1" allowOverlap="1" wp14:anchorId="756E84F3" wp14:editId="2BEF52DE">
          <wp:simplePos x="0" y="0"/>
          <wp:positionH relativeFrom="column">
            <wp:posOffset>5137039</wp:posOffset>
          </wp:positionH>
          <wp:positionV relativeFrom="paragraph">
            <wp:posOffset>-1331595</wp:posOffset>
          </wp:positionV>
          <wp:extent cx="1200912" cy="877824"/>
          <wp:effectExtent l="0" t="0" r="0" b="0"/>
          <wp:wrapNone/>
          <wp:docPr id="44" name="Imag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iec-1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912" cy="8778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69504" behindDoc="1" locked="0" layoutInCell="1" allowOverlap="1" wp14:anchorId="174ADA67" wp14:editId="2DA96D66">
          <wp:simplePos x="0" y="0"/>
          <wp:positionH relativeFrom="margin">
            <wp:posOffset>-1905</wp:posOffset>
          </wp:positionH>
          <wp:positionV relativeFrom="page">
            <wp:posOffset>612140</wp:posOffset>
          </wp:positionV>
          <wp:extent cx="1004400" cy="878400"/>
          <wp:effectExtent l="0" t="0" r="5715" b="0"/>
          <wp:wrapNone/>
          <wp:docPr id="45" name="Imag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f_Entête copi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400" cy="87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7D36"/>
    <w:multiLevelType w:val="hybridMultilevel"/>
    <w:tmpl w:val="0F1052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11CB4"/>
    <w:multiLevelType w:val="hybridMultilevel"/>
    <w:tmpl w:val="1D92A9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920FC"/>
    <w:multiLevelType w:val="hybridMultilevel"/>
    <w:tmpl w:val="F21243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34F2F"/>
    <w:multiLevelType w:val="hybridMultilevel"/>
    <w:tmpl w:val="2B56F7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23DD9"/>
    <w:multiLevelType w:val="hybridMultilevel"/>
    <w:tmpl w:val="9FE49E0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B6585"/>
    <w:multiLevelType w:val="hybridMultilevel"/>
    <w:tmpl w:val="EABCAB6C"/>
    <w:lvl w:ilvl="0" w:tplc="918A0308">
      <w:start w:val="1"/>
      <w:numFmt w:val="upperRoman"/>
      <w:lvlText w:val="%1."/>
      <w:lvlJc w:val="right"/>
      <w:pPr>
        <w:ind w:left="720" w:hanging="360"/>
      </w:pPr>
      <w:rPr>
        <w:rFonts w:hint="default"/>
        <w:strike w:val="0"/>
        <w:dstrike w:val="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E5091"/>
    <w:multiLevelType w:val="hybridMultilevel"/>
    <w:tmpl w:val="25CC8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B6DE0"/>
    <w:multiLevelType w:val="hybridMultilevel"/>
    <w:tmpl w:val="F21243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91A76"/>
    <w:multiLevelType w:val="hybridMultilevel"/>
    <w:tmpl w:val="2094421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A1945"/>
    <w:multiLevelType w:val="hybridMultilevel"/>
    <w:tmpl w:val="B1C2D5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02B37"/>
    <w:multiLevelType w:val="hybridMultilevel"/>
    <w:tmpl w:val="ED96191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222AE"/>
    <w:multiLevelType w:val="hybridMultilevel"/>
    <w:tmpl w:val="1D92A9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226F6"/>
    <w:multiLevelType w:val="hybridMultilevel"/>
    <w:tmpl w:val="D180B7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95804"/>
    <w:multiLevelType w:val="hybridMultilevel"/>
    <w:tmpl w:val="9000E42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966E4"/>
    <w:multiLevelType w:val="hybridMultilevel"/>
    <w:tmpl w:val="BD02746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6"/>
  </w:num>
  <w:num w:numId="5">
    <w:abstractNumId w:val="1"/>
  </w:num>
  <w:num w:numId="6">
    <w:abstractNumId w:val="13"/>
  </w:num>
  <w:num w:numId="7">
    <w:abstractNumId w:val="14"/>
  </w:num>
  <w:num w:numId="8">
    <w:abstractNumId w:val="8"/>
  </w:num>
  <w:num w:numId="9">
    <w:abstractNumId w:val="11"/>
  </w:num>
  <w:num w:numId="10">
    <w:abstractNumId w:val="4"/>
  </w:num>
  <w:num w:numId="11">
    <w:abstractNumId w:val="3"/>
  </w:num>
  <w:num w:numId="12">
    <w:abstractNumId w:val="9"/>
  </w:num>
  <w:num w:numId="13">
    <w:abstractNumId w:val="7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ocumentProtection w:formatting="1" w:enforcement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FCF"/>
    <w:rsid w:val="000037FF"/>
    <w:rsid w:val="00004000"/>
    <w:rsid w:val="000458F8"/>
    <w:rsid w:val="0007074D"/>
    <w:rsid w:val="000B6115"/>
    <w:rsid w:val="000C4974"/>
    <w:rsid w:val="000C76AF"/>
    <w:rsid w:val="000D38AC"/>
    <w:rsid w:val="000D71CA"/>
    <w:rsid w:val="000F2FD4"/>
    <w:rsid w:val="000F6803"/>
    <w:rsid w:val="0011618D"/>
    <w:rsid w:val="001273CF"/>
    <w:rsid w:val="00146A38"/>
    <w:rsid w:val="001526EE"/>
    <w:rsid w:val="00155F85"/>
    <w:rsid w:val="00193F55"/>
    <w:rsid w:val="00196908"/>
    <w:rsid w:val="001974AE"/>
    <w:rsid w:val="001A59B4"/>
    <w:rsid w:val="001B0D3F"/>
    <w:rsid w:val="001B159F"/>
    <w:rsid w:val="001B4D51"/>
    <w:rsid w:val="001B69AC"/>
    <w:rsid w:val="001C6A9B"/>
    <w:rsid w:val="001D518C"/>
    <w:rsid w:val="001D5A1F"/>
    <w:rsid w:val="001E01E1"/>
    <w:rsid w:val="001F60B3"/>
    <w:rsid w:val="001F6457"/>
    <w:rsid w:val="0020135A"/>
    <w:rsid w:val="00201E62"/>
    <w:rsid w:val="002247D6"/>
    <w:rsid w:val="002354CB"/>
    <w:rsid w:val="0023664B"/>
    <w:rsid w:val="002568A0"/>
    <w:rsid w:val="00271C8C"/>
    <w:rsid w:val="00295A43"/>
    <w:rsid w:val="002C3056"/>
    <w:rsid w:val="002D5C93"/>
    <w:rsid w:val="002D67FE"/>
    <w:rsid w:val="002E38F8"/>
    <w:rsid w:val="0030385D"/>
    <w:rsid w:val="00312E69"/>
    <w:rsid w:val="00323FF1"/>
    <w:rsid w:val="0034367A"/>
    <w:rsid w:val="0035198E"/>
    <w:rsid w:val="003654FD"/>
    <w:rsid w:val="00370A6A"/>
    <w:rsid w:val="00375BAA"/>
    <w:rsid w:val="00375FD2"/>
    <w:rsid w:val="00383A44"/>
    <w:rsid w:val="00394FC0"/>
    <w:rsid w:val="00397C1F"/>
    <w:rsid w:val="003C51BE"/>
    <w:rsid w:val="003D0A96"/>
    <w:rsid w:val="003D58E1"/>
    <w:rsid w:val="003E537C"/>
    <w:rsid w:val="00420A3C"/>
    <w:rsid w:val="004324DD"/>
    <w:rsid w:val="00436A6C"/>
    <w:rsid w:val="00442397"/>
    <w:rsid w:val="00444EF9"/>
    <w:rsid w:val="004519FD"/>
    <w:rsid w:val="00466812"/>
    <w:rsid w:val="00473835"/>
    <w:rsid w:val="004A7DAE"/>
    <w:rsid w:val="004B1E97"/>
    <w:rsid w:val="004B7730"/>
    <w:rsid w:val="00501BFB"/>
    <w:rsid w:val="00523A47"/>
    <w:rsid w:val="0052653D"/>
    <w:rsid w:val="0057329B"/>
    <w:rsid w:val="00575559"/>
    <w:rsid w:val="00577E6D"/>
    <w:rsid w:val="005A357B"/>
    <w:rsid w:val="005D561C"/>
    <w:rsid w:val="005E5FCF"/>
    <w:rsid w:val="005E6705"/>
    <w:rsid w:val="00600D28"/>
    <w:rsid w:val="00617FA6"/>
    <w:rsid w:val="0062303E"/>
    <w:rsid w:val="0063729E"/>
    <w:rsid w:val="006550A9"/>
    <w:rsid w:val="00662A51"/>
    <w:rsid w:val="00672568"/>
    <w:rsid w:val="00685909"/>
    <w:rsid w:val="006919C3"/>
    <w:rsid w:val="006B1BC8"/>
    <w:rsid w:val="006C54EB"/>
    <w:rsid w:val="006C746B"/>
    <w:rsid w:val="006D13B5"/>
    <w:rsid w:val="006D1557"/>
    <w:rsid w:val="006E5B9D"/>
    <w:rsid w:val="006F568B"/>
    <w:rsid w:val="007063F4"/>
    <w:rsid w:val="007462F9"/>
    <w:rsid w:val="00772F6B"/>
    <w:rsid w:val="00785EB1"/>
    <w:rsid w:val="00791DD3"/>
    <w:rsid w:val="00795A5C"/>
    <w:rsid w:val="007B271D"/>
    <w:rsid w:val="007B4033"/>
    <w:rsid w:val="007D039D"/>
    <w:rsid w:val="007E46C9"/>
    <w:rsid w:val="007F28AF"/>
    <w:rsid w:val="007F5A0B"/>
    <w:rsid w:val="00832255"/>
    <w:rsid w:val="0085372E"/>
    <w:rsid w:val="00855280"/>
    <w:rsid w:val="00857A19"/>
    <w:rsid w:val="008630E3"/>
    <w:rsid w:val="00893030"/>
    <w:rsid w:val="00893883"/>
    <w:rsid w:val="008B6C83"/>
    <w:rsid w:val="008C6D5A"/>
    <w:rsid w:val="008E46FE"/>
    <w:rsid w:val="008F20B9"/>
    <w:rsid w:val="00945301"/>
    <w:rsid w:val="00956E1D"/>
    <w:rsid w:val="00973E03"/>
    <w:rsid w:val="00977BFD"/>
    <w:rsid w:val="00981A4C"/>
    <w:rsid w:val="00991587"/>
    <w:rsid w:val="009978C0"/>
    <w:rsid w:val="009A0254"/>
    <w:rsid w:val="009A447B"/>
    <w:rsid w:val="009C23F9"/>
    <w:rsid w:val="009D6482"/>
    <w:rsid w:val="009E68CD"/>
    <w:rsid w:val="00A14B59"/>
    <w:rsid w:val="00A15268"/>
    <w:rsid w:val="00A177B1"/>
    <w:rsid w:val="00A21B2A"/>
    <w:rsid w:val="00A253B2"/>
    <w:rsid w:val="00A56DF6"/>
    <w:rsid w:val="00A604FB"/>
    <w:rsid w:val="00A6394D"/>
    <w:rsid w:val="00A723E7"/>
    <w:rsid w:val="00A829A0"/>
    <w:rsid w:val="00A97386"/>
    <w:rsid w:val="00AA1C8A"/>
    <w:rsid w:val="00AA564D"/>
    <w:rsid w:val="00AB696E"/>
    <w:rsid w:val="00AD0CCD"/>
    <w:rsid w:val="00AE106F"/>
    <w:rsid w:val="00AF709E"/>
    <w:rsid w:val="00B27160"/>
    <w:rsid w:val="00B313B1"/>
    <w:rsid w:val="00B626FB"/>
    <w:rsid w:val="00B84E8E"/>
    <w:rsid w:val="00B86403"/>
    <w:rsid w:val="00B9284A"/>
    <w:rsid w:val="00B95300"/>
    <w:rsid w:val="00BA197B"/>
    <w:rsid w:val="00BD2575"/>
    <w:rsid w:val="00BE488A"/>
    <w:rsid w:val="00BF0197"/>
    <w:rsid w:val="00C044D2"/>
    <w:rsid w:val="00C42F09"/>
    <w:rsid w:val="00C44346"/>
    <w:rsid w:val="00C55646"/>
    <w:rsid w:val="00C568B6"/>
    <w:rsid w:val="00C6060B"/>
    <w:rsid w:val="00C91CF5"/>
    <w:rsid w:val="00C929D4"/>
    <w:rsid w:val="00CB2809"/>
    <w:rsid w:val="00CB2D6A"/>
    <w:rsid w:val="00CB2E97"/>
    <w:rsid w:val="00CC725D"/>
    <w:rsid w:val="00CD62CC"/>
    <w:rsid w:val="00CF5946"/>
    <w:rsid w:val="00CF62E7"/>
    <w:rsid w:val="00CF741A"/>
    <w:rsid w:val="00D1415F"/>
    <w:rsid w:val="00D36C1C"/>
    <w:rsid w:val="00D82917"/>
    <w:rsid w:val="00D911BF"/>
    <w:rsid w:val="00D9172A"/>
    <w:rsid w:val="00DA6777"/>
    <w:rsid w:val="00DC4307"/>
    <w:rsid w:val="00E01D37"/>
    <w:rsid w:val="00E05342"/>
    <w:rsid w:val="00E6162F"/>
    <w:rsid w:val="00E85B30"/>
    <w:rsid w:val="00EA72A3"/>
    <w:rsid w:val="00EC4DCF"/>
    <w:rsid w:val="00ED3276"/>
    <w:rsid w:val="00EE5E12"/>
    <w:rsid w:val="00EF41EA"/>
    <w:rsid w:val="00EF6B2D"/>
    <w:rsid w:val="00F11D5E"/>
    <w:rsid w:val="00F13DC9"/>
    <w:rsid w:val="00F36CB6"/>
    <w:rsid w:val="00F433B9"/>
    <w:rsid w:val="00F52C65"/>
    <w:rsid w:val="00F52CE2"/>
    <w:rsid w:val="00F73FEC"/>
    <w:rsid w:val="00F81F87"/>
    <w:rsid w:val="00FC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0BABB3F"/>
  <w15:chartTrackingRefBased/>
  <w15:docId w15:val="{BB5A6676-A272-4524-A886-2B5FE5A1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Arial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E03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D38AC"/>
    <w:pPr>
      <w:pBdr>
        <w:top w:val="single" w:sz="4" w:space="1" w:color="auto"/>
        <w:bottom w:val="single" w:sz="4" w:space="1" w:color="auto"/>
      </w:pBdr>
      <w:tabs>
        <w:tab w:val="left" w:pos="284"/>
      </w:tabs>
      <w:spacing w:before="600" w:after="600"/>
      <w:outlineLvl w:val="0"/>
    </w:pPr>
    <w:rPr>
      <w:b/>
      <w:cap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6C83"/>
    <w:pPr>
      <w:keepNext/>
      <w:keepLines/>
      <w:spacing w:before="480" w:after="480"/>
      <w:outlineLvl w:val="1"/>
    </w:pPr>
    <w:rPr>
      <w:rFonts w:eastAsiaTheme="majorEastAsia" w:cstheme="majorBidi"/>
      <w:b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B6C83"/>
    <w:pPr>
      <w:keepNext/>
      <w:keepLines/>
      <w:spacing w:before="360" w:after="360"/>
      <w:outlineLvl w:val="2"/>
    </w:pPr>
    <w:rPr>
      <w:rFonts w:eastAsiaTheme="majorEastAsia" w:cstheme="majorBidi"/>
      <w:b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3FF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23FF1"/>
  </w:style>
  <w:style w:type="paragraph" w:styleId="Pieddepage">
    <w:name w:val="footer"/>
    <w:basedOn w:val="Normal"/>
    <w:link w:val="PieddepageCar"/>
    <w:uiPriority w:val="99"/>
    <w:unhideWhenUsed/>
    <w:rsid w:val="00323FF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23FF1"/>
  </w:style>
  <w:style w:type="paragraph" w:styleId="NormalWeb">
    <w:name w:val="Normal (Web)"/>
    <w:basedOn w:val="Normal"/>
    <w:uiPriority w:val="99"/>
    <w:unhideWhenUsed/>
    <w:rsid w:val="00A97386"/>
    <w:pPr>
      <w:spacing w:before="100" w:beforeAutospacing="1" w:after="100" w:afterAutospacing="1"/>
    </w:pPr>
    <w:rPr>
      <w:rFonts w:eastAsia="Times New Roman"/>
      <w:lang w:eastAsia="fr-FR"/>
    </w:rPr>
  </w:style>
  <w:style w:type="paragraph" w:customStyle="1" w:styleId="textecourant">
    <w:name w:val="texte courant"/>
    <w:basedOn w:val="Normal"/>
    <w:qFormat/>
    <w:rsid w:val="00146A38"/>
    <w:rPr>
      <w:lang w:val="en-US"/>
    </w:rPr>
  </w:style>
  <w:style w:type="paragraph" w:customStyle="1" w:styleId="NOM">
    <w:name w:val="NOM"/>
    <w:basedOn w:val="Titre1"/>
    <w:qFormat/>
    <w:rsid w:val="00146A38"/>
    <w:rPr>
      <w:b w:val="0"/>
      <w:bCs/>
      <w:noProof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7256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72568"/>
  </w:style>
  <w:style w:type="character" w:customStyle="1" w:styleId="Titre1Car">
    <w:name w:val="Titre 1 Car"/>
    <w:basedOn w:val="Policepardfaut"/>
    <w:link w:val="Titre1"/>
    <w:uiPriority w:val="9"/>
    <w:rsid w:val="000D38AC"/>
    <w:rPr>
      <w:rFonts w:ascii="Arial" w:hAnsi="Arial"/>
      <w:b/>
      <w:caps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303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3030"/>
    <w:rPr>
      <w:rFonts w:ascii="Segoe UI" w:hAnsi="Segoe UI" w:cs="Segoe UI"/>
      <w:sz w:val="18"/>
      <w:szCs w:val="18"/>
    </w:rPr>
  </w:style>
  <w:style w:type="character" w:styleId="lev">
    <w:name w:val="Strong"/>
    <w:basedOn w:val="Policepardfaut"/>
    <w:qFormat/>
    <w:rsid w:val="001C6A9B"/>
    <w:rPr>
      <w:rFonts w:ascii="Arial" w:hAnsi="Arial"/>
      <w:b/>
      <w:bCs/>
      <w:sz w:val="36"/>
    </w:rPr>
  </w:style>
  <w:style w:type="table" w:styleId="Grilledutableau">
    <w:name w:val="Table Grid"/>
    <w:basedOn w:val="TableauNormal"/>
    <w:uiPriority w:val="59"/>
    <w:rsid w:val="001C6A9B"/>
    <w:rPr>
      <w:rFonts w:eastAsia="Times New Roman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146A3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146A38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6A38"/>
    <w:rPr>
      <w:rFonts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7386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97386"/>
    <w:rPr>
      <w:rFonts w:eastAsiaTheme="minorEastAsia" w:cstheme="minorBidi"/>
      <w:color w:val="5A5A5A" w:themeColor="text1" w:themeTint="A5"/>
      <w:spacing w:val="15"/>
      <w:szCs w:val="22"/>
    </w:rPr>
  </w:style>
  <w:style w:type="paragraph" w:customStyle="1" w:styleId="Thme">
    <w:name w:val="Thème"/>
    <w:basedOn w:val="Normal"/>
    <w:qFormat/>
    <w:rsid w:val="001C6A9B"/>
    <w:pPr>
      <w:tabs>
        <w:tab w:val="left" w:pos="284"/>
      </w:tabs>
    </w:pPr>
    <w:rPr>
      <w:b/>
      <w:u w:val="single"/>
    </w:rPr>
  </w:style>
  <w:style w:type="table" w:customStyle="1" w:styleId="Mesureprendre">
    <w:name w:val="Mesure à prendre"/>
    <w:basedOn w:val="TableauNormal"/>
    <w:uiPriority w:val="99"/>
    <w:rsid w:val="007B271D"/>
    <w:tblPr/>
  </w:style>
  <w:style w:type="paragraph" w:customStyle="1" w:styleId="EnTeteTableau">
    <w:name w:val="EnTeteTableau"/>
    <w:basedOn w:val="Normal"/>
    <w:qFormat/>
    <w:rsid w:val="00A21B2A"/>
    <w:pPr>
      <w:tabs>
        <w:tab w:val="left" w:pos="284"/>
      </w:tabs>
    </w:pPr>
    <w:rPr>
      <w:rFonts w:eastAsia="Times New Roman"/>
      <w:b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9284A"/>
    <w:pPr>
      <w:keepNext/>
      <w:keepLines/>
      <w:pBdr>
        <w:top w:val="none" w:sz="0" w:space="0" w:color="auto"/>
        <w:bottom w:val="none" w:sz="0" w:space="0" w:color="auto"/>
      </w:pBdr>
      <w:tabs>
        <w:tab w:val="clear" w:pos="284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9284A"/>
    <w:pPr>
      <w:spacing w:after="100" w:line="259" w:lineRule="auto"/>
      <w:ind w:left="220"/>
    </w:pPr>
    <w:rPr>
      <w:rFonts w:asciiTheme="minorHAnsi" w:eastAsiaTheme="minorEastAsia" w:hAnsiTheme="minorHAns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1618D"/>
    <w:pPr>
      <w:tabs>
        <w:tab w:val="left" w:pos="440"/>
        <w:tab w:val="right" w:leader="dot" w:pos="9962"/>
      </w:tabs>
      <w:spacing w:after="100" w:line="259" w:lineRule="auto"/>
    </w:pPr>
    <w:rPr>
      <w:rFonts w:asciiTheme="minorHAnsi" w:eastAsiaTheme="minorEastAsia" w:hAnsiTheme="minorHAnsi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9284A"/>
    <w:pPr>
      <w:spacing w:after="100" w:line="259" w:lineRule="auto"/>
      <w:ind w:left="440"/>
    </w:pPr>
    <w:rPr>
      <w:rFonts w:asciiTheme="minorHAnsi" w:eastAsiaTheme="minorEastAsia" w:hAnsiTheme="minorHAnsi"/>
      <w:lang w:eastAsia="fr-FR"/>
    </w:rPr>
  </w:style>
  <w:style w:type="character" w:styleId="Lienhypertexte">
    <w:name w:val="Hyperlink"/>
    <w:basedOn w:val="Policepardfaut"/>
    <w:uiPriority w:val="99"/>
    <w:unhideWhenUsed/>
    <w:rsid w:val="00B9284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73E0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B6C83"/>
    <w:rPr>
      <w:rFonts w:ascii="Arial" w:eastAsiaTheme="majorEastAsia" w:hAnsi="Arial" w:cstheme="majorBidi"/>
      <w:b/>
      <w:sz w:val="24"/>
      <w:szCs w:val="26"/>
      <w:u w:val="single"/>
    </w:rPr>
  </w:style>
  <w:style w:type="table" w:styleId="TableauGrille6Couleur">
    <w:name w:val="Grid Table 6 Colorful"/>
    <w:basedOn w:val="TableauNormal"/>
    <w:uiPriority w:val="51"/>
    <w:rsid w:val="002D67F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8B6C83"/>
    <w:rPr>
      <w:rFonts w:ascii="Arial" w:eastAsiaTheme="majorEastAsia" w:hAnsi="Arial" w:cstheme="majorBidi"/>
      <w:b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1F60B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r\Downloads\Mod&#232;le%20compte-rendu%20de%20r&#233;union%20(1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14C717-6B35-424C-8A39-C2473E1A792B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A229C2-5390-41F8-8E3E-282823E2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compte-rendu de réunion (1).dotx</Template>
  <TotalTime>530</TotalTime>
  <Pages>6</Pages>
  <Words>976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RIQUIER Jérémie</dc:creator>
  <cp:keywords/>
  <dc:description>cedric.fenet@siec.education.fr</dc:description>
  <cp:lastModifiedBy>RIQUIER Jérémie</cp:lastModifiedBy>
  <cp:revision>107</cp:revision>
  <cp:lastPrinted>2022-01-10T16:04:00Z</cp:lastPrinted>
  <dcterms:created xsi:type="dcterms:W3CDTF">2020-09-02T10:26:00Z</dcterms:created>
  <dcterms:modified xsi:type="dcterms:W3CDTF">2022-01-10T16:28:00Z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° de téléphone">
    <vt:bool>true</vt:bool>
  </property>
</Properties>
</file>