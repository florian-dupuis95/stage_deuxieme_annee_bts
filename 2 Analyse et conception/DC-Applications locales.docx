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text" w:horzAnchor="margin" w:tblpY="1557"/>
        <w:tblW w:w="99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118"/>
        <w:gridCol w:w="3402"/>
        <w:gridCol w:w="3402"/>
      </w:tblGrid>
      <w:tr w:rsidR="001F6457" w:rsidRPr="00EF4619" w:rsidTr="00193F55">
        <w:trPr>
          <w:trHeight w:val="454"/>
        </w:trPr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1F6457" w:rsidRPr="00397C1F" w:rsidRDefault="00B9284A" w:rsidP="001C6A9B">
            <w:pPr>
              <w:pStyle w:val="textecourant"/>
              <w:rPr>
                <w:lang w:val="fr-FR"/>
              </w:rPr>
            </w:pPr>
            <w:r>
              <w:rPr>
                <w:lang w:val="fr-FR"/>
              </w:rPr>
              <w:t>Date de création</w:t>
            </w:r>
            <w:r w:rsidR="001F6457" w:rsidRPr="00397C1F">
              <w:rPr>
                <w:rFonts w:cs="Calibri"/>
                <w:lang w:val="fr-FR"/>
              </w:rPr>
              <w:t> </w:t>
            </w:r>
            <w:r w:rsidR="001F6457" w:rsidRPr="00397C1F">
              <w:rPr>
                <w:lang w:val="fr-FR"/>
              </w:rPr>
              <w:t>:</w:t>
            </w: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1F6457" w:rsidRPr="00397C1F" w:rsidRDefault="003D5A5B" w:rsidP="00146A38">
            <w:pPr>
              <w:pStyle w:val="textecourant"/>
              <w:rPr>
                <w:lang w:val="fr-FR"/>
              </w:rPr>
            </w:pPr>
            <w:r>
              <w:rPr>
                <w:lang w:val="fr-FR"/>
              </w:rPr>
              <w:t>18</w:t>
            </w:r>
            <w:r w:rsidR="00E21C77">
              <w:rPr>
                <w:lang w:val="fr-FR"/>
              </w:rPr>
              <w:t>8/12</w:t>
            </w:r>
            <w:r w:rsidR="001E3215">
              <w:rPr>
                <w:lang w:val="fr-FR"/>
              </w:rPr>
              <w:t>/202</w:t>
            </w:r>
            <w:r w:rsidR="004C0FC0">
              <w:rPr>
                <w:lang w:val="fr-FR"/>
              </w:rPr>
              <w:t>1</w:t>
            </w:r>
          </w:p>
        </w:tc>
      </w:tr>
      <w:tr w:rsidR="001F6457" w:rsidRPr="00EF4619" w:rsidTr="00193F55">
        <w:trPr>
          <w:trHeight w:val="454"/>
        </w:trPr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1F6457" w:rsidRPr="00397C1F" w:rsidRDefault="00B9284A" w:rsidP="00146A38">
            <w:pPr>
              <w:pStyle w:val="textecourant"/>
              <w:rPr>
                <w:lang w:val="fr-FR"/>
              </w:rPr>
            </w:pPr>
            <w:r>
              <w:rPr>
                <w:lang w:val="fr-FR"/>
              </w:rPr>
              <w:t>Objet du document</w:t>
            </w:r>
            <w:r w:rsidRPr="00397C1F">
              <w:rPr>
                <w:lang w:val="fr-FR"/>
              </w:rPr>
              <w:t xml:space="preserve"> :</w:t>
            </w: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1F6457" w:rsidRPr="00397C1F" w:rsidRDefault="00841A24" w:rsidP="00146A38">
            <w:pPr>
              <w:pStyle w:val="textecourant"/>
              <w:rPr>
                <w:lang w:val="fr-FR"/>
              </w:rPr>
            </w:pPr>
            <w:r>
              <w:rPr>
                <w:lang w:val="fr-FR"/>
              </w:rPr>
              <w:t>Dossier de Conception</w:t>
            </w:r>
          </w:p>
        </w:tc>
      </w:tr>
      <w:tr w:rsidR="001F6457" w:rsidRPr="00EF4619" w:rsidTr="00193F55">
        <w:trPr>
          <w:trHeight w:val="1134"/>
        </w:trPr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1F6457" w:rsidRPr="00397C1F" w:rsidRDefault="00B9284A" w:rsidP="00B9284A">
            <w:pPr>
              <w:pStyle w:val="textecourant"/>
              <w:rPr>
                <w:lang w:val="fr-FR"/>
              </w:rPr>
            </w:pPr>
            <w:r>
              <w:rPr>
                <w:lang w:val="fr-FR"/>
              </w:rPr>
              <w:t xml:space="preserve">Auteur du document </w:t>
            </w:r>
            <w:r w:rsidR="001F6457" w:rsidRPr="00397C1F">
              <w:rPr>
                <w:lang w:val="fr-FR"/>
              </w:rPr>
              <w:t xml:space="preserve">: 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1E3215" w:rsidRPr="00397C1F" w:rsidRDefault="001F6457" w:rsidP="001E3215">
            <w:pPr>
              <w:pStyle w:val="textecourant"/>
              <w:rPr>
                <w:lang w:val="fr-FR"/>
              </w:rPr>
            </w:pPr>
            <w:r w:rsidRPr="00397C1F">
              <w:rPr>
                <w:lang w:val="fr-FR"/>
              </w:rPr>
              <w:t xml:space="preserve">Nom : </w:t>
            </w:r>
            <w:r w:rsidR="003D5A5B">
              <w:rPr>
                <w:lang w:val="fr-FR"/>
              </w:rPr>
              <w:t>Florian DUPUIS</w:t>
            </w:r>
          </w:p>
          <w:p w:rsidR="001F6457" w:rsidRPr="00397C1F" w:rsidRDefault="001E3215" w:rsidP="003D5A5B">
            <w:pPr>
              <w:pStyle w:val="textecourant"/>
              <w:rPr>
                <w:lang w:val="fr-FR"/>
              </w:rPr>
            </w:pPr>
            <w:r w:rsidRPr="00397C1F">
              <w:rPr>
                <w:lang w:val="fr-FR"/>
              </w:rPr>
              <w:t xml:space="preserve">Fonction : </w:t>
            </w:r>
            <w:r w:rsidR="003D5A5B">
              <w:rPr>
                <w:lang w:val="fr-FR"/>
              </w:rPr>
              <w:t>stagiaire</w:t>
            </w:r>
            <w:r>
              <w:rPr>
                <w:lang w:val="fr-FR"/>
              </w:rPr>
              <w:t xml:space="preserve"> bureau études &amp; développements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1F6457" w:rsidRPr="00397C1F" w:rsidRDefault="001E3215" w:rsidP="003D5A5B">
            <w:pPr>
              <w:pStyle w:val="textecourant"/>
              <w:rPr>
                <w:lang w:val="fr-FR"/>
              </w:rPr>
            </w:pPr>
            <w:r w:rsidRPr="00397C1F">
              <w:rPr>
                <w:lang w:val="fr-FR"/>
              </w:rPr>
              <w:t xml:space="preserve">Mail : </w:t>
            </w:r>
            <w:r w:rsidR="003D5A5B">
              <w:rPr>
                <w:lang w:val="fr-FR"/>
              </w:rPr>
              <w:t>florian.dupuis</w:t>
            </w:r>
            <w:r>
              <w:rPr>
                <w:lang w:val="fr-FR"/>
              </w:rPr>
              <w:t>@siec.education.fr</w:t>
            </w:r>
          </w:p>
        </w:tc>
      </w:tr>
      <w:tr w:rsidR="00B9284A" w:rsidRPr="00EF4619" w:rsidTr="00BB45E5">
        <w:trPr>
          <w:trHeight w:val="454"/>
        </w:trPr>
        <w:tc>
          <w:tcPr>
            <w:tcW w:w="311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pct5" w:color="auto" w:fill="auto"/>
          </w:tcPr>
          <w:p w:rsidR="00B9284A" w:rsidRPr="00397C1F" w:rsidRDefault="00B9284A" w:rsidP="00146A38">
            <w:pPr>
              <w:pStyle w:val="textecourant"/>
              <w:rPr>
                <w:lang w:val="fr-FR"/>
              </w:rPr>
            </w:pPr>
            <w:r>
              <w:rPr>
                <w:lang w:val="fr-FR"/>
              </w:rPr>
              <w:t>Mises à jour :</w:t>
            </w: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B9284A" w:rsidRPr="00397C1F" w:rsidRDefault="00B9284A" w:rsidP="00146A38">
            <w:pPr>
              <w:pStyle w:val="textecourant"/>
              <w:rPr>
                <w:lang w:val="fr-FR"/>
              </w:rPr>
            </w:pPr>
          </w:p>
        </w:tc>
      </w:tr>
      <w:tr w:rsidR="00B9284A" w:rsidRPr="000D575D" w:rsidTr="00BB45E5">
        <w:trPr>
          <w:trHeight w:val="454"/>
        </w:trPr>
        <w:tc>
          <w:tcPr>
            <w:tcW w:w="3118" w:type="dxa"/>
            <w:vMerge/>
            <w:tcBorders>
              <w:left w:val="single" w:sz="12" w:space="0" w:color="auto"/>
              <w:right w:val="single" w:sz="12" w:space="0" w:color="auto"/>
            </w:tcBorders>
            <w:shd w:val="pct5" w:color="auto" w:fill="auto"/>
          </w:tcPr>
          <w:p w:rsidR="00B9284A" w:rsidRPr="00397C1F" w:rsidRDefault="00B9284A" w:rsidP="00146A38">
            <w:pPr>
              <w:pStyle w:val="textecourant"/>
              <w:rPr>
                <w:lang w:val="fr-FR"/>
              </w:rPr>
            </w:pP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B9284A" w:rsidRPr="00397C1F" w:rsidRDefault="00B9284A" w:rsidP="00146A38">
            <w:pPr>
              <w:pStyle w:val="textecourant"/>
              <w:rPr>
                <w:lang w:val="fr-FR"/>
              </w:rPr>
            </w:pPr>
          </w:p>
        </w:tc>
      </w:tr>
      <w:tr w:rsidR="00B9284A" w:rsidRPr="000D575D" w:rsidTr="00BB45E5">
        <w:trPr>
          <w:trHeight w:val="454"/>
        </w:trPr>
        <w:tc>
          <w:tcPr>
            <w:tcW w:w="3118" w:type="dxa"/>
            <w:vMerge/>
            <w:tcBorders>
              <w:left w:val="single" w:sz="12" w:space="0" w:color="auto"/>
              <w:right w:val="single" w:sz="12" w:space="0" w:color="auto"/>
            </w:tcBorders>
            <w:shd w:val="pct5" w:color="auto" w:fill="auto"/>
          </w:tcPr>
          <w:p w:rsidR="00B9284A" w:rsidRPr="00397C1F" w:rsidRDefault="00B9284A" w:rsidP="00146A38">
            <w:pPr>
              <w:pStyle w:val="textecourant"/>
              <w:rPr>
                <w:lang w:val="fr-FR"/>
              </w:rPr>
            </w:pP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B9284A" w:rsidRPr="00397C1F" w:rsidRDefault="00B9284A" w:rsidP="00146A38">
            <w:pPr>
              <w:pStyle w:val="textecourant"/>
              <w:rPr>
                <w:lang w:val="fr-FR"/>
              </w:rPr>
            </w:pPr>
          </w:p>
        </w:tc>
      </w:tr>
      <w:tr w:rsidR="00B9284A" w:rsidRPr="000D575D" w:rsidTr="00BB45E5">
        <w:trPr>
          <w:trHeight w:val="454"/>
        </w:trPr>
        <w:tc>
          <w:tcPr>
            <w:tcW w:w="3118" w:type="dxa"/>
            <w:vMerge/>
            <w:tcBorders>
              <w:left w:val="single" w:sz="12" w:space="0" w:color="auto"/>
              <w:right w:val="single" w:sz="12" w:space="0" w:color="auto"/>
            </w:tcBorders>
            <w:shd w:val="pct5" w:color="auto" w:fill="auto"/>
          </w:tcPr>
          <w:p w:rsidR="00B9284A" w:rsidRPr="00397C1F" w:rsidRDefault="00B9284A" w:rsidP="00146A38">
            <w:pPr>
              <w:pStyle w:val="textecourant"/>
              <w:rPr>
                <w:lang w:val="fr-FR"/>
              </w:rPr>
            </w:pP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B9284A" w:rsidRPr="00397C1F" w:rsidRDefault="00B9284A" w:rsidP="00146A38">
            <w:pPr>
              <w:pStyle w:val="textecourant"/>
              <w:rPr>
                <w:lang w:val="fr-FR"/>
              </w:rPr>
            </w:pPr>
          </w:p>
        </w:tc>
      </w:tr>
      <w:tr w:rsidR="00B9284A" w:rsidRPr="000D575D" w:rsidTr="00BB45E5">
        <w:trPr>
          <w:trHeight w:val="454"/>
        </w:trPr>
        <w:tc>
          <w:tcPr>
            <w:tcW w:w="311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B9284A" w:rsidRPr="00397C1F" w:rsidRDefault="00B9284A" w:rsidP="00146A38">
            <w:pPr>
              <w:pStyle w:val="textecourant"/>
              <w:rPr>
                <w:lang w:val="fr-FR"/>
              </w:rPr>
            </w:pP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B9284A" w:rsidRPr="00397C1F" w:rsidRDefault="00B9284A" w:rsidP="00146A38">
            <w:pPr>
              <w:pStyle w:val="textecourant"/>
              <w:rPr>
                <w:lang w:val="fr-FR"/>
              </w:rPr>
            </w:pPr>
          </w:p>
        </w:tc>
      </w:tr>
    </w:tbl>
    <w:p w:rsidR="0023664B" w:rsidRPr="00AC1D53" w:rsidRDefault="003D5A5B" w:rsidP="00AC1D53">
      <w:pPr>
        <w:rPr>
          <w:b/>
          <w:bCs/>
          <w:sz w:val="36"/>
        </w:rPr>
      </w:pPr>
      <w:r>
        <w:rPr>
          <w:rStyle w:val="lev"/>
        </w:rPr>
        <w:t>Applications locales</w:t>
      </w:r>
      <w:r w:rsidR="00436A6C">
        <w:rPr>
          <w:rFonts w:ascii="Marianne" w:hAnsi="Marianne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10545031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01E62" w:rsidRPr="00444EF9" w:rsidRDefault="00444EF9" w:rsidP="00444EF9">
          <w:pPr>
            <w:pStyle w:val="En-ttedetabledesmatires"/>
            <w:pBdr>
              <w:top w:val="single" w:sz="4" w:space="1" w:color="auto"/>
              <w:bottom w:val="single" w:sz="4" w:space="1" w:color="auto"/>
            </w:pBdr>
            <w:rPr>
              <w:rFonts w:ascii="Arial" w:hAnsi="Arial" w:cs="Arial"/>
              <w:b/>
              <w:color w:val="auto"/>
              <w:sz w:val="28"/>
              <w:szCs w:val="28"/>
            </w:rPr>
          </w:pPr>
          <w:r>
            <w:rPr>
              <w:rFonts w:ascii="Arial" w:hAnsi="Arial" w:cs="Arial"/>
              <w:b/>
              <w:color w:val="auto"/>
              <w:sz w:val="28"/>
              <w:szCs w:val="28"/>
            </w:rPr>
            <w:t>TABLE D</w:t>
          </w:r>
          <w:bookmarkStart w:id="0" w:name="_GoBack"/>
          <w:bookmarkEnd w:id="0"/>
          <w:r>
            <w:rPr>
              <w:rFonts w:ascii="Arial" w:hAnsi="Arial" w:cs="Arial"/>
              <w:b/>
              <w:color w:val="auto"/>
              <w:sz w:val="28"/>
              <w:szCs w:val="28"/>
            </w:rPr>
            <w:t>ES MATIERES</w:t>
          </w:r>
        </w:p>
        <w:p w:rsidR="0094135A" w:rsidRDefault="00201E62">
          <w:pPr>
            <w:pStyle w:val="TM1"/>
            <w:rPr>
              <w:rFonts w:cstheme="minorBidi"/>
              <w:noProof/>
            </w:rPr>
          </w:pPr>
          <w:r w:rsidRPr="00201E62">
            <w:rPr>
              <w:rFonts w:ascii="Arial" w:hAnsi="Arial"/>
            </w:rPr>
            <w:fldChar w:fldCharType="begin"/>
          </w:r>
          <w:r w:rsidRPr="00201E62">
            <w:rPr>
              <w:rFonts w:ascii="Arial" w:hAnsi="Arial"/>
            </w:rPr>
            <w:instrText xml:space="preserve"> TOC \o "1-3" \h \z \u </w:instrText>
          </w:r>
          <w:r w:rsidRPr="00201E62">
            <w:rPr>
              <w:rFonts w:ascii="Arial" w:hAnsi="Arial"/>
            </w:rPr>
            <w:fldChar w:fldCharType="separate"/>
          </w:r>
          <w:hyperlink w:anchor="_Toc96078316" w:history="1">
            <w:r w:rsidR="0094135A" w:rsidRPr="00B06DA3">
              <w:rPr>
                <w:rStyle w:val="Lienhypertexte"/>
                <w:iCs/>
                <w:noProof/>
              </w:rPr>
              <w:t>I.</w:t>
            </w:r>
            <w:r w:rsidR="0094135A">
              <w:rPr>
                <w:rFonts w:cstheme="minorBidi"/>
                <w:noProof/>
              </w:rPr>
              <w:tab/>
            </w:r>
            <w:r w:rsidR="0094135A" w:rsidRPr="00B06DA3">
              <w:rPr>
                <w:rStyle w:val="Lienhypertexte"/>
                <w:noProof/>
              </w:rPr>
              <w:t>Spécifications fonctionnelles</w:t>
            </w:r>
            <w:r w:rsidR="0094135A">
              <w:rPr>
                <w:noProof/>
                <w:webHidden/>
              </w:rPr>
              <w:tab/>
            </w:r>
            <w:r w:rsidR="0094135A">
              <w:rPr>
                <w:noProof/>
                <w:webHidden/>
              </w:rPr>
              <w:fldChar w:fldCharType="begin"/>
            </w:r>
            <w:r w:rsidR="0094135A">
              <w:rPr>
                <w:noProof/>
                <w:webHidden/>
              </w:rPr>
              <w:instrText xml:space="preserve"> PAGEREF _Toc96078316 \h </w:instrText>
            </w:r>
            <w:r w:rsidR="0094135A">
              <w:rPr>
                <w:noProof/>
                <w:webHidden/>
              </w:rPr>
            </w:r>
            <w:r w:rsidR="0094135A">
              <w:rPr>
                <w:noProof/>
                <w:webHidden/>
              </w:rPr>
              <w:fldChar w:fldCharType="separate"/>
            </w:r>
            <w:r w:rsidR="0094135A">
              <w:rPr>
                <w:noProof/>
                <w:webHidden/>
              </w:rPr>
              <w:t>4</w:t>
            </w:r>
            <w:r w:rsidR="0094135A">
              <w:rPr>
                <w:noProof/>
                <w:webHidden/>
              </w:rPr>
              <w:fldChar w:fldCharType="end"/>
            </w:r>
          </w:hyperlink>
        </w:p>
        <w:p w:rsidR="0094135A" w:rsidRDefault="0094135A">
          <w:pPr>
            <w:pStyle w:val="TM2"/>
            <w:tabs>
              <w:tab w:val="left" w:pos="660"/>
              <w:tab w:val="right" w:leader="dot" w:pos="9962"/>
            </w:tabs>
            <w:rPr>
              <w:rFonts w:cstheme="minorBidi"/>
              <w:noProof/>
            </w:rPr>
          </w:pPr>
          <w:hyperlink w:anchor="_Toc96078317" w:history="1">
            <w:r w:rsidRPr="00B06DA3">
              <w:rPr>
                <w:rStyle w:val="Lienhypertexte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B06DA3">
              <w:rPr>
                <w:rStyle w:val="Lienhypertexte"/>
                <w:noProof/>
              </w:rPr>
              <w:t>Authentification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5A" w:rsidRDefault="0094135A">
          <w:pPr>
            <w:pStyle w:val="TM2"/>
            <w:tabs>
              <w:tab w:val="left" w:pos="660"/>
              <w:tab w:val="right" w:leader="dot" w:pos="9962"/>
            </w:tabs>
            <w:rPr>
              <w:rFonts w:cstheme="minorBidi"/>
              <w:noProof/>
            </w:rPr>
          </w:pPr>
          <w:hyperlink w:anchor="_Toc96078318" w:history="1">
            <w:r w:rsidRPr="00B06DA3">
              <w:rPr>
                <w:rStyle w:val="Lienhypertexte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B06DA3">
              <w:rPr>
                <w:rStyle w:val="Lienhypertexte"/>
                <w:noProof/>
              </w:rPr>
              <w:t>Déconnexion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5A" w:rsidRDefault="0094135A">
          <w:pPr>
            <w:pStyle w:val="TM2"/>
            <w:tabs>
              <w:tab w:val="left" w:pos="660"/>
              <w:tab w:val="right" w:leader="dot" w:pos="9962"/>
            </w:tabs>
            <w:rPr>
              <w:rFonts w:cstheme="minorBidi"/>
              <w:noProof/>
            </w:rPr>
          </w:pPr>
          <w:hyperlink w:anchor="_Toc96078319" w:history="1">
            <w:r w:rsidRPr="00B06DA3">
              <w:rPr>
                <w:rStyle w:val="Lienhypertexte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B06DA3">
              <w:rPr>
                <w:rStyle w:val="Lienhypertexte"/>
                <w:noProof/>
              </w:rPr>
              <w:t>Consultation de la liste des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5A" w:rsidRDefault="0094135A">
          <w:pPr>
            <w:pStyle w:val="TM2"/>
            <w:tabs>
              <w:tab w:val="left" w:pos="660"/>
              <w:tab w:val="right" w:leader="dot" w:pos="9962"/>
            </w:tabs>
            <w:rPr>
              <w:rFonts w:cstheme="minorBidi"/>
              <w:noProof/>
            </w:rPr>
          </w:pPr>
          <w:hyperlink w:anchor="_Toc96078320" w:history="1">
            <w:r w:rsidRPr="00B06DA3">
              <w:rPr>
                <w:rStyle w:val="Lienhypertexte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B06DA3">
              <w:rPr>
                <w:rStyle w:val="Lienhypertexte"/>
                <w:noProof/>
              </w:rPr>
              <w:t>Consultation de la fiche d’un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5A" w:rsidRDefault="0094135A">
          <w:pPr>
            <w:pStyle w:val="TM2"/>
            <w:tabs>
              <w:tab w:val="left" w:pos="660"/>
              <w:tab w:val="right" w:leader="dot" w:pos="9962"/>
            </w:tabs>
            <w:rPr>
              <w:rFonts w:cstheme="minorBidi"/>
              <w:noProof/>
            </w:rPr>
          </w:pPr>
          <w:hyperlink w:anchor="_Toc96078321" w:history="1">
            <w:r w:rsidRPr="00B06DA3">
              <w:rPr>
                <w:rStyle w:val="Lienhypertexte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B06DA3">
              <w:rPr>
                <w:rStyle w:val="Lienhypertexte"/>
                <w:noProof/>
              </w:rPr>
              <w:t>Création d’un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5A" w:rsidRDefault="0094135A">
          <w:pPr>
            <w:pStyle w:val="TM2"/>
            <w:tabs>
              <w:tab w:val="left" w:pos="660"/>
              <w:tab w:val="right" w:leader="dot" w:pos="9962"/>
            </w:tabs>
            <w:rPr>
              <w:rFonts w:cstheme="minorBidi"/>
              <w:noProof/>
            </w:rPr>
          </w:pPr>
          <w:hyperlink w:anchor="_Toc96078322" w:history="1">
            <w:r w:rsidRPr="00B06DA3">
              <w:rPr>
                <w:rStyle w:val="Lienhypertexte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B06DA3">
              <w:rPr>
                <w:rStyle w:val="Lienhypertexte"/>
                <w:noProof/>
              </w:rPr>
              <w:t>Modification d’un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5A" w:rsidRDefault="0094135A">
          <w:pPr>
            <w:pStyle w:val="TM2"/>
            <w:tabs>
              <w:tab w:val="left" w:pos="660"/>
              <w:tab w:val="right" w:leader="dot" w:pos="9962"/>
            </w:tabs>
            <w:rPr>
              <w:rFonts w:cstheme="minorBidi"/>
              <w:noProof/>
            </w:rPr>
          </w:pPr>
          <w:hyperlink w:anchor="_Toc96078323" w:history="1">
            <w:r w:rsidRPr="00B06DA3">
              <w:rPr>
                <w:rStyle w:val="Lienhypertexte"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B06DA3">
              <w:rPr>
                <w:rStyle w:val="Lienhypertexte"/>
                <w:noProof/>
              </w:rPr>
              <w:t>Suppression d’un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5A" w:rsidRDefault="0094135A">
          <w:pPr>
            <w:pStyle w:val="TM2"/>
            <w:tabs>
              <w:tab w:val="left" w:pos="660"/>
              <w:tab w:val="right" w:leader="dot" w:pos="9962"/>
            </w:tabs>
            <w:rPr>
              <w:rFonts w:cstheme="minorBidi"/>
              <w:noProof/>
            </w:rPr>
          </w:pPr>
          <w:hyperlink w:anchor="_Toc96078324" w:history="1">
            <w:r w:rsidRPr="00B06DA3">
              <w:rPr>
                <w:rStyle w:val="Lienhypertexte"/>
                <w:noProof/>
              </w:rPr>
              <w:t>8.</w:t>
            </w:r>
            <w:r>
              <w:rPr>
                <w:rFonts w:cstheme="minorBidi"/>
                <w:noProof/>
              </w:rPr>
              <w:tab/>
            </w:r>
            <w:r w:rsidRPr="00B06DA3">
              <w:rPr>
                <w:rStyle w:val="Lienhypertexte"/>
                <w:noProof/>
              </w:rPr>
              <w:t>Export des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5A" w:rsidRDefault="0094135A">
          <w:pPr>
            <w:pStyle w:val="TM2"/>
            <w:tabs>
              <w:tab w:val="left" w:pos="660"/>
              <w:tab w:val="right" w:leader="dot" w:pos="9962"/>
            </w:tabs>
            <w:rPr>
              <w:rFonts w:cstheme="minorBidi"/>
              <w:noProof/>
            </w:rPr>
          </w:pPr>
          <w:hyperlink w:anchor="_Toc96078325" w:history="1">
            <w:r w:rsidRPr="00B06DA3">
              <w:rPr>
                <w:rStyle w:val="Lienhypertexte"/>
                <w:noProof/>
              </w:rPr>
              <w:t>9.</w:t>
            </w:r>
            <w:r>
              <w:rPr>
                <w:rFonts w:cstheme="minorBidi"/>
                <w:noProof/>
              </w:rPr>
              <w:tab/>
            </w:r>
            <w:r w:rsidRPr="00B06DA3">
              <w:rPr>
                <w:rStyle w:val="Lienhypertexte"/>
                <w:noProof/>
              </w:rPr>
              <w:t>Consultation de la liste des applications locales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5A" w:rsidRDefault="0094135A">
          <w:pPr>
            <w:pStyle w:val="TM2"/>
            <w:tabs>
              <w:tab w:val="left" w:pos="880"/>
              <w:tab w:val="right" w:leader="dot" w:pos="9962"/>
            </w:tabs>
            <w:rPr>
              <w:rFonts w:cstheme="minorBidi"/>
              <w:noProof/>
            </w:rPr>
          </w:pPr>
          <w:hyperlink w:anchor="_Toc96078326" w:history="1">
            <w:r w:rsidRPr="00B06DA3">
              <w:rPr>
                <w:rStyle w:val="Lienhypertexte"/>
                <w:noProof/>
              </w:rPr>
              <w:t>10.</w:t>
            </w:r>
            <w:r>
              <w:rPr>
                <w:rFonts w:cstheme="minorBidi"/>
                <w:noProof/>
              </w:rPr>
              <w:tab/>
            </w:r>
            <w:r w:rsidRPr="00B06DA3">
              <w:rPr>
                <w:rStyle w:val="Lienhypertexte"/>
                <w:noProof/>
              </w:rPr>
              <w:t>Consultation de la fiche d’une application locale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5A" w:rsidRDefault="0094135A">
          <w:pPr>
            <w:pStyle w:val="TM2"/>
            <w:tabs>
              <w:tab w:val="left" w:pos="880"/>
              <w:tab w:val="right" w:leader="dot" w:pos="9962"/>
            </w:tabs>
            <w:rPr>
              <w:rFonts w:cstheme="minorBidi"/>
              <w:noProof/>
            </w:rPr>
          </w:pPr>
          <w:hyperlink w:anchor="_Toc96078327" w:history="1">
            <w:r w:rsidRPr="00B06DA3">
              <w:rPr>
                <w:rStyle w:val="Lienhypertexte"/>
                <w:noProof/>
              </w:rPr>
              <w:t>11.</w:t>
            </w:r>
            <w:r>
              <w:rPr>
                <w:rFonts w:cstheme="minorBidi"/>
                <w:noProof/>
              </w:rPr>
              <w:tab/>
            </w:r>
            <w:r w:rsidRPr="00B06DA3">
              <w:rPr>
                <w:rStyle w:val="Lienhypertexte"/>
                <w:noProof/>
              </w:rPr>
              <w:t>Création d’une application locale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5A" w:rsidRDefault="0094135A">
          <w:pPr>
            <w:pStyle w:val="TM2"/>
            <w:tabs>
              <w:tab w:val="left" w:pos="880"/>
              <w:tab w:val="right" w:leader="dot" w:pos="9962"/>
            </w:tabs>
            <w:rPr>
              <w:rFonts w:cstheme="minorBidi"/>
              <w:noProof/>
            </w:rPr>
          </w:pPr>
          <w:hyperlink w:anchor="_Toc96078328" w:history="1">
            <w:r w:rsidRPr="00B06DA3">
              <w:rPr>
                <w:rStyle w:val="Lienhypertexte"/>
                <w:noProof/>
              </w:rPr>
              <w:t>12.</w:t>
            </w:r>
            <w:r>
              <w:rPr>
                <w:rFonts w:cstheme="minorBidi"/>
                <w:noProof/>
              </w:rPr>
              <w:tab/>
            </w:r>
            <w:r w:rsidRPr="00B06DA3">
              <w:rPr>
                <w:rStyle w:val="Lienhypertexte"/>
                <w:noProof/>
              </w:rPr>
              <w:t>Modification d’une application locale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5A" w:rsidRDefault="0094135A">
          <w:pPr>
            <w:pStyle w:val="TM2"/>
            <w:tabs>
              <w:tab w:val="left" w:pos="880"/>
              <w:tab w:val="right" w:leader="dot" w:pos="9962"/>
            </w:tabs>
            <w:rPr>
              <w:rFonts w:cstheme="minorBidi"/>
              <w:noProof/>
            </w:rPr>
          </w:pPr>
          <w:hyperlink w:anchor="_Toc96078329" w:history="1">
            <w:r w:rsidRPr="00B06DA3">
              <w:rPr>
                <w:rStyle w:val="Lienhypertexte"/>
                <w:noProof/>
              </w:rPr>
              <w:t>13.</w:t>
            </w:r>
            <w:r>
              <w:rPr>
                <w:rFonts w:cstheme="minorBidi"/>
                <w:noProof/>
              </w:rPr>
              <w:tab/>
            </w:r>
            <w:r w:rsidRPr="00B06DA3">
              <w:rPr>
                <w:rStyle w:val="Lienhypertexte"/>
                <w:noProof/>
              </w:rPr>
              <w:t>Suppression d’une application locale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5A" w:rsidRDefault="0094135A">
          <w:pPr>
            <w:pStyle w:val="TM2"/>
            <w:tabs>
              <w:tab w:val="left" w:pos="880"/>
              <w:tab w:val="right" w:leader="dot" w:pos="9962"/>
            </w:tabs>
            <w:rPr>
              <w:rFonts w:cstheme="minorBidi"/>
              <w:noProof/>
            </w:rPr>
          </w:pPr>
          <w:hyperlink w:anchor="_Toc96078330" w:history="1">
            <w:r w:rsidRPr="00B06DA3">
              <w:rPr>
                <w:rStyle w:val="Lienhypertexte"/>
                <w:noProof/>
              </w:rPr>
              <w:t>14.</w:t>
            </w:r>
            <w:r>
              <w:rPr>
                <w:rFonts w:cstheme="minorBidi"/>
                <w:noProof/>
              </w:rPr>
              <w:tab/>
            </w:r>
            <w:r w:rsidRPr="00B06DA3">
              <w:rPr>
                <w:rStyle w:val="Lienhypertexte"/>
                <w:noProof/>
              </w:rPr>
              <w:t>Export des applications locales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5A" w:rsidRDefault="0094135A">
          <w:pPr>
            <w:pStyle w:val="TM2"/>
            <w:tabs>
              <w:tab w:val="left" w:pos="880"/>
              <w:tab w:val="right" w:leader="dot" w:pos="9962"/>
            </w:tabs>
            <w:rPr>
              <w:rFonts w:cstheme="minorBidi"/>
              <w:noProof/>
            </w:rPr>
          </w:pPr>
          <w:hyperlink w:anchor="_Toc96078331" w:history="1">
            <w:r w:rsidRPr="00B06DA3">
              <w:rPr>
                <w:rStyle w:val="Lienhypertexte"/>
                <w:noProof/>
              </w:rPr>
              <w:t>15.</w:t>
            </w:r>
            <w:r>
              <w:rPr>
                <w:rFonts w:cstheme="minorBidi"/>
                <w:noProof/>
              </w:rPr>
              <w:tab/>
            </w:r>
            <w:r w:rsidRPr="00B06DA3">
              <w:rPr>
                <w:rStyle w:val="Lienhypertexte"/>
                <w:noProof/>
              </w:rPr>
              <w:t>Consultation de la liste des serveurs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5A" w:rsidRDefault="0094135A">
          <w:pPr>
            <w:pStyle w:val="TM2"/>
            <w:tabs>
              <w:tab w:val="left" w:pos="880"/>
              <w:tab w:val="right" w:leader="dot" w:pos="9962"/>
            </w:tabs>
            <w:rPr>
              <w:rFonts w:cstheme="minorBidi"/>
              <w:noProof/>
            </w:rPr>
          </w:pPr>
          <w:hyperlink w:anchor="_Toc96078332" w:history="1">
            <w:r w:rsidRPr="00B06DA3">
              <w:rPr>
                <w:rStyle w:val="Lienhypertexte"/>
                <w:noProof/>
              </w:rPr>
              <w:t>16.</w:t>
            </w:r>
            <w:r>
              <w:rPr>
                <w:rFonts w:cstheme="minorBidi"/>
                <w:noProof/>
              </w:rPr>
              <w:tab/>
            </w:r>
            <w:r w:rsidRPr="00B06DA3">
              <w:rPr>
                <w:rStyle w:val="Lienhypertexte"/>
                <w:noProof/>
              </w:rPr>
              <w:t>Consultation de la fiche d’un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5A" w:rsidRDefault="0094135A">
          <w:pPr>
            <w:pStyle w:val="TM2"/>
            <w:tabs>
              <w:tab w:val="left" w:pos="880"/>
              <w:tab w:val="right" w:leader="dot" w:pos="9962"/>
            </w:tabs>
            <w:rPr>
              <w:rFonts w:cstheme="minorBidi"/>
              <w:noProof/>
            </w:rPr>
          </w:pPr>
          <w:hyperlink w:anchor="_Toc96078333" w:history="1">
            <w:r w:rsidRPr="00B06DA3">
              <w:rPr>
                <w:rStyle w:val="Lienhypertexte"/>
                <w:noProof/>
              </w:rPr>
              <w:t>17.</w:t>
            </w:r>
            <w:r>
              <w:rPr>
                <w:rFonts w:cstheme="minorBidi"/>
                <w:noProof/>
              </w:rPr>
              <w:tab/>
            </w:r>
            <w:r w:rsidRPr="00B06DA3">
              <w:rPr>
                <w:rStyle w:val="Lienhypertexte"/>
                <w:noProof/>
              </w:rPr>
              <w:t>Création d’un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5A" w:rsidRDefault="0094135A">
          <w:pPr>
            <w:pStyle w:val="TM2"/>
            <w:tabs>
              <w:tab w:val="left" w:pos="880"/>
              <w:tab w:val="right" w:leader="dot" w:pos="9962"/>
            </w:tabs>
            <w:rPr>
              <w:rFonts w:cstheme="minorBidi"/>
              <w:noProof/>
            </w:rPr>
          </w:pPr>
          <w:hyperlink w:anchor="_Toc96078334" w:history="1">
            <w:r w:rsidRPr="00B06DA3">
              <w:rPr>
                <w:rStyle w:val="Lienhypertexte"/>
                <w:noProof/>
              </w:rPr>
              <w:t>18.</w:t>
            </w:r>
            <w:r>
              <w:rPr>
                <w:rFonts w:cstheme="minorBidi"/>
                <w:noProof/>
              </w:rPr>
              <w:tab/>
            </w:r>
            <w:r w:rsidRPr="00B06DA3">
              <w:rPr>
                <w:rStyle w:val="Lienhypertexte"/>
                <w:noProof/>
              </w:rPr>
              <w:t>Modification d’un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5A" w:rsidRDefault="0094135A">
          <w:pPr>
            <w:pStyle w:val="TM2"/>
            <w:tabs>
              <w:tab w:val="left" w:pos="880"/>
              <w:tab w:val="right" w:leader="dot" w:pos="9962"/>
            </w:tabs>
            <w:rPr>
              <w:rFonts w:cstheme="minorBidi"/>
              <w:noProof/>
            </w:rPr>
          </w:pPr>
          <w:hyperlink w:anchor="_Toc96078335" w:history="1">
            <w:r w:rsidRPr="00B06DA3">
              <w:rPr>
                <w:rStyle w:val="Lienhypertexte"/>
                <w:noProof/>
              </w:rPr>
              <w:t>19.</w:t>
            </w:r>
            <w:r>
              <w:rPr>
                <w:rFonts w:cstheme="minorBidi"/>
                <w:noProof/>
              </w:rPr>
              <w:tab/>
            </w:r>
            <w:r w:rsidRPr="00B06DA3">
              <w:rPr>
                <w:rStyle w:val="Lienhypertexte"/>
                <w:noProof/>
              </w:rPr>
              <w:t>Suppression d’un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5A" w:rsidRDefault="0094135A">
          <w:pPr>
            <w:pStyle w:val="TM2"/>
            <w:tabs>
              <w:tab w:val="left" w:pos="880"/>
              <w:tab w:val="right" w:leader="dot" w:pos="9962"/>
            </w:tabs>
            <w:rPr>
              <w:rFonts w:cstheme="minorBidi"/>
              <w:noProof/>
            </w:rPr>
          </w:pPr>
          <w:hyperlink w:anchor="_Toc96078336" w:history="1">
            <w:r w:rsidRPr="00B06DA3">
              <w:rPr>
                <w:rStyle w:val="Lienhypertexte"/>
                <w:noProof/>
              </w:rPr>
              <w:t>20.</w:t>
            </w:r>
            <w:r>
              <w:rPr>
                <w:rFonts w:cstheme="minorBidi"/>
                <w:noProof/>
              </w:rPr>
              <w:tab/>
            </w:r>
            <w:r w:rsidRPr="00B06DA3">
              <w:rPr>
                <w:rStyle w:val="Lienhypertexte"/>
                <w:noProof/>
              </w:rPr>
              <w:t>Export des serveurs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5A" w:rsidRDefault="0094135A">
          <w:pPr>
            <w:pStyle w:val="TM2"/>
            <w:tabs>
              <w:tab w:val="left" w:pos="880"/>
              <w:tab w:val="right" w:leader="dot" w:pos="9962"/>
            </w:tabs>
            <w:rPr>
              <w:rFonts w:cstheme="minorBidi"/>
              <w:noProof/>
            </w:rPr>
          </w:pPr>
          <w:hyperlink w:anchor="_Toc96078337" w:history="1">
            <w:r w:rsidRPr="00B06DA3">
              <w:rPr>
                <w:rStyle w:val="Lienhypertexte"/>
                <w:noProof/>
              </w:rPr>
              <w:t>21.</w:t>
            </w:r>
            <w:r>
              <w:rPr>
                <w:rFonts w:cstheme="minorBidi"/>
                <w:noProof/>
              </w:rPr>
              <w:tab/>
            </w:r>
            <w:r w:rsidRPr="00B06DA3">
              <w:rPr>
                <w:rStyle w:val="Lienhypertexte"/>
                <w:noProof/>
              </w:rPr>
              <w:t>Consultation de la liste des réseaux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5A" w:rsidRDefault="0094135A">
          <w:pPr>
            <w:pStyle w:val="TM2"/>
            <w:tabs>
              <w:tab w:val="left" w:pos="880"/>
              <w:tab w:val="right" w:leader="dot" w:pos="9962"/>
            </w:tabs>
            <w:rPr>
              <w:rFonts w:cstheme="minorBidi"/>
              <w:noProof/>
            </w:rPr>
          </w:pPr>
          <w:hyperlink w:anchor="_Toc96078338" w:history="1">
            <w:r w:rsidRPr="00B06DA3">
              <w:rPr>
                <w:rStyle w:val="Lienhypertexte"/>
                <w:noProof/>
              </w:rPr>
              <w:t>22.</w:t>
            </w:r>
            <w:r>
              <w:rPr>
                <w:rFonts w:cstheme="minorBidi"/>
                <w:noProof/>
              </w:rPr>
              <w:tab/>
            </w:r>
            <w:r w:rsidRPr="00B06DA3">
              <w:rPr>
                <w:rStyle w:val="Lienhypertexte"/>
                <w:noProof/>
              </w:rPr>
              <w:t>Consultation de la fiche d’un réseau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5A" w:rsidRDefault="0094135A">
          <w:pPr>
            <w:pStyle w:val="TM2"/>
            <w:tabs>
              <w:tab w:val="left" w:pos="880"/>
              <w:tab w:val="right" w:leader="dot" w:pos="9962"/>
            </w:tabs>
            <w:rPr>
              <w:rFonts w:cstheme="minorBidi"/>
              <w:noProof/>
            </w:rPr>
          </w:pPr>
          <w:hyperlink w:anchor="_Toc96078339" w:history="1">
            <w:r w:rsidRPr="00B06DA3">
              <w:rPr>
                <w:rStyle w:val="Lienhypertexte"/>
                <w:noProof/>
              </w:rPr>
              <w:t>23.</w:t>
            </w:r>
            <w:r>
              <w:rPr>
                <w:rFonts w:cstheme="minorBidi"/>
                <w:noProof/>
              </w:rPr>
              <w:tab/>
            </w:r>
            <w:r w:rsidRPr="00B06DA3">
              <w:rPr>
                <w:rStyle w:val="Lienhypertexte"/>
                <w:noProof/>
              </w:rPr>
              <w:t>Création d’un réseau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5A" w:rsidRDefault="0094135A">
          <w:pPr>
            <w:pStyle w:val="TM2"/>
            <w:tabs>
              <w:tab w:val="left" w:pos="880"/>
              <w:tab w:val="right" w:leader="dot" w:pos="9962"/>
            </w:tabs>
            <w:rPr>
              <w:rFonts w:cstheme="minorBidi"/>
              <w:noProof/>
            </w:rPr>
          </w:pPr>
          <w:hyperlink w:anchor="_Toc96078340" w:history="1">
            <w:r w:rsidRPr="00B06DA3">
              <w:rPr>
                <w:rStyle w:val="Lienhypertexte"/>
                <w:noProof/>
              </w:rPr>
              <w:t>24.</w:t>
            </w:r>
            <w:r>
              <w:rPr>
                <w:rFonts w:cstheme="minorBidi"/>
                <w:noProof/>
              </w:rPr>
              <w:tab/>
            </w:r>
            <w:r w:rsidRPr="00B06DA3">
              <w:rPr>
                <w:rStyle w:val="Lienhypertexte"/>
                <w:noProof/>
              </w:rPr>
              <w:t>Modification d’un réseau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5A" w:rsidRDefault="0094135A">
          <w:pPr>
            <w:pStyle w:val="TM2"/>
            <w:tabs>
              <w:tab w:val="left" w:pos="880"/>
              <w:tab w:val="right" w:leader="dot" w:pos="9962"/>
            </w:tabs>
            <w:rPr>
              <w:rFonts w:cstheme="minorBidi"/>
              <w:noProof/>
            </w:rPr>
          </w:pPr>
          <w:hyperlink w:anchor="_Toc96078341" w:history="1">
            <w:r w:rsidRPr="00B06DA3">
              <w:rPr>
                <w:rStyle w:val="Lienhypertexte"/>
                <w:noProof/>
              </w:rPr>
              <w:t>25.</w:t>
            </w:r>
            <w:r>
              <w:rPr>
                <w:rFonts w:cstheme="minorBidi"/>
                <w:noProof/>
              </w:rPr>
              <w:tab/>
            </w:r>
            <w:r w:rsidRPr="00B06DA3">
              <w:rPr>
                <w:rStyle w:val="Lienhypertexte"/>
                <w:noProof/>
              </w:rPr>
              <w:t>Suppression d’un réseau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5A" w:rsidRDefault="0094135A">
          <w:pPr>
            <w:pStyle w:val="TM2"/>
            <w:tabs>
              <w:tab w:val="left" w:pos="880"/>
              <w:tab w:val="right" w:leader="dot" w:pos="9962"/>
            </w:tabs>
            <w:rPr>
              <w:rFonts w:cstheme="minorBidi"/>
              <w:noProof/>
            </w:rPr>
          </w:pPr>
          <w:hyperlink w:anchor="_Toc96078342" w:history="1">
            <w:r w:rsidRPr="00B06DA3">
              <w:rPr>
                <w:rStyle w:val="Lienhypertexte"/>
                <w:noProof/>
              </w:rPr>
              <w:t>26.</w:t>
            </w:r>
            <w:r>
              <w:rPr>
                <w:rFonts w:cstheme="minorBidi"/>
                <w:noProof/>
              </w:rPr>
              <w:tab/>
            </w:r>
            <w:r w:rsidRPr="00B06DA3">
              <w:rPr>
                <w:rStyle w:val="Lienhypertexte"/>
                <w:noProof/>
              </w:rPr>
              <w:t>Export des réseaux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5A" w:rsidRDefault="0094135A">
          <w:pPr>
            <w:pStyle w:val="TM2"/>
            <w:tabs>
              <w:tab w:val="left" w:pos="880"/>
              <w:tab w:val="right" w:leader="dot" w:pos="9962"/>
            </w:tabs>
            <w:rPr>
              <w:rFonts w:cstheme="minorBidi"/>
              <w:noProof/>
            </w:rPr>
          </w:pPr>
          <w:hyperlink w:anchor="_Toc96078343" w:history="1">
            <w:r w:rsidRPr="00B06DA3">
              <w:rPr>
                <w:rStyle w:val="Lienhypertexte"/>
                <w:noProof/>
              </w:rPr>
              <w:t>27.</w:t>
            </w:r>
            <w:r>
              <w:rPr>
                <w:rFonts w:cstheme="minorBidi"/>
                <w:noProof/>
              </w:rPr>
              <w:tab/>
            </w:r>
            <w:r w:rsidRPr="00B06DA3">
              <w:rPr>
                <w:rStyle w:val="Lienhypertexte"/>
                <w:noProof/>
              </w:rPr>
              <w:t>Consultation de la liste des types de serveurs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5A" w:rsidRDefault="0094135A">
          <w:pPr>
            <w:pStyle w:val="TM2"/>
            <w:tabs>
              <w:tab w:val="left" w:pos="880"/>
              <w:tab w:val="right" w:leader="dot" w:pos="9962"/>
            </w:tabs>
            <w:rPr>
              <w:rFonts w:cstheme="minorBidi"/>
              <w:noProof/>
            </w:rPr>
          </w:pPr>
          <w:hyperlink w:anchor="_Toc96078344" w:history="1">
            <w:r w:rsidRPr="00B06DA3">
              <w:rPr>
                <w:rStyle w:val="Lienhypertexte"/>
                <w:noProof/>
              </w:rPr>
              <w:t>28.</w:t>
            </w:r>
            <w:r>
              <w:rPr>
                <w:rFonts w:cstheme="minorBidi"/>
                <w:noProof/>
              </w:rPr>
              <w:tab/>
            </w:r>
            <w:r w:rsidRPr="00B06DA3">
              <w:rPr>
                <w:rStyle w:val="Lienhypertexte"/>
                <w:noProof/>
              </w:rPr>
              <w:t>Consultation de la fiche d’un type de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5A" w:rsidRDefault="0094135A">
          <w:pPr>
            <w:pStyle w:val="TM2"/>
            <w:tabs>
              <w:tab w:val="left" w:pos="880"/>
              <w:tab w:val="right" w:leader="dot" w:pos="9962"/>
            </w:tabs>
            <w:rPr>
              <w:rFonts w:cstheme="minorBidi"/>
              <w:noProof/>
            </w:rPr>
          </w:pPr>
          <w:hyperlink w:anchor="_Toc96078345" w:history="1">
            <w:r w:rsidRPr="00B06DA3">
              <w:rPr>
                <w:rStyle w:val="Lienhypertexte"/>
                <w:noProof/>
              </w:rPr>
              <w:t>29.</w:t>
            </w:r>
            <w:r>
              <w:rPr>
                <w:rFonts w:cstheme="minorBidi"/>
                <w:noProof/>
              </w:rPr>
              <w:tab/>
            </w:r>
            <w:r w:rsidRPr="00B06DA3">
              <w:rPr>
                <w:rStyle w:val="Lienhypertexte"/>
                <w:noProof/>
              </w:rPr>
              <w:t>Création d’un type de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5A" w:rsidRDefault="0094135A">
          <w:pPr>
            <w:pStyle w:val="TM2"/>
            <w:tabs>
              <w:tab w:val="left" w:pos="880"/>
              <w:tab w:val="right" w:leader="dot" w:pos="9962"/>
            </w:tabs>
            <w:rPr>
              <w:rFonts w:cstheme="minorBidi"/>
              <w:noProof/>
            </w:rPr>
          </w:pPr>
          <w:hyperlink w:anchor="_Toc96078346" w:history="1">
            <w:r w:rsidRPr="00B06DA3">
              <w:rPr>
                <w:rStyle w:val="Lienhypertexte"/>
                <w:noProof/>
              </w:rPr>
              <w:t>30.</w:t>
            </w:r>
            <w:r>
              <w:rPr>
                <w:rFonts w:cstheme="minorBidi"/>
                <w:noProof/>
              </w:rPr>
              <w:tab/>
            </w:r>
            <w:r w:rsidRPr="00B06DA3">
              <w:rPr>
                <w:rStyle w:val="Lienhypertexte"/>
                <w:noProof/>
              </w:rPr>
              <w:t>Modification d’un type de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5A" w:rsidRDefault="0094135A">
          <w:pPr>
            <w:pStyle w:val="TM2"/>
            <w:tabs>
              <w:tab w:val="left" w:pos="880"/>
              <w:tab w:val="right" w:leader="dot" w:pos="9962"/>
            </w:tabs>
            <w:rPr>
              <w:rFonts w:cstheme="minorBidi"/>
              <w:noProof/>
            </w:rPr>
          </w:pPr>
          <w:hyperlink w:anchor="_Toc96078347" w:history="1">
            <w:r w:rsidRPr="00B06DA3">
              <w:rPr>
                <w:rStyle w:val="Lienhypertexte"/>
                <w:noProof/>
              </w:rPr>
              <w:t>31.</w:t>
            </w:r>
            <w:r>
              <w:rPr>
                <w:rFonts w:cstheme="minorBidi"/>
                <w:noProof/>
              </w:rPr>
              <w:tab/>
            </w:r>
            <w:r w:rsidRPr="00B06DA3">
              <w:rPr>
                <w:rStyle w:val="Lienhypertexte"/>
                <w:noProof/>
              </w:rPr>
              <w:t>Suppression d’un type de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5A" w:rsidRDefault="0094135A">
          <w:pPr>
            <w:pStyle w:val="TM2"/>
            <w:tabs>
              <w:tab w:val="left" w:pos="880"/>
              <w:tab w:val="right" w:leader="dot" w:pos="9962"/>
            </w:tabs>
            <w:rPr>
              <w:rFonts w:cstheme="minorBidi"/>
              <w:noProof/>
            </w:rPr>
          </w:pPr>
          <w:hyperlink w:anchor="_Toc96078348" w:history="1">
            <w:r w:rsidRPr="00B06DA3">
              <w:rPr>
                <w:rStyle w:val="Lienhypertexte"/>
                <w:noProof/>
              </w:rPr>
              <w:t>32.</w:t>
            </w:r>
            <w:r>
              <w:rPr>
                <w:rFonts w:cstheme="minorBidi"/>
                <w:noProof/>
              </w:rPr>
              <w:tab/>
            </w:r>
            <w:r w:rsidRPr="00B06DA3">
              <w:rPr>
                <w:rStyle w:val="Lienhypertexte"/>
                <w:noProof/>
              </w:rPr>
              <w:t>Export des types de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5A" w:rsidRDefault="0094135A">
          <w:pPr>
            <w:pStyle w:val="TM2"/>
            <w:tabs>
              <w:tab w:val="left" w:pos="880"/>
              <w:tab w:val="right" w:leader="dot" w:pos="9962"/>
            </w:tabs>
            <w:rPr>
              <w:rFonts w:cstheme="minorBidi"/>
              <w:noProof/>
            </w:rPr>
          </w:pPr>
          <w:hyperlink w:anchor="_Toc96078349" w:history="1">
            <w:r w:rsidRPr="00B06DA3">
              <w:rPr>
                <w:rStyle w:val="Lienhypertexte"/>
                <w:noProof/>
              </w:rPr>
              <w:t>33.</w:t>
            </w:r>
            <w:r>
              <w:rPr>
                <w:rFonts w:cstheme="minorBidi"/>
                <w:noProof/>
              </w:rPr>
              <w:tab/>
            </w:r>
            <w:r w:rsidRPr="00B06DA3">
              <w:rPr>
                <w:rStyle w:val="Lienhypertexte"/>
                <w:noProof/>
              </w:rPr>
              <w:t>Consultation de la liste des rôles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5A" w:rsidRDefault="0094135A">
          <w:pPr>
            <w:pStyle w:val="TM2"/>
            <w:tabs>
              <w:tab w:val="left" w:pos="880"/>
              <w:tab w:val="right" w:leader="dot" w:pos="9962"/>
            </w:tabs>
            <w:rPr>
              <w:rFonts w:cstheme="minorBidi"/>
              <w:noProof/>
            </w:rPr>
          </w:pPr>
          <w:hyperlink w:anchor="_Toc96078350" w:history="1">
            <w:r w:rsidRPr="00B06DA3">
              <w:rPr>
                <w:rStyle w:val="Lienhypertexte"/>
                <w:noProof/>
              </w:rPr>
              <w:t>34.</w:t>
            </w:r>
            <w:r>
              <w:rPr>
                <w:rFonts w:cstheme="minorBidi"/>
                <w:noProof/>
              </w:rPr>
              <w:tab/>
            </w:r>
            <w:r w:rsidRPr="00B06DA3">
              <w:rPr>
                <w:rStyle w:val="Lienhypertexte"/>
                <w:noProof/>
              </w:rPr>
              <w:t>Consultation de la fiche d’un rôle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5A" w:rsidRDefault="0094135A">
          <w:pPr>
            <w:pStyle w:val="TM2"/>
            <w:tabs>
              <w:tab w:val="left" w:pos="880"/>
              <w:tab w:val="right" w:leader="dot" w:pos="9962"/>
            </w:tabs>
            <w:rPr>
              <w:rFonts w:cstheme="minorBidi"/>
              <w:noProof/>
            </w:rPr>
          </w:pPr>
          <w:hyperlink w:anchor="_Toc96078351" w:history="1">
            <w:r w:rsidRPr="00B06DA3">
              <w:rPr>
                <w:rStyle w:val="Lienhypertexte"/>
                <w:noProof/>
              </w:rPr>
              <w:t>35.</w:t>
            </w:r>
            <w:r>
              <w:rPr>
                <w:rFonts w:cstheme="minorBidi"/>
                <w:noProof/>
              </w:rPr>
              <w:tab/>
            </w:r>
            <w:r w:rsidRPr="00B06DA3">
              <w:rPr>
                <w:rStyle w:val="Lienhypertexte"/>
                <w:noProof/>
              </w:rPr>
              <w:t>Création d’un type de rôle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5A" w:rsidRDefault="0094135A">
          <w:pPr>
            <w:pStyle w:val="TM2"/>
            <w:tabs>
              <w:tab w:val="left" w:pos="880"/>
              <w:tab w:val="right" w:leader="dot" w:pos="9962"/>
            </w:tabs>
            <w:rPr>
              <w:rFonts w:cstheme="minorBidi"/>
              <w:noProof/>
            </w:rPr>
          </w:pPr>
          <w:hyperlink w:anchor="_Toc96078352" w:history="1">
            <w:r w:rsidRPr="00B06DA3">
              <w:rPr>
                <w:rStyle w:val="Lienhypertexte"/>
                <w:noProof/>
              </w:rPr>
              <w:t>36.</w:t>
            </w:r>
            <w:r>
              <w:rPr>
                <w:rFonts w:cstheme="minorBidi"/>
                <w:noProof/>
              </w:rPr>
              <w:tab/>
            </w:r>
            <w:r w:rsidRPr="00B06DA3">
              <w:rPr>
                <w:rStyle w:val="Lienhypertexte"/>
                <w:noProof/>
              </w:rPr>
              <w:t>Modification d’un rôle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5A" w:rsidRDefault="0094135A">
          <w:pPr>
            <w:pStyle w:val="TM2"/>
            <w:tabs>
              <w:tab w:val="left" w:pos="880"/>
              <w:tab w:val="right" w:leader="dot" w:pos="9962"/>
            </w:tabs>
            <w:rPr>
              <w:rFonts w:cstheme="minorBidi"/>
              <w:noProof/>
            </w:rPr>
          </w:pPr>
          <w:hyperlink w:anchor="_Toc96078353" w:history="1">
            <w:r w:rsidRPr="00B06DA3">
              <w:rPr>
                <w:rStyle w:val="Lienhypertexte"/>
                <w:noProof/>
              </w:rPr>
              <w:t>37.</w:t>
            </w:r>
            <w:r>
              <w:rPr>
                <w:rFonts w:cstheme="minorBidi"/>
                <w:noProof/>
              </w:rPr>
              <w:tab/>
            </w:r>
            <w:r w:rsidRPr="00B06DA3">
              <w:rPr>
                <w:rStyle w:val="Lienhypertexte"/>
                <w:noProof/>
              </w:rPr>
              <w:t>Suppression d’un rôle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5A" w:rsidRDefault="0094135A">
          <w:pPr>
            <w:pStyle w:val="TM2"/>
            <w:tabs>
              <w:tab w:val="left" w:pos="880"/>
              <w:tab w:val="right" w:leader="dot" w:pos="9962"/>
            </w:tabs>
            <w:rPr>
              <w:rFonts w:cstheme="minorBidi"/>
              <w:noProof/>
            </w:rPr>
          </w:pPr>
          <w:hyperlink w:anchor="_Toc96078354" w:history="1">
            <w:r w:rsidRPr="00B06DA3">
              <w:rPr>
                <w:rStyle w:val="Lienhypertexte"/>
                <w:noProof/>
              </w:rPr>
              <w:t>38.</w:t>
            </w:r>
            <w:r>
              <w:rPr>
                <w:rFonts w:cstheme="minorBidi"/>
                <w:noProof/>
              </w:rPr>
              <w:tab/>
            </w:r>
            <w:r w:rsidRPr="00B06DA3">
              <w:rPr>
                <w:rStyle w:val="Lienhypertexte"/>
                <w:noProof/>
              </w:rPr>
              <w:t>Export des rôles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70F" w:rsidRDefault="00201E62">
          <w:pPr>
            <w:rPr>
              <w:b/>
              <w:bCs/>
            </w:rPr>
          </w:pPr>
          <w:r w:rsidRPr="00201E62">
            <w:rPr>
              <w:b/>
              <w:bCs/>
            </w:rPr>
            <w:fldChar w:fldCharType="end"/>
          </w:r>
        </w:p>
      </w:sdtContent>
    </w:sdt>
    <w:p w:rsidR="0094135A" w:rsidRDefault="0094135A">
      <w:pPr>
        <w:rPr>
          <w:b/>
          <w:bCs/>
        </w:rPr>
      </w:pPr>
    </w:p>
    <w:p w:rsidR="0094135A" w:rsidRDefault="0094135A">
      <w:pPr>
        <w:rPr>
          <w:b/>
          <w:bCs/>
        </w:rPr>
      </w:pPr>
    </w:p>
    <w:p w:rsidR="0094135A" w:rsidRDefault="0094135A">
      <w:pPr>
        <w:rPr>
          <w:b/>
          <w:bCs/>
        </w:rPr>
      </w:pPr>
    </w:p>
    <w:p w:rsidR="0094135A" w:rsidRDefault="0094135A">
      <w:pPr>
        <w:rPr>
          <w:b/>
          <w:bCs/>
        </w:rPr>
      </w:pPr>
    </w:p>
    <w:p w:rsidR="0094135A" w:rsidRDefault="0094135A">
      <w:pPr>
        <w:rPr>
          <w:b/>
          <w:bCs/>
        </w:rPr>
      </w:pPr>
    </w:p>
    <w:p w:rsidR="0094135A" w:rsidRDefault="0094135A">
      <w:pPr>
        <w:rPr>
          <w:b/>
          <w:bCs/>
        </w:rPr>
      </w:pPr>
    </w:p>
    <w:p w:rsidR="0094135A" w:rsidRDefault="0094135A">
      <w:pPr>
        <w:rPr>
          <w:b/>
          <w:bCs/>
        </w:rPr>
      </w:pPr>
    </w:p>
    <w:p w:rsidR="0094135A" w:rsidRDefault="0094135A">
      <w:pPr>
        <w:rPr>
          <w:b/>
          <w:bCs/>
        </w:rPr>
      </w:pPr>
    </w:p>
    <w:p w:rsidR="0094135A" w:rsidRDefault="0094135A">
      <w:pPr>
        <w:rPr>
          <w:b/>
          <w:bCs/>
        </w:rPr>
      </w:pPr>
    </w:p>
    <w:p w:rsidR="0094135A" w:rsidRDefault="0094135A">
      <w:pPr>
        <w:rPr>
          <w:b/>
          <w:bCs/>
        </w:rPr>
      </w:pPr>
    </w:p>
    <w:p w:rsidR="0094135A" w:rsidRDefault="0094135A">
      <w:pPr>
        <w:rPr>
          <w:b/>
          <w:bCs/>
        </w:rPr>
      </w:pPr>
    </w:p>
    <w:p w:rsidR="0094135A" w:rsidRDefault="0094135A">
      <w:pPr>
        <w:rPr>
          <w:b/>
          <w:bCs/>
        </w:rPr>
      </w:pPr>
    </w:p>
    <w:p w:rsidR="0094135A" w:rsidRDefault="0094135A">
      <w:pPr>
        <w:rPr>
          <w:b/>
          <w:bCs/>
        </w:rPr>
      </w:pPr>
    </w:p>
    <w:p w:rsidR="0094135A" w:rsidRDefault="0094135A">
      <w:pPr>
        <w:rPr>
          <w:b/>
          <w:bCs/>
        </w:rPr>
      </w:pPr>
    </w:p>
    <w:p w:rsidR="0094135A" w:rsidRDefault="0094135A">
      <w:pPr>
        <w:rPr>
          <w:b/>
          <w:bCs/>
        </w:rPr>
      </w:pPr>
    </w:p>
    <w:p w:rsidR="0094135A" w:rsidRDefault="0094135A">
      <w:pPr>
        <w:rPr>
          <w:b/>
          <w:bCs/>
        </w:rPr>
      </w:pPr>
    </w:p>
    <w:p w:rsidR="0094135A" w:rsidRDefault="0094135A">
      <w:pPr>
        <w:rPr>
          <w:b/>
          <w:bCs/>
        </w:rPr>
      </w:pPr>
    </w:p>
    <w:p w:rsidR="0094135A" w:rsidRDefault="0094135A">
      <w:pPr>
        <w:rPr>
          <w:b/>
          <w:bCs/>
        </w:rPr>
      </w:pPr>
    </w:p>
    <w:p w:rsidR="0094135A" w:rsidRDefault="0094135A">
      <w:pPr>
        <w:rPr>
          <w:b/>
          <w:bCs/>
        </w:rPr>
      </w:pPr>
    </w:p>
    <w:p w:rsidR="0094135A" w:rsidRDefault="0094135A">
      <w:pPr>
        <w:rPr>
          <w:b/>
          <w:bCs/>
        </w:rPr>
      </w:pPr>
    </w:p>
    <w:p w:rsidR="0094135A" w:rsidRDefault="0094135A">
      <w:pPr>
        <w:rPr>
          <w:b/>
          <w:bCs/>
        </w:rPr>
      </w:pPr>
    </w:p>
    <w:p w:rsidR="0094135A" w:rsidRDefault="0094135A">
      <w:pPr>
        <w:rPr>
          <w:b/>
          <w:bCs/>
        </w:rPr>
      </w:pPr>
    </w:p>
    <w:p w:rsidR="0094135A" w:rsidRDefault="0094135A">
      <w:pPr>
        <w:rPr>
          <w:b/>
          <w:bCs/>
        </w:rPr>
      </w:pPr>
    </w:p>
    <w:p w:rsidR="0094135A" w:rsidRDefault="0094135A">
      <w:pPr>
        <w:rPr>
          <w:b/>
          <w:bCs/>
        </w:rPr>
      </w:pPr>
    </w:p>
    <w:p w:rsidR="0094135A" w:rsidRPr="006701E1" w:rsidRDefault="0094135A"/>
    <w:p w:rsidR="00B9284A" w:rsidRPr="00973E03" w:rsidRDefault="00841A24" w:rsidP="00B9284A">
      <w:pPr>
        <w:pStyle w:val="Titre1"/>
        <w:numPr>
          <w:ilvl w:val="0"/>
          <w:numId w:val="1"/>
        </w:numPr>
        <w:ind w:left="0" w:firstLine="349"/>
        <w:rPr>
          <w:iCs/>
        </w:rPr>
      </w:pPr>
      <w:bookmarkStart w:id="1" w:name="_Toc96078316"/>
      <w:r>
        <w:lastRenderedPageBreak/>
        <w:t>Spécifications fonctionnelles</w:t>
      </w:r>
      <w:bookmarkEnd w:id="1"/>
    </w:p>
    <w:p w:rsidR="00E14DA9" w:rsidRDefault="008D2ACC" w:rsidP="00EE3F75">
      <w:pPr>
        <w:pStyle w:val="Titre2"/>
        <w:numPr>
          <w:ilvl w:val="0"/>
          <w:numId w:val="2"/>
        </w:numPr>
      </w:pPr>
      <w:bookmarkStart w:id="2" w:name="_Toc96078317"/>
      <w:r>
        <w:t>Authentification</w:t>
      </w:r>
      <w:bookmarkEnd w:id="2"/>
    </w:p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AA2273" w:rsidTr="00BB4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2273" w:rsidRDefault="00AA2273" w:rsidP="00BB45E5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Acteur</w:t>
            </w:r>
          </w:p>
        </w:tc>
        <w:tc>
          <w:tcPr>
            <w:tcW w:w="7982" w:type="dxa"/>
          </w:tcPr>
          <w:p w:rsidR="00AA2273" w:rsidRDefault="00AA2273" w:rsidP="00FB27DE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Utilisateur anonyme</w:t>
            </w:r>
          </w:p>
        </w:tc>
      </w:tr>
      <w:tr w:rsidR="00AA2273" w:rsidTr="00BB4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2273" w:rsidRDefault="00AA2273" w:rsidP="00BB45E5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Objectif</w:t>
            </w:r>
          </w:p>
        </w:tc>
        <w:tc>
          <w:tcPr>
            <w:tcW w:w="7982" w:type="dxa"/>
          </w:tcPr>
          <w:p w:rsidR="00AA2273" w:rsidRPr="00AA2273" w:rsidRDefault="00D34C73" w:rsidP="00BB45E5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C73">
              <w:t>En tant qu'utilisateur anonyme, je souhaite m'authentifier afin d'accéder aux fonctionnalités de l'application et de garantir que mon</w:t>
            </w:r>
            <w:r>
              <w:t xml:space="preserve"> identité pour chaque opération</w:t>
            </w:r>
            <w:r w:rsidRPr="00D34C73">
              <w:t>.</w:t>
            </w:r>
          </w:p>
        </w:tc>
      </w:tr>
      <w:tr w:rsidR="00AA2273" w:rsidTr="00BB4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2273" w:rsidRDefault="00AA2273" w:rsidP="00BB45E5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Pré condition</w:t>
            </w:r>
          </w:p>
        </w:tc>
        <w:tc>
          <w:tcPr>
            <w:tcW w:w="7982" w:type="dxa"/>
          </w:tcPr>
          <w:p w:rsidR="00AA2273" w:rsidRDefault="00AA2273" w:rsidP="00BB45E5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AA2273" w:rsidTr="00BB4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2273" w:rsidRDefault="00AA2273" w:rsidP="00BB45E5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Démarrage</w:t>
            </w:r>
          </w:p>
        </w:tc>
        <w:tc>
          <w:tcPr>
            <w:tcW w:w="7982" w:type="dxa"/>
          </w:tcPr>
          <w:p w:rsidR="00AA2273" w:rsidRDefault="00AA2273" w:rsidP="00AA2273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L’utilisateur accède à l’application</w:t>
            </w:r>
          </w:p>
        </w:tc>
      </w:tr>
    </w:tbl>
    <w:p w:rsidR="00AA2273" w:rsidRDefault="00AA2273" w:rsidP="00AA2273"/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AA2273" w:rsidTr="00BB4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AA2273" w:rsidRPr="00AE3A87" w:rsidRDefault="00AA2273" w:rsidP="00BB45E5">
            <w:pPr>
              <w:tabs>
                <w:tab w:val="left" w:pos="284"/>
              </w:tabs>
              <w:jc w:val="both"/>
              <w:rPr>
                <w:i/>
              </w:rPr>
            </w:pPr>
            <w:r w:rsidRPr="00AE3A87">
              <w:t>Scénario nominal</w:t>
            </w:r>
          </w:p>
        </w:tc>
      </w:tr>
      <w:tr w:rsidR="00AA2273" w:rsidTr="00BB4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AA2273" w:rsidRDefault="00AA2273" w:rsidP="00BB45E5">
            <w:pPr>
              <w:tabs>
                <w:tab w:val="left" w:pos="284"/>
              </w:tabs>
              <w:jc w:val="both"/>
              <w:rPr>
                <w:b w:val="0"/>
              </w:rPr>
            </w:pPr>
          </w:p>
          <w:p w:rsidR="00AA2273" w:rsidRPr="00AE3A87" w:rsidRDefault="00AA2273" w:rsidP="00BB45E5">
            <w:pPr>
              <w:tabs>
                <w:tab w:val="left" w:pos="284"/>
              </w:tabs>
              <w:jc w:val="both"/>
              <w:rPr>
                <w:b w:val="0"/>
                <w:i/>
              </w:rPr>
            </w:pPr>
            <w:r>
              <w:rPr>
                <w:b w:val="0"/>
              </w:rPr>
              <w:t>1.</w:t>
            </w:r>
            <w:r w:rsidRPr="00AE3A87">
              <w:rPr>
                <w:b w:val="0"/>
              </w:rPr>
              <w:t xml:space="preserve"> Le système affiche un formulaire de connexion.</w:t>
            </w:r>
          </w:p>
          <w:p w:rsidR="00AA2273" w:rsidRPr="00AE3A87" w:rsidRDefault="00AA2273" w:rsidP="00BB45E5">
            <w:pPr>
              <w:tabs>
                <w:tab w:val="left" w:pos="284"/>
              </w:tabs>
              <w:jc w:val="both"/>
              <w:rPr>
                <w:b w:val="0"/>
                <w:i/>
              </w:rPr>
            </w:pPr>
            <w:r w:rsidRPr="00AE3A87">
              <w:rPr>
                <w:b w:val="0"/>
              </w:rPr>
              <w:t>2. L’utilisateur remplit le formulaire.</w:t>
            </w:r>
          </w:p>
          <w:p w:rsidR="00AA2273" w:rsidRDefault="00AA2273" w:rsidP="00BB45E5">
            <w:pPr>
              <w:tabs>
                <w:tab w:val="left" w:pos="284"/>
              </w:tabs>
              <w:jc w:val="both"/>
              <w:rPr>
                <w:b w:val="0"/>
              </w:rPr>
            </w:pPr>
            <w:r w:rsidRPr="00AE3A87">
              <w:rPr>
                <w:b w:val="0"/>
              </w:rPr>
              <w:t>3. L’utilisateur soumet le formulaire.</w:t>
            </w:r>
          </w:p>
          <w:p w:rsidR="00AA2273" w:rsidRDefault="00AA2273" w:rsidP="00BB45E5">
            <w:pPr>
              <w:tabs>
                <w:tab w:val="left" w:pos="284"/>
              </w:tabs>
              <w:jc w:val="both"/>
              <w:rPr>
                <w:b w:val="0"/>
              </w:rPr>
            </w:pPr>
            <w:r>
              <w:rPr>
                <w:b w:val="0"/>
              </w:rPr>
              <w:t>4. Le système affiche la page d’accueil.</w:t>
            </w:r>
          </w:p>
          <w:p w:rsidR="00AA2273" w:rsidRDefault="00AA2273" w:rsidP="00BB45E5">
            <w:pPr>
              <w:tabs>
                <w:tab w:val="left" w:pos="284"/>
              </w:tabs>
              <w:jc w:val="both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  <w:tr w:rsidR="00AA2273" w:rsidTr="00BB4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2273" w:rsidRDefault="00AA2273" w:rsidP="00BB45E5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Post conditions</w:t>
            </w:r>
          </w:p>
        </w:tc>
        <w:tc>
          <w:tcPr>
            <w:tcW w:w="7982" w:type="dxa"/>
          </w:tcPr>
          <w:p w:rsidR="00AA2273" w:rsidRPr="005D3E5C" w:rsidRDefault="00AA2273" w:rsidP="00EE3F75">
            <w:pPr>
              <w:pStyle w:val="Paragraphedeliste"/>
              <w:numPr>
                <w:ilvl w:val="0"/>
                <w:numId w:val="4"/>
              </w:num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D3E5C">
              <w:t>L’utilisateur est authentifié.</w:t>
            </w:r>
          </w:p>
          <w:p w:rsidR="00AA2273" w:rsidRPr="005D3E5C" w:rsidRDefault="00AA2273" w:rsidP="00EE3F75">
            <w:pPr>
              <w:pStyle w:val="Paragraphedeliste"/>
              <w:numPr>
                <w:ilvl w:val="0"/>
                <w:numId w:val="4"/>
              </w:num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Un log est enregistré.</w:t>
            </w:r>
          </w:p>
        </w:tc>
      </w:tr>
    </w:tbl>
    <w:p w:rsidR="00AA2273" w:rsidRDefault="00AA2273" w:rsidP="00AA2273"/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AA2273" w:rsidRPr="00AE3A87" w:rsidTr="00BB4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AA2273" w:rsidRPr="00AE3A87" w:rsidRDefault="00AA2273" w:rsidP="00BB45E5">
            <w:pPr>
              <w:tabs>
                <w:tab w:val="left" w:pos="284"/>
              </w:tabs>
              <w:jc w:val="both"/>
              <w:rPr>
                <w:i/>
              </w:rPr>
            </w:pPr>
            <w:r w:rsidRPr="00AE3A87">
              <w:t>S</w:t>
            </w:r>
            <w:r>
              <w:t>cénarii</w:t>
            </w:r>
            <w:r w:rsidRPr="00AE3A87">
              <w:t xml:space="preserve"> </w:t>
            </w:r>
            <w:r>
              <w:t>d’exception</w:t>
            </w:r>
          </w:p>
        </w:tc>
      </w:tr>
      <w:tr w:rsidR="00AA2273" w:rsidTr="00BB4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AA2273" w:rsidRDefault="00AA2273" w:rsidP="00BB45E5">
            <w:pPr>
              <w:tabs>
                <w:tab w:val="left" w:pos="284"/>
              </w:tabs>
              <w:jc w:val="both"/>
            </w:pPr>
          </w:p>
          <w:p w:rsidR="00AA2273" w:rsidRPr="0003448D" w:rsidRDefault="00AA2273" w:rsidP="00BB45E5">
            <w:pPr>
              <w:tabs>
                <w:tab w:val="left" w:pos="284"/>
              </w:tabs>
              <w:jc w:val="both"/>
              <w:rPr>
                <w:b w:val="0"/>
              </w:rPr>
            </w:pPr>
            <w:r>
              <w:rPr>
                <w:b w:val="0"/>
              </w:rPr>
              <w:t>4</w:t>
            </w:r>
            <w:r w:rsidRPr="00AE3A87">
              <w:rPr>
                <w:b w:val="0"/>
              </w:rPr>
              <w:t xml:space="preserve">. Le système affiche un message </w:t>
            </w:r>
            <w:r w:rsidR="00D34C73">
              <w:rPr>
                <w:b w:val="0"/>
              </w:rPr>
              <w:t>d’erreur, le</w:t>
            </w:r>
            <w:r>
              <w:rPr>
                <w:b w:val="0"/>
              </w:rPr>
              <w:t>s identifiants ne sont</w:t>
            </w:r>
            <w:r w:rsidRPr="00AE3A87">
              <w:rPr>
                <w:b w:val="0"/>
              </w:rPr>
              <w:t xml:space="preserve"> pas valide</w:t>
            </w:r>
            <w:r>
              <w:rPr>
                <w:b w:val="0"/>
              </w:rPr>
              <w:t>s : retour étape 1.</w:t>
            </w:r>
          </w:p>
          <w:p w:rsidR="00AA2273" w:rsidRDefault="00AA2273" w:rsidP="00BB45E5">
            <w:pPr>
              <w:tabs>
                <w:tab w:val="left" w:pos="284"/>
              </w:tabs>
              <w:jc w:val="both"/>
              <w:rPr>
                <w:i/>
              </w:rPr>
            </w:pPr>
          </w:p>
        </w:tc>
      </w:tr>
      <w:tr w:rsidR="00AA2273" w:rsidTr="00BB4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2273" w:rsidRDefault="00AA2273" w:rsidP="00BB45E5">
            <w:pPr>
              <w:tabs>
                <w:tab w:val="left" w:pos="284"/>
              </w:tabs>
              <w:jc w:val="both"/>
              <w:rPr>
                <w:b w:val="0"/>
                <w:bCs w:val="0"/>
              </w:rPr>
            </w:pPr>
            <w:r>
              <w:t>Post condition</w:t>
            </w:r>
          </w:p>
        </w:tc>
        <w:tc>
          <w:tcPr>
            <w:tcW w:w="7982" w:type="dxa"/>
          </w:tcPr>
          <w:p w:rsidR="00AA2273" w:rsidRDefault="00AA2273" w:rsidP="00BB45E5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log est enregistré.</w:t>
            </w:r>
          </w:p>
        </w:tc>
      </w:tr>
    </w:tbl>
    <w:p w:rsidR="00A940AD" w:rsidRDefault="00A940AD" w:rsidP="00674870">
      <w:pPr>
        <w:pStyle w:val="Titre2"/>
        <w:numPr>
          <w:ilvl w:val="0"/>
          <w:numId w:val="2"/>
        </w:numPr>
      </w:pPr>
      <w:bookmarkStart w:id="3" w:name="_Toc96078318"/>
      <w:r>
        <w:t>Déconnexion</w:t>
      </w:r>
      <w:bookmarkEnd w:id="3"/>
    </w:p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3F1347" w:rsidTr="00EC7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F1347" w:rsidRDefault="003F1347" w:rsidP="00EC72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Acteur</w:t>
            </w:r>
          </w:p>
        </w:tc>
        <w:tc>
          <w:tcPr>
            <w:tcW w:w="7982" w:type="dxa"/>
          </w:tcPr>
          <w:p w:rsidR="003F1347" w:rsidRDefault="003F1347" w:rsidP="003F1347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Utilisateur authentifié</w:t>
            </w:r>
          </w:p>
        </w:tc>
      </w:tr>
      <w:tr w:rsidR="003F1347" w:rsidTr="00EC7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F1347" w:rsidRDefault="003F1347" w:rsidP="00EC72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Objectif</w:t>
            </w:r>
          </w:p>
        </w:tc>
        <w:tc>
          <w:tcPr>
            <w:tcW w:w="7982" w:type="dxa"/>
          </w:tcPr>
          <w:p w:rsidR="003F1347" w:rsidRPr="00AA2273" w:rsidRDefault="003F1347" w:rsidP="00EC7212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1347">
              <w:t>En tant qu'utilisateur authentifié, je souhaite me déconnecter afin de préserver mon identité sur les opérations effectuées.</w:t>
            </w:r>
          </w:p>
        </w:tc>
      </w:tr>
      <w:tr w:rsidR="003F1347" w:rsidTr="00EC7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F1347" w:rsidRDefault="003F1347" w:rsidP="00EC72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Pré condition</w:t>
            </w:r>
          </w:p>
        </w:tc>
        <w:tc>
          <w:tcPr>
            <w:tcW w:w="7982" w:type="dxa"/>
          </w:tcPr>
          <w:p w:rsidR="003F1347" w:rsidRDefault="003F1347" w:rsidP="00EC7212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3F1347" w:rsidTr="00EC7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F1347" w:rsidRDefault="003F1347" w:rsidP="00EC72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Démarrage</w:t>
            </w:r>
          </w:p>
        </w:tc>
        <w:tc>
          <w:tcPr>
            <w:tcW w:w="7982" w:type="dxa"/>
          </w:tcPr>
          <w:p w:rsidR="003F1347" w:rsidRDefault="003F1347" w:rsidP="003F1347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L’utilisateur est connecté à l’</w:t>
            </w:r>
            <w:r w:rsidR="00F625F1">
              <w:t>appl</w:t>
            </w:r>
            <w:r>
              <w:t>i</w:t>
            </w:r>
            <w:r w:rsidR="00F625F1">
              <w:t>c</w:t>
            </w:r>
            <w:r>
              <w:t>ation</w:t>
            </w:r>
          </w:p>
        </w:tc>
      </w:tr>
    </w:tbl>
    <w:p w:rsidR="003F1347" w:rsidRDefault="003F1347"/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3F1347" w:rsidTr="00EC7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3F1347" w:rsidRPr="00AE3A87" w:rsidRDefault="003F1347" w:rsidP="00EC7212">
            <w:pPr>
              <w:tabs>
                <w:tab w:val="left" w:pos="284"/>
              </w:tabs>
              <w:jc w:val="both"/>
              <w:rPr>
                <w:i/>
              </w:rPr>
            </w:pPr>
            <w:r w:rsidRPr="00AE3A87">
              <w:t>Scénario nominal</w:t>
            </w:r>
          </w:p>
        </w:tc>
      </w:tr>
      <w:tr w:rsidR="003F1347" w:rsidTr="00EC7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3F1347" w:rsidRDefault="003F1347" w:rsidP="00EC7212">
            <w:pPr>
              <w:tabs>
                <w:tab w:val="left" w:pos="284"/>
              </w:tabs>
              <w:jc w:val="both"/>
              <w:rPr>
                <w:b w:val="0"/>
              </w:rPr>
            </w:pPr>
          </w:p>
          <w:p w:rsidR="003F1347" w:rsidRDefault="003F1347" w:rsidP="00EC7212">
            <w:pPr>
              <w:tabs>
                <w:tab w:val="left" w:pos="284"/>
              </w:tabs>
              <w:jc w:val="both"/>
              <w:rPr>
                <w:b w:val="0"/>
              </w:rPr>
            </w:pPr>
            <w:r>
              <w:rPr>
                <w:b w:val="0"/>
              </w:rPr>
              <w:t>1.</w:t>
            </w:r>
            <w:r w:rsidRPr="00AE3A87">
              <w:rPr>
                <w:b w:val="0"/>
              </w:rPr>
              <w:t xml:space="preserve"> </w:t>
            </w:r>
            <w:r>
              <w:rPr>
                <w:b w:val="0"/>
              </w:rPr>
              <w:t>L’utilisateur clique sur le lien de déconnexion.</w:t>
            </w:r>
          </w:p>
          <w:p w:rsidR="003F1347" w:rsidRDefault="003F1347" w:rsidP="003F1347">
            <w:pPr>
              <w:tabs>
                <w:tab w:val="left" w:pos="284"/>
              </w:tabs>
              <w:jc w:val="both"/>
              <w:rPr>
                <w:b w:val="0"/>
              </w:rPr>
            </w:pPr>
            <w:r w:rsidRPr="00AE3A87">
              <w:rPr>
                <w:b w:val="0"/>
              </w:rPr>
              <w:t>2. Le système affiche un formulaire de connexion.</w:t>
            </w:r>
          </w:p>
          <w:p w:rsidR="003F1347" w:rsidRDefault="003F1347" w:rsidP="003F1347">
            <w:pPr>
              <w:tabs>
                <w:tab w:val="left" w:pos="284"/>
              </w:tabs>
              <w:jc w:val="both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  <w:tr w:rsidR="003F1347" w:rsidTr="00EC7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F1347" w:rsidRDefault="003F1347" w:rsidP="00EC72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Post conditions</w:t>
            </w:r>
          </w:p>
        </w:tc>
        <w:tc>
          <w:tcPr>
            <w:tcW w:w="7982" w:type="dxa"/>
          </w:tcPr>
          <w:p w:rsidR="003F1347" w:rsidRPr="005D3E5C" w:rsidRDefault="003F1347" w:rsidP="003F1347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F1347">
              <w:t>L’utilisateur est de nouveau anonyme.</w:t>
            </w:r>
          </w:p>
        </w:tc>
      </w:tr>
    </w:tbl>
    <w:p w:rsidR="002F3744" w:rsidRDefault="002F3744" w:rsidP="002F3744">
      <w:pPr>
        <w:pStyle w:val="Titre2"/>
        <w:numPr>
          <w:ilvl w:val="0"/>
          <w:numId w:val="2"/>
        </w:numPr>
      </w:pPr>
      <w:bookmarkStart w:id="4" w:name="_Toc96078319"/>
      <w:r w:rsidRPr="00BA07A6">
        <w:lastRenderedPageBreak/>
        <w:t>Consultation de la liste des utilisateurs</w:t>
      </w:r>
      <w:bookmarkEnd w:id="4"/>
    </w:p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2F3744" w:rsidTr="005D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F3744" w:rsidRPr="004C4EEA" w:rsidRDefault="002F3744" w:rsidP="005D1C12">
            <w:pPr>
              <w:tabs>
                <w:tab w:val="left" w:pos="284"/>
              </w:tabs>
              <w:jc w:val="both"/>
              <w:rPr>
                <w:i/>
              </w:rPr>
            </w:pPr>
            <w:r w:rsidRPr="004C4EEA">
              <w:t>Acteurs</w:t>
            </w:r>
          </w:p>
        </w:tc>
        <w:tc>
          <w:tcPr>
            <w:tcW w:w="7982" w:type="dxa"/>
          </w:tcPr>
          <w:p w:rsidR="002F3744" w:rsidRPr="005C67FC" w:rsidRDefault="002F3744" w:rsidP="005D1C12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A</w:t>
            </w:r>
            <w:r w:rsidRPr="00BA07A6">
              <w:t>dministrateur</w:t>
            </w:r>
          </w:p>
        </w:tc>
      </w:tr>
      <w:tr w:rsidR="002F3744" w:rsidTr="005D1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F3744" w:rsidRDefault="002F3744" w:rsidP="005D1C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Objectif</w:t>
            </w:r>
          </w:p>
        </w:tc>
        <w:tc>
          <w:tcPr>
            <w:tcW w:w="7982" w:type="dxa"/>
          </w:tcPr>
          <w:p w:rsidR="002F3744" w:rsidRDefault="002F3744" w:rsidP="005D1C12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A07A6">
              <w:t>En tant qu'administrateur, je souhaite consulter la liste des utilisateurs afin d'accéder aux différentes fiches utilisateur.</w:t>
            </w:r>
          </w:p>
        </w:tc>
      </w:tr>
      <w:tr w:rsidR="002F3744" w:rsidTr="005D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F3744" w:rsidRDefault="002F3744" w:rsidP="005D1C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Pré condition</w:t>
            </w:r>
          </w:p>
        </w:tc>
        <w:tc>
          <w:tcPr>
            <w:tcW w:w="7982" w:type="dxa"/>
          </w:tcPr>
          <w:p w:rsidR="002F3744" w:rsidRPr="00D115DE" w:rsidRDefault="002F3744" w:rsidP="005D1C12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3744" w:rsidTr="005D1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F3744" w:rsidRDefault="002F3744" w:rsidP="005D1C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Démarrage</w:t>
            </w:r>
          </w:p>
        </w:tc>
        <w:tc>
          <w:tcPr>
            <w:tcW w:w="7982" w:type="dxa"/>
          </w:tcPr>
          <w:p w:rsidR="002F3744" w:rsidRDefault="002F3744" w:rsidP="005D1C12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L’utilisateur est sur la page des utilisateurs</w:t>
            </w:r>
          </w:p>
        </w:tc>
      </w:tr>
    </w:tbl>
    <w:p w:rsidR="002F3744" w:rsidRDefault="002F3744" w:rsidP="002F3744"/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2F3744" w:rsidTr="005D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2F3744" w:rsidRPr="00AE3A87" w:rsidRDefault="002F3744" w:rsidP="005D1C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rPr>
                <w:b w:val="0"/>
                <w:bCs w:val="0"/>
                <w:color w:val="auto"/>
              </w:rPr>
              <w:br w:type="page"/>
            </w:r>
            <w:r w:rsidRPr="00AE3A87">
              <w:t>Scénario nominal</w:t>
            </w:r>
          </w:p>
        </w:tc>
      </w:tr>
      <w:tr w:rsidR="002F3744" w:rsidTr="005D1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2F3744" w:rsidRDefault="002F3744" w:rsidP="005D1C12">
            <w:pPr>
              <w:tabs>
                <w:tab w:val="left" w:pos="284"/>
              </w:tabs>
              <w:jc w:val="both"/>
              <w:rPr>
                <w:b w:val="0"/>
              </w:rPr>
            </w:pPr>
          </w:p>
          <w:p w:rsidR="002F3744" w:rsidRDefault="002F3744" w:rsidP="005D1C12">
            <w:pPr>
              <w:tabs>
                <w:tab w:val="left" w:pos="284"/>
              </w:tabs>
              <w:jc w:val="both"/>
              <w:rPr>
                <w:b w:val="0"/>
              </w:rPr>
            </w:pPr>
            <w:r w:rsidRPr="00AE3A87">
              <w:rPr>
                <w:b w:val="0"/>
              </w:rPr>
              <w:t xml:space="preserve">Le système affiche </w:t>
            </w:r>
            <w:r>
              <w:rPr>
                <w:b w:val="0"/>
              </w:rPr>
              <w:t>un tableau d’utilisateurs</w:t>
            </w:r>
            <w:r w:rsidRPr="00AE3A87">
              <w:rPr>
                <w:b w:val="0"/>
              </w:rPr>
              <w:t>.</w:t>
            </w:r>
          </w:p>
          <w:p w:rsidR="002F3744" w:rsidRDefault="002F3744" w:rsidP="005D1C12">
            <w:pPr>
              <w:tabs>
                <w:tab w:val="left" w:pos="284"/>
              </w:tabs>
              <w:jc w:val="both"/>
              <w:rPr>
                <w:i/>
              </w:rPr>
            </w:pPr>
          </w:p>
        </w:tc>
      </w:tr>
      <w:tr w:rsidR="002F3744" w:rsidTr="005D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F3744" w:rsidRDefault="002F3744" w:rsidP="005D1C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Post condition</w:t>
            </w:r>
          </w:p>
        </w:tc>
        <w:tc>
          <w:tcPr>
            <w:tcW w:w="7982" w:type="dxa"/>
          </w:tcPr>
          <w:p w:rsidR="002F3744" w:rsidRPr="00AD5D8C" w:rsidRDefault="002F3744" w:rsidP="005D1C12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F434F" w:rsidRDefault="000F434F" w:rsidP="000F434F">
      <w:pPr>
        <w:pStyle w:val="Titre2"/>
        <w:numPr>
          <w:ilvl w:val="0"/>
          <w:numId w:val="2"/>
        </w:numPr>
      </w:pPr>
      <w:bookmarkStart w:id="5" w:name="_Toc96078320"/>
      <w:r w:rsidRPr="00BA07A6">
        <w:t xml:space="preserve">Consultation de la </w:t>
      </w:r>
      <w:r>
        <w:t>fiche</w:t>
      </w:r>
      <w:r w:rsidRPr="00BA07A6">
        <w:t xml:space="preserve"> d</w:t>
      </w:r>
      <w:r>
        <w:t>’un</w:t>
      </w:r>
      <w:r w:rsidRPr="00BA07A6">
        <w:t xml:space="preserve"> utilisateur</w:t>
      </w:r>
      <w:bookmarkEnd w:id="5"/>
    </w:p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0F434F" w:rsidTr="00F65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F434F" w:rsidRPr="004C4EEA" w:rsidRDefault="000F434F" w:rsidP="00F656E0">
            <w:pPr>
              <w:tabs>
                <w:tab w:val="left" w:pos="284"/>
              </w:tabs>
              <w:jc w:val="both"/>
              <w:rPr>
                <w:i/>
              </w:rPr>
            </w:pPr>
            <w:r w:rsidRPr="004C4EEA">
              <w:t>Acteurs</w:t>
            </w:r>
          </w:p>
        </w:tc>
        <w:tc>
          <w:tcPr>
            <w:tcW w:w="7982" w:type="dxa"/>
          </w:tcPr>
          <w:p w:rsidR="000F434F" w:rsidRPr="005C67FC" w:rsidRDefault="000F434F" w:rsidP="00F656E0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A</w:t>
            </w:r>
            <w:r w:rsidRPr="00BA07A6">
              <w:t>dministrateur</w:t>
            </w:r>
          </w:p>
        </w:tc>
      </w:tr>
      <w:tr w:rsidR="000F434F" w:rsidTr="00F65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F434F" w:rsidRDefault="000F434F" w:rsidP="00F656E0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Objectif</w:t>
            </w:r>
          </w:p>
        </w:tc>
        <w:tc>
          <w:tcPr>
            <w:tcW w:w="7982" w:type="dxa"/>
          </w:tcPr>
          <w:p w:rsidR="000F434F" w:rsidRDefault="000F434F" w:rsidP="000F434F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A07A6">
              <w:t xml:space="preserve">En tant qu'administrateur, je souhaite consulter la </w:t>
            </w:r>
            <w:r>
              <w:t>fiche d’un utilisateur</w:t>
            </w:r>
            <w:r w:rsidRPr="00BA07A6">
              <w:t xml:space="preserve"> afin d'accéder </w:t>
            </w:r>
            <w:r>
              <w:t>aux donnée de celui-ci</w:t>
            </w:r>
            <w:r w:rsidRPr="00BA07A6">
              <w:t>.</w:t>
            </w:r>
          </w:p>
        </w:tc>
      </w:tr>
      <w:tr w:rsidR="000F434F" w:rsidTr="00F65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F434F" w:rsidRDefault="000F434F" w:rsidP="00F656E0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Pré condition</w:t>
            </w:r>
          </w:p>
        </w:tc>
        <w:tc>
          <w:tcPr>
            <w:tcW w:w="7982" w:type="dxa"/>
          </w:tcPr>
          <w:p w:rsidR="000F434F" w:rsidRPr="00D115DE" w:rsidRDefault="000F434F" w:rsidP="00F656E0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434F" w:rsidTr="00F65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F434F" w:rsidRDefault="000F434F" w:rsidP="00F656E0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Démarrage</w:t>
            </w:r>
          </w:p>
        </w:tc>
        <w:tc>
          <w:tcPr>
            <w:tcW w:w="7982" w:type="dxa"/>
          </w:tcPr>
          <w:p w:rsidR="000F434F" w:rsidRDefault="000F434F" w:rsidP="00F656E0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L’utilisateur est sur la page des utilisateurs</w:t>
            </w:r>
          </w:p>
        </w:tc>
      </w:tr>
    </w:tbl>
    <w:p w:rsidR="000F434F" w:rsidRDefault="000F434F" w:rsidP="000F434F"/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0F434F" w:rsidTr="00F65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0F434F" w:rsidRPr="00AE3A87" w:rsidRDefault="000F434F" w:rsidP="00F656E0">
            <w:pPr>
              <w:tabs>
                <w:tab w:val="left" w:pos="284"/>
              </w:tabs>
              <w:jc w:val="both"/>
              <w:rPr>
                <w:i/>
              </w:rPr>
            </w:pPr>
            <w:r>
              <w:rPr>
                <w:b w:val="0"/>
                <w:bCs w:val="0"/>
                <w:color w:val="auto"/>
              </w:rPr>
              <w:br w:type="page"/>
            </w:r>
            <w:r w:rsidRPr="00AE3A87">
              <w:t>Scénario nominal</w:t>
            </w:r>
          </w:p>
        </w:tc>
      </w:tr>
      <w:tr w:rsidR="000F434F" w:rsidTr="00F65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0F434F" w:rsidRDefault="000F434F" w:rsidP="00F656E0">
            <w:pPr>
              <w:tabs>
                <w:tab w:val="left" w:pos="284"/>
              </w:tabs>
              <w:jc w:val="both"/>
              <w:rPr>
                <w:b w:val="0"/>
              </w:rPr>
            </w:pPr>
          </w:p>
          <w:p w:rsidR="000F434F" w:rsidRDefault="000F434F" w:rsidP="000F434F">
            <w:pPr>
              <w:tabs>
                <w:tab w:val="left" w:pos="284"/>
              </w:tabs>
              <w:jc w:val="both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>
              <w:rPr>
                <w:b w:val="0"/>
              </w:rPr>
              <w:t>l’utilisateur</w:t>
            </w:r>
            <w:r w:rsidRPr="00AE3A87">
              <w:rPr>
                <w:b w:val="0"/>
              </w:rPr>
              <w:t xml:space="preserve"> </w:t>
            </w:r>
            <w:r>
              <w:rPr>
                <w:b w:val="0"/>
              </w:rPr>
              <w:t>clique sur l’id de la fiche qu’il veut consulter</w:t>
            </w:r>
            <w:r w:rsidRPr="00AE3A87">
              <w:rPr>
                <w:b w:val="0"/>
              </w:rPr>
              <w:t>.</w:t>
            </w:r>
          </w:p>
          <w:p w:rsidR="000F434F" w:rsidRPr="00AE3A87" w:rsidRDefault="000F434F" w:rsidP="000F434F">
            <w:pPr>
              <w:tabs>
                <w:tab w:val="left" w:pos="284"/>
              </w:tabs>
              <w:jc w:val="both"/>
              <w:rPr>
                <w:b w:val="0"/>
                <w:i/>
              </w:rPr>
            </w:pPr>
            <w:r>
              <w:rPr>
                <w:b w:val="0"/>
              </w:rPr>
              <w:t>2. L</w:t>
            </w:r>
            <w:r>
              <w:rPr>
                <w:b w:val="0"/>
              </w:rPr>
              <w:t>e système affiche la fiche demander</w:t>
            </w:r>
            <w:r>
              <w:rPr>
                <w:b w:val="0"/>
              </w:rPr>
              <w:t>.</w:t>
            </w:r>
          </w:p>
          <w:p w:rsidR="000F434F" w:rsidRDefault="000F434F" w:rsidP="00F656E0">
            <w:pPr>
              <w:tabs>
                <w:tab w:val="left" w:pos="284"/>
              </w:tabs>
              <w:jc w:val="both"/>
              <w:rPr>
                <w:i/>
              </w:rPr>
            </w:pPr>
          </w:p>
        </w:tc>
      </w:tr>
      <w:tr w:rsidR="000F434F" w:rsidTr="00F65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F434F" w:rsidRDefault="000F434F" w:rsidP="00F656E0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Post condition</w:t>
            </w:r>
          </w:p>
        </w:tc>
        <w:tc>
          <w:tcPr>
            <w:tcW w:w="7982" w:type="dxa"/>
          </w:tcPr>
          <w:p w:rsidR="000F434F" w:rsidRPr="00AD5D8C" w:rsidRDefault="000F434F" w:rsidP="00F656E0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F3744" w:rsidRDefault="002F3744" w:rsidP="000F434F">
      <w:pPr>
        <w:pStyle w:val="Titre2"/>
        <w:numPr>
          <w:ilvl w:val="0"/>
          <w:numId w:val="2"/>
        </w:numPr>
      </w:pPr>
      <w:bookmarkStart w:id="6" w:name="_Toc96078321"/>
      <w:r>
        <w:t>Création d’un utilisateur</w:t>
      </w:r>
      <w:bookmarkEnd w:id="6"/>
    </w:p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2F3744" w:rsidTr="005D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F3744" w:rsidRPr="004C4EEA" w:rsidRDefault="002F3744" w:rsidP="005D1C12">
            <w:pPr>
              <w:tabs>
                <w:tab w:val="left" w:pos="284"/>
              </w:tabs>
              <w:jc w:val="both"/>
              <w:rPr>
                <w:i/>
              </w:rPr>
            </w:pPr>
            <w:r w:rsidRPr="004C4EEA">
              <w:t>Acteurs</w:t>
            </w:r>
          </w:p>
        </w:tc>
        <w:tc>
          <w:tcPr>
            <w:tcW w:w="7982" w:type="dxa"/>
          </w:tcPr>
          <w:p w:rsidR="002F3744" w:rsidRPr="00B23535" w:rsidRDefault="002F3744" w:rsidP="005D1C12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Administrateur</w:t>
            </w:r>
          </w:p>
        </w:tc>
      </w:tr>
      <w:tr w:rsidR="002F3744" w:rsidTr="005D1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F3744" w:rsidRDefault="002F3744" w:rsidP="005D1C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Objectif</w:t>
            </w:r>
          </w:p>
        </w:tc>
        <w:tc>
          <w:tcPr>
            <w:tcW w:w="7982" w:type="dxa"/>
          </w:tcPr>
          <w:p w:rsidR="002F3744" w:rsidRDefault="002F3744" w:rsidP="005D1C12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23535">
              <w:t>En tant qu'administrateur, je souhaite créer un utilisateur afin de permettre l'accès aux fonctionnalités à une nouvelle personne.</w:t>
            </w:r>
          </w:p>
        </w:tc>
      </w:tr>
      <w:tr w:rsidR="002F3744" w:rsidTr="005D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F3744" w:rsidRDefault="002F3744" w:rsidP="005D1C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Pré condition</w:t>
            </w:r>
          </w:p>
        </w:tc>
        <w:tc>
          <w:tcPr>
            <w:tcW w:w="7982" w:type="dxa"/>
          </w:tcPr>
          <w:p w:rsidR="002F3744" w:rsidRPr="00D115DE" w:rsidRDefault="002F3744" w:rsidP="005D1C12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3744" w:rsidTr="005D1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F3744" w:rsidRDefault="002F3744" w:rsidP="005D1C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Démarrage</w:t>
            </w:r>
          </w:p>
        </w:tc>
        <w:tc>
          <w:tcPr>
            <w:tcW w:w="7982" w:type="dxa"/>
          </w:tcPr>
          <w:p w:rsidR="002F3744" w:rsidRDefault="002F3744" w:rsidP="005D1C12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L’utilisateur est sur la page d’ajout d’un utilisateur</w:t>
            </w:r>
          </w:p>
        </w:tc>
      </w:tr>
    </w:tbl>
    <w:p w:rsidR="002F3744" w:rsidRDefault="002F3744" w:rsidP="002F3744"/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2F3744" w:rsidTr="005D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2F3744" w:rsidRPr="00AE3A87" w:rsidRDefault="002F3744" w:rsidP="005D1C12">
            <w:pPr>
              <w:tabs>
                <w:tab w:val="left" w:pos="284"/>
              </w:tabs>
              <w:jc w:val="both"/>
              <w:rPr>
                <w:i/>
              </w:rPr>
            </w:pPr>
            <w:r w:rsidRPr="00AE3A87">
              <w:t>Scénario nominal</w:t>
            </w:r>
          </w:p>
        </w:tc>
      </w:tr>
      <w:tr w:rsidR="002F3744" w:rsidTr="005D1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2F3744" w:rsidRDefault="002F3744" w:rsidP="005D1C12">
            <w:pPr>
              <w:tabs>
                <w:tab w:val="left" w:pos="284"/>
              </w:tabs>
              <w:jc w:val="both"/>
              <w:rPr>
                <w:b w:val="0"/>
              </w:rPr>
            </w:pPr>
          </w:p>
          <w:p w:rsidR="002F3744" w:rsidRDefault="002F3744" w:rsidP="005D1C12">
            <w:pPr>
              <w:tabs>
                <w:tab w:val="left" w:pos="284"/>
              </w:tabs>
              <w:jc w:val="both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Pr="00AE3A87">
              <w:rPr>
                <w:b w:val="0"/>
              </w:rPr>
              <w:t xml:space="preserve">Le système affiche </w:t>
            </w:r>
            <w:r>
              <w:rPr>
                <w:b w:val="0"/>
              </w:rPr>
              <w:t>un formulaire</w:t>
            </w:r>
            <w:r w:rsidRPr="00AE3A87">
              <w:rPr>
                <w:b w:val="0"/>
              </w:rPr>
              <w:t>.</w:t>
            </w:r>
          </w:p>
          <w:p w:rsidR="002F3744" w:rsidRPr="00AE3A87" w:rsidRDefault="002F3744" w:rsidP="005D1C12">
            <w:pPr>
              <w:tabs>
                <w:tab w:val="left" w:pos="284"/>
              </w:tabs>
              <w:jc w:val="both"/>
              <w:rPr>
                <w:b w:val="0"/>
                <w:i/>
              </w:rPr>
            </w:pPr>
            <w:r>
              <w:rPr>
                <w:b w:val="0"/>
              </w:rPr>
              <w:lastRenderedPageBreak/>
              <w:t>2. L’utilisateur remplit le formulaire.</w:t>
            </w:r>
          </w:p>
          <w:p w:rsidR="002F3744" w:rsidRDefault="002F3744" w:rsidP="005D1C12">
            <w:pPr>
              <w:tabs>
                <w:tab w:val="left" w:pos="284"/>
              </w:tabs>
              <w:jc w:val="both"/>
              <w:rPr>
                <w:b w:val="0"/>
              </w:rPr>
            </w:pPr>
            <w:r>
              <w:rPr>
                <w:b w:val="0"/>
              </w:rPr>
              <w:t>3</w:t>
            </w:r>
            <w:r w:rsidRPr="00AE3A87">
              <w:rPr>
                <w:b w:val="0"/>
              </w:rPr>
              <w:t xml:space="preserve">. </w:t>
            </w:r>
            <w:r w:rsidR="00763F57" w:rsidRPr="00AE3A87">
              <w:rPr>
                <w:b w:val="0"/>
              </w:rPr>
              <w:t>L’utilisateur soumet le formulaire</w:t>
            </w:r>
            <w:r>
              <w:rPr>
                <w:b w:val="0"/>
              </w:rPr>
              <w:t>.</w:t>
            </w:r>
          </w:p>
          <w:p w:rsidR="00D006C9" w:rsidRPr="00AE3A87" w:rsidRDefault="00D006C9" w:rsidP="005D1C12">
            <w:pPr>
              <w:tabs>
                <w:tab w:val="left" w:pos="284"/>
              </w:tabs>
              <w:jc w:val="both"/>
              <w:rPr>
                <w:b w:val="0"/>
                <w:i/>
              </w:rPr>
            </w:pPr>
            <w:r>
              <w:rPr>
                <w:b w:val="0"/>
              </w:rPr>
              <w:t>4.</w:t>
            </w:r>
            <w:r w:rsidRPr="00AE3A87">
              <w:rPr>
                <w:b w:val="0"/>
              </w:rPr>
              <w:t xml:space="preserve">Le système affiche un message de confirmation de </w:t>
            </w:r>
            <w:r>
              <w:rPr>
                <w:b w:val="0"/>
              </w:rPr>
              <w:t>création</w:t>
            </w:r>
          </w:p>
          <w:p w:rsidR="002F3744" w:rsidRDefault="00D006C9" w:rsidP="005D1C12">
            <w:pPr>
              <w:tabs>
                <w:tab w:val="left" w:pos="284"/>
              </w:tabs>
              <w:jc w:val="both"/>
            </w:pPr>
            <w:r>
              <w:rPr>
                <w:b w:val="0"/>
              </w:rPr>
              <w:t>5</w:t>
            </w:r>
            <w:r w:rsidR="002F3744" w:rsidRPr="00AE3A87">
              <w:rPr>
                <w:b w:val="0"/>
              </w:rPr>
              <w:t xml:space="preserve">. Le système affiche </w:t>
            </w:r>
            <w:r w:rsidR="002F3744">
              <w:rPr>
                <w:b w:val="0"/>
              </w:rPr>
              <w:t>la page de</w:t>
            </w:r>
            <w:r w:rsidR="00763F57">
              <w:rPr>
                <w:b w:val="0"/>
              </w:rPr>
              <w:t>s</w:t>
            </w:r>
            <w:r w:rsidR="002F3744">
              <w:rPr>
                <w:b w:val="0"/>
              </w:rPr>
              <w:t xml:space="preserve"> utilisateur</w:t>
            </w:r>
            <w:r w:rsidR="00763F57">
              <w:rPr>
                <w:b w:val="0"/>
              </w:rPr>
              <w:t>s</w:t>
            </w:r>
            <w:r w:rsidR="002F3744" w:rsidRPr="00583D56">
              <w:rPr>
                <w:b w:val="0"/>
              </w:rPr>
              <w:t>.</w:t>
            </w:r>
          </w:p>
          <w:p w:rsidR="002F3744" w:rsidRDefault="002F3744" w:rsidP="005D1C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  <w:tr w:rsidR="002F3744" w:rsidTr="005D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F3744" w:rsidRDefault="002F3744" w:rsidP="005D1C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lastRenderedPageBreak/>
              <w:t>Post condition</w:t>
            </w:r>
          </w:p>
        </w:tc>
        <w:tc>
          <w:tcPr>
            <w:tcW w:w="7982" w:type="dxa"/>
          </w:tcPr>
          <w:p w:rsidR="002F3744" w:rsidRPr="004A098B" w:rsidRDefault="002F3744" w:rsidP="005D1C12">
            <w:pPr>
              <w:pStyle w:val="Paragraphedeliste"/>
              <w:numPr>
                <w:ilvl w:val="0"/>
                <w:numId w:val="6"/>
              </w:num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00B39">
              <w:t>U</w:t>
            </w:r>
            <w:r>
              <w:t xml:space="preserve">n utilisateur </w:t>
            </w:r>
            <w:r w:rsidRPr="00100B39">
              <w:t>est créé</w:t>
            </w:r>
            <w:r>
              <w:t xml:space="preserve"> en base de données ;</w:t>
            </w:r>
          </w:p>
          <w:p w:rsidR="002F3744" w:rsidRPr="00FE135B" w:rsidRDefault="002F3744" w:rsidP="005D1C12">
            <w:pPr>
              <w:pStyle w:val="Paragraphedeliste"/>
              <w:numPr>
                <w:ilvl w:val="0"/>
                <w:numId w:val="6"/>
              </w:num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E135B">
              <w:t>Un log est enregistré.</w:t>
            </w:r>
          </w:p>
        </w:tc>
      </w:tr>
    </w:tbl>
    <w:p w:rsidR="002F3744" w:rsidRDefault="002F3744" w:rsidP="002F3744"/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9962"/>
      </w:tblGrid>
      <w:tr w:rsidR="002F3744" w:rsidRPr="00AE3A87" w:rsidTr="005D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</w:tcPr>
          <w:p w:rsidR="002F3744" w:rsidRPr="00AE3A87" w:rsidRDefault="002F3744" w:rsidP="005D1C12">
            <w:pPr>
              <w:tabs>
                <w:tab w:val="left" w:pos="284"/>
              </w:tabs>
              <w:jc w:val="both"/>
              <w:rPr>
                <w:i/>
              </w:rPr>
            </w:pPr>
            <w:r w:rsidRPr="00AE3A87">
              <w:t>S</w:t>
            </w:r>
            <w:r>
              <w:t>cénario</w:t>
            </w:r>
            <w:r w:rsidRPr="00AE3A87">
              <w:t xml:space="preserve"> </w:t>
            </w:r>
            <w:r>
              <w:t>d’exception</w:t>
            </w:r>
          </w:p>
        </w:tc>
      </w:tr>
      <w:tr w:rsidR="002F3744" w:rsidTr="005D1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</w:tcPr>
          <w:p w:rsidR="002F3744" w:rsidRDefault="002F3744" w:rsidP="005D1C12">
            <w:pPr>
              <w:tabs>
                <w:tab w:val="left" w:pos="284"/>
              </w:tabs>
              <w:jc w:val="both"/>
              <w:rPr>
                <w:b w:val="0"/>
              </w:rPr>
            </w:pPr>
          </w:p>
          <w:p w:rsidR="002F3744" w:rsidRDefault="00D006C9" w:rsidP="005D1C12">
            <w:pPr>
              <w:tabs>
                <w:tab w:val="left" w:pos="284"/>
              </w:tabs>
              <w:jc w:val="both"/>
              <w:rPr>
                <w:b w:val="0"/>
              </w:rPr>
            </w:pPr>
            <w:r>
              <w:rPr>
                <w:b w:val="0"/>
              </w:rPr>
              <w:t>4</w:t>
            </w:r>
            <w:r w:rsidR="002F3744" w:rsidRPr="00AE3A87">
              <w:rPr>
                <w:b w:val="0"/>
              </w:rPr>
              <w:t>. Le système affiche un message d’erreur, le formulaire n’est pas valide</w:t>
            </w:r>
            <w:r w:rsidR="002F3744">
              <w:rPr>
                <w:b w:val="0"/>
              </w:rPr>
              <w:t> : retour étape 1.</w:t>
            </w:r>
          </w:p>
          <w:p w:rsidR="002F3744" w:rsidRPr="0003448D" w:rsidRDefault="002F3744" w:rsidP="005D1C12">
            <w:pPr>
              <w:tabs>
                <w:tab w:val="left" w:pos="284"/>
              </w:tabs>
              <w:jc w:val="both"/>
              <w:rPr>
                <w:b w:val="0"/>
              </w:rPr>
            </w:pPr>
          </w:p>
        </w:tc>
      </w:tr>
    </w:tbl>
    <w:p w:rsidR="002F3744" w:rsidRDefault="002F3744" w:rsidP="000F434F">
      <w:pPr>
        <w:pStyle w:val="Titre2"/>
        <w:numPr>
          <w:ilvl w:val="0"/>
          <w:numId w:val="2"/>
        </w:numPr>
      </w:pPr>
      <w:bookmarkStart w:id="7" w:name="_Toc68191176"/>
      <w:bookmarkStart w:id="8" w:name="_Toc96078322"/>
      <w:r>
        <w:t>Modification d’un</w:t>
      </w:r>
      <w:bookmarkEnd w:id="7"/>
      <w:r>
        <w:t xml:space="preserve"> utilisateur</w:t>
      </w:r>
      <w:bookmarkEnd w:id="8"/>
    </w:p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2F3744" w:rsidTr="005D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F3744" w:rsidRPr="004C4EEA" w:rsidRDefault="002F3744" w:rsidP="005D1C12">
            <w:pPr>
              <w:tabs>
                <w:tab w:val="left" w:pos="284"/>
              </w:tabs>
              <w:jc w:val="both"/>
              <w:rPr>
                <w:i/>
              </w:rPr>
            </w:pPr>
            <w:r w:rsidRPr="004C4EEA">
              <w:t>Acteurs</w:t>
            </w:r>
          </w:p>
        </w:tc>
        <w:tc>
          <w:tcPr>
            <w:tcW w:w="7982" w:type="dxa"/>
          </w:tcPr>
          <w:p w:rsidR="002F3744" w:rsidRPr="00B23535" w:rsidRDefault="002F3744" w:rsidP="005D1C12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Administrateur</w:t>
            </w:r>
          </w:p>
        </w:tc>
      </w:tr>
      <w:tr w:rsidR="002F3744" w:rsidTr="005D1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F3744" w:rsidRDefault="002F3744" w:rsidP="005D1C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Objectif</w:t>
            </w:r>
          </w:p>
        </w:tc>
        <w:tc>
          <w:tcPr>
            <w:tcW w:w="7982" w:type="dxa"/>
          </w:tcPr>
          <w:p w:rsidR="002F3744" w:rsidRDefault="002F3744" w:rsidP="005D1C12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D3A5A">
              <w:t>En tant qu'administrateur, je souhaite modifier un utilisateur afin de mettre à jour des informations de base.</w:t>
            </w:r>
          </w:p>
        </w:tc>
      </w:tr>
      <w:tr w:rsidR="002F3744" w:rsidTr="005D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F3744" w:rsidRDefault="002F3744" w:rsidP="005D1C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Pré condition</w:t>
            </w:r>
          </w:p>
        </w:tc>
        <w:tc>
          <w:tcPr>
            <w:tcW w:w="7982" w:type="dxa"/>
          </w:tcPr>
          <w:p w:rsidR="002F3744" w:rsidRPr="00A06820" w:rsidRDefault="002F3744" w:rsidP="005D1C12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3744" w:rsidTr="005D1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F3744" w:rsidRDefault="002F3744" w:rsidP="005D1C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Démarrage</w:t>
            </w:r>
          </w:p>
        </w:tc>
        <w:tc>
          <w:tcPr>
            <w:tcW w:w="7982" w:type="dxa"/>
          </w:tcPr>
          <w:p w:rsidR="002F3744" w:rsidRPr="00A06820" w:rsidRDefault="00D006C9" w:rsidP="005D1C12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L’utilisateur est sur la page d’ajout d’un utilisateur</w:t>
            </w:r>
          </w:p>
        </w:tc>
      </w:tr>
    </w:tbl>
    <w:p w:rsidR="002F3744" w:rsidRDefault="002F3744" w:rsidP="002F3744"/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2F3744" w:rsidTr="005D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2F3744" w:rsidRPr="00AE3A87" w:rsidRDefault="002F3744" w:rsidP="005D1C12">
            <w:pPr>
              <w:tabs>
                <w:tab w:val="left" w:pos="284"/>
              </w:tabs>
              <w:jc w:val="both"/>
              <w:rPr>
                <w:i/>
              </w:rPr>
            </w:pPr>
            <w:r w:rsidRPr="00AE3A87">
              <w:t>Scénario nominal</w:t>
            </w:r>
          </w:p>
        </w:tc>
      </w:tr>
      <w:tr w:rsidR="002F3744" w:rsidTr="005D1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2F3744" w:rsidRDefault="002F3744" w:rsidP="005D1C12">
            <w:pPr>
              <w:tabs>
                <w:tab w:val="left" w:pos="284"/>
              </w:tabs>
              <w:jc w:val="both"/>
              <w:rPr>
                <w:b w:val="0"/>
              </w:rPr>
            </w:pPr>
          </w:p>
          <w:p w:rsidR="002F3744" w:rsidRDefault="002F3744" w:rsidP="005D1C12">
            <w:pPr>
              <w:tabs>
                <w:tab w:val="left" w:pos="284"/>
              </w:tabs>
              <w:jc w:val="both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Pr="00AE3A87">
              <w:rPr>
                <w:b w:val="0"/>
              </w:rPr>
              <w:t xml:space="preserve">Le système affiche </w:t>
            </w:r>
            <w:r>
              <w:rPr>
                <w:b w:val="0"/>
              </w:rPr>
              <w:t>un formulaire</w:t>
            </w:r>
            <w:r w:rsidRPr="00AE3A87">
              <w:rPr>
                <w:b w:val="0"/>
              </w:rPr>
              <w:t>.</w:t>
            </w:r>
          </w:p>
          <w:p w:rsidR="002F3744" w:rsidRPr="006C5313" w:rsidRDefault="002F3744" w:rsidP="005D1C12">
            <w:pPr>
              <w:tabs>
                <w:tab w:val="left" w:pos="284"/>
              </w:tabs>
              <w:jc w:val="both"/>
              <w:rPr>
                <w:b w:val="0"/>
              </w:rPr>
            </w:pPr>
            <w:r>
              <w:rPr>
                <w:b w:val="0"/>
              </w:rPr>
              <w:t>2. L’utilisateur modifie des informations du formulaire.</w:t>
            </w:r>
          </w:p>
          <w:p w:rsidR="002F3744" w:rsidRPr="00AE3A87" w:rsidRDefault="002F3744" w:rsidP="005D1C12">
            <w:pPr>
              <w:tabs>
                <w:tab w:val="left" w:pos="284"/>
              </w:tabs>
              <w:jc w:val="both"/>
              <w:rPr>
                <w:b w:val="0"/>
                <w:i/>
              </w:rPr>
            </w:pPr>
            <w:r>
              <w:rPr>
                <w:b w:val="0"/>
              </w:rPr>
              <w:t>3</w:t>
            </w:r>
            <w:r w:rsidRPr="00AE3A87">
              <w:rPr>
                <w:b w:val="0"/>
              </w:rPr>
              <w:t>. L’utilisateur soumet le formulaire.</w:t>
            </w:r>
          </w:p>
          <w:p w:rsidR="002F3744" w:rsidRPr="00AE3A87" w:rsidRDefault="002F3744" w:rsidP="005D1C12">
            <w:pPr>
              <w:tabs>
                <w:tab w:val="left" w:pos="284"/>
              </w:tabs>
              <w:jc w:val="both"/>
              <w:rPr>
                <w:b w:val="0"/>
                <w:i/>
              </w:rPr>
            </w:pPr>
            <w:r>
              <w:rPr>
                <w:b w:val="0"/>
              </w:rPr>
              <w:t>4</w:t>
            </w:r>
            <w:r w:rsidRPr="00AE3A87">
              <w:rPr>
                <w:b w:val="0"/>
              </w:rPr>
              <w:t xml:space="preserve">. Le système affiche un message de confirmation de </w:t>
            </w:r>
            <w:r>
              <w:rPr>
                <w:b w:val="0"/>
              </w:rPr>
              <w:t>modification.</w:t>
            </w:r>
          </w:p>
          <w:p w:rsidR="002F3744" w:rsidRDefault="002F3744" w:rsidP="005D1C12">
            <w:pPr>
              <w:tabs>
                <w:tab w:val="left" w:pos="284"/>
              </w:tabs>
              <w:jc w:val="both"/>
            </w:pPr>
            <w:r>
              <w:rPr>
                <w:b w:val="0"/>
              </w:rPr>
              <w:t>5</w:t>
            </w:r>
            <w:r w:rsidRPr="00AE3A87">
              <w:rPr>
                <w:b w:val="0"/>
              </w:rPr>
              <w:t xml:space="preserve">. </w:t>
            </w:r>
            <w:r w:rsidR="00D006C9" w:rsidRPr="00AE3A87">
              <w:rPr>
                <w:b w:val="0"/>
              </w:rPr>
              <w:t xml:space="preserve">Le système affiche </w:t>
            </w:r>
            <w:r w:rsidR="00D006C9">
              <w:rPr>
                <w:b w:val="0"/>
              </w:rPr>
              <w:t>la page des utilisateurs</w:t>
            </w:r>
            <w:r w:rsidRPr="00583D56">
              <w:rPr>
                <w:b w:val="0"/>
              </w:rPr>
              <w:t>.</w:t>
            </w:r>
          </w:p>
          <w:p w:rsidR="002F3744" w:rsidRDefault="002F3744" w:rsidP="005D1C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  <w:tr w:rsidR="002F3744" w:rsidTr="005D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F3744" w:rsidRDefault="002F3744" w:rsidP="005D1C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Post condition</w:t>
            </w:r>
          </w:p>
        </w:tc>
        <w:tc>
          <w:tcPr>
            <w:tcW w:w="7982" w:type="dxa"/>
          </w:tcPr>
          <w:p w:rsidR="002F3744" w:rsidRPr="00963446" w:rsidRDefault="002F3744" w:rsidP="005D1C12">
            <w:pPr>
              <w:pStyle w:val="Paragraphedeliste"/>
              <w:numPr>
                <w:ilvl w:val="0"/>
                <w:numId w:val="6"/>
              </w:num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Les données de l’utilisateur sont mises à jour en base de données ;</w:t>
            </w:r>
          </w:p>
          <w:p w:rsidR="002F3744" w:rsidRPr="00FE135B" w:rsidRDefault="002F3744" w:rsidP="005D1C12">
            <w:pPr>
              <w:pStyle w:val="Paragraphedeliste"/>
              <w:numPr>
                <w:ilvl w:val="0"/>
                <w:numId w:val="6"/>
              </w:num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E135B">
              <w:t>Un log est enregistré.</w:t>
            </w:r>
          </w:p>
        </w:tc>
      </w:tr>
    </w:tbl>
    <w:p w:rsidR="002F3744" w:rsidRDefault="002F3744" w:rsidP="002F3744"/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9962"/>
      </w:tblGrid>
      <w:tr w:rsidR="002F3744" w:rsidRPr="00AE3A87" w:rsidTr="005D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</w:tcPr>
          <w:p w:rsidR="002F3744" w:rsidRPr="00AE3A87" w:rsidRDefault="002F3744" w:rsidP="005D1C12">
            <w:pPr>
              <w:tabs>
                <w:tab w:val="left" w:pos="284"/>
              </w:tabs>
              <w:jc w:val="both"/>
              <w:rPr>
                <w:i/>
              </w:rPr>
            </w:pPr>
            <w:r w:rsidRPr="00AE3A87">
              <w:t>S</w:t>
            </w:r>
            <w:r>
              <w:t>cénario</w:t>
            </w:r>
            <w:r w:rsidRPr="00AE3A87">
              <w:t xml:space="preserve"> </w:t>
            </w:r>
            <w:r>
              <w:t>d’exception</w:t>
            </w:r>
          </w:p>
        </w:tc>
      </w:tr>
      <w:tr w:rsidR="002F3744" w:rsidTr="005D1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</w:tcPr>
          <w:p w:rsidR="002F3744" w:rsidRDefault="002F3744" w:rsidP="005D1C12">
            <w:pPr>
              <w:tabs>
                <w:tab w:val="left" w:pos="284"/>
              </w:tabs>
              <w:jc w:val="both"/>
              <w:rPr>
                <w:b w:val="0"/>
              </w:rPr>
            </w:pPr>
          </w:p>
          <w:p w:rsidR="002F3744" w:rsidRDefault="002F3744" w:rsidP="005D1C12">
            <w:pPr>
              <w:tabs>
                <w:tab w:val="left" w:pos="284"/>
              </w:tabs>
              <w:jc w:val="both"/>
              <w:rPr>
                <w:b w:val="0"/>
              </w:rPr>
            </w:pPr>
            <w:r>
              <w:rPr>
                <w:b w:val="0"/>
              </w:rPr>
              <w:t>4</w:t>
            </w:r>
            <w:r w:rsidRPr="00AE3A87">
              <w:rPr>
                <w:b w:val="0"/>
              </w:rPr>
              <w:t>. Le système affiche un message d’erreur, le formulaire n’est pas valide</w:t>
            </w:r>
            <w:r>
              <w:rPr>
                <w:b w:val="0"/>
              </w:rPr>
              <w:t> : retour étape 1.</w:t>
            </w:r>
          </w:p>
          <w:p w:rsidR="002F3744" w:rsidRPr="0003448D" w:rsidRDefault="002F3744" w:rsidP="005D1C12">
            <w:pPr>
              <w:tabs>
                <w:tab w:val="left" w:pos="284"/>
              </w:tabs>
              <w:jc w:val="both"/>
              <w:rPr>
                <w:b w:val="0"/>
              </w:rPr>
            </w:pPr>
          </w:p>
        </w:tc>
      </w:tr>
    </w:tbl>
    <w:p w:rsidR="002F3744" w:rsidRDefault="002F3744" w:rsidP="000F434F">
      <w:pPr>
        <w:pStyle w:val="Titre2"/>
        <w:numPr>
          <w:ilvl w:val="0"/>
          <w:numId w:val="2"/>
        </w:numPr>
      </w:pPr>
      <w:bookmarkStart w:id="9" w:name="_Toc68191177"/>
      <w:bookmarkStart w:id="10" w:name="_Toc96078323"/>
      <w:r>
        <w:t>Suppression d’un utilisateur</w:t>
      </w:r>
      <w:bookmarkEnd w:id="9"/>
      <w:bookmarkEnd w:id="10"/>
    </w:p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2F3744" w:rsidTr="005D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F3744" w:rsidRPr="004C4EEA" w:rsidRDefault="002F3744" w:rsidP="005D1C12">
            <w:pPr>
              <w:tabs>
                <w:tab w:val="left" w:pos="284"/>
              </w:tabs>
              <w:jc w:val="both"/>
              <w:rPr>
                <w:i/>
              </w:rPr>
            </w:pPr>
            <w:r w:rsidRPr="004C4EEA">
              <w:t>Acteurs</w:t>
            </w:r>
          </w:p>
        </w:tc>
        <w:tc>
          <w:tcPr>
            <w:tcW w:w="7982" w:type="dxa"/>
          </w:tcPr>
          <w:p w:rsidR="002F3744" w:rsidRPr="00F665C6" w:rsidRDefault="002F3744" w:rsidP="005D1C12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665C6">
              <w:t>Administrateur</w:t>
            </w:r>
          </w:p>
        </w:tc>
      </w:tr>
      <w:tr w:rsidR="002F3744" w:rsidTr="005D1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F3744" w:rsidRDefault="002F3744" w:rsidP="005D1C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lastRenderedPageBreak/>
              <w:t>Objectif</w:t>
            </w:r>
          </w:p>
        </w:tc>
        <w:tc>
          <w:tcPr>
            <w:tcW w:w="7982" w:type="dxa"/>
          </w:tcPr>
          <w:p w:rsidR="002F3744" w:rsidRDefault="002F3744" w:rsidP="005D1C12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665C6">
              <w:t>En tant qu'administrateur, je souhaite supprimer un utilisateur afin de nettoyer la base utilisateur.</w:t>
            </w:r>
          </w:p>
        </w:tc>
      </w:tr>
      <w:tr w:rsidR="002F3744" w:rsidTr="005D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F3744" w:rsidRDefault="002F3744" w:rsidP="005D1C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Pré condition</w:t>
            </w:r>
          </w:p>
        </w:tc>
        <w:tc>
          <w:tcPr>
            <w:tcW w:w="7982" w:type="dxa"/>
          </w:tcPr>
          <w:p w:rsidR="002F3744" w:rsidRPr="00F665C6" w:rsidRDefault="002F3744" w:rsidP="005D1C12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3744" w:rsidTr="005D1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F3744" w:rsidRDefault="002F3744" w:rsidP="005D1C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Démarrage</w:t>
            </w:r>
          </w:p>
        </w:tc>
        <w:tc>
          <w:tcPr>
            <w:tcW w:w="7982" w:type="dxa"/>
          </w:tcPr>
          <w:p w:rsidR="002F3744" w:rsidRPr="00F665C6" w:rsidRDefault="002F3744" w:rsidP="001E021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65C6">
              <w:rPr>
                <w:color w:val="000000" w:themeColor="text1"/>
                <w:sz w:val="22"/>
                <w:szCs w:val="22"/>
              </w:rPr>
              <w:t xml:space="preserve">L’utilisateur </w:t>
            </w:r>
            <w:r w:rsidRPr="00F665C6">
              <w:rPr>
                <w:sz w:val="22"/>
                <w:szCs w:val="22"/>
              </w:rPr>
              <w:t xml:space="preserve">est sur </w:t>
            </w:r>
            <w:r w:rsidR="001E0212">
              <w:rPr>
                <w:sz w:val="22"/>
                <w:szCs w:val="22"/>
              </w:rPr>
              <w:t>la liste des utilisateurs</w:t>
            </w:r>
          </w:p>
        </w:tc>
      </w:tr>
    </w:tbl>
    <w:p w:rsidR="002F3744" w:rsidRDefault="002F3744" w:rsidP="002F3744"/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2F3744" w:rsidTr="005D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2F3744" w:rsidRPr="00AE3A87" w:rsidRDefault="002F3744" w:rsidP="005D1C12">
            <w:pPr>
              <w:tabs>
                <w:tab w:val="left" w:pos="284"/>
              </w:tabs>
              <w:rPr>
                <w:i/>
              </w:rPr>
            </w:pPr>
            <w:r w:rsidRPr="00AE3A87">
              <w:t>Scénario nominal</w:t>
            </w:r>
          </w:p>
        </w:tc>
      </w:tr>
      <w:tr w:rsidR="002F3744" w:rsidTr="005D1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2F3744" w:rsidRDefault="002F3744" w:rsidP="005D1C12">
            <w:pPr>
              <w:tabs>
                <w:tab w:val="left" w:pos="284"/>
              </w:tabs>
              <w:rPr>
                <w:b w:val="0"/>
              </w:rPr>
            </w:pPr>
          </w:p>
          <w:p w:rsidR="002F3744" w:rsidRDefault="002F3744" w:rsidP="005D1C12">
            <w:pPr>
              <w:pStyle w:val="Default"/>
              <w:rPr>
                <w:b w:val="0"/>
                <w:sz w:val="22"/>
                <w:szCs w:val="22"/>
              </w:rPr>
            </w:pPr>
            <w:r w:rsidRPr="00FE7228">
              <w:rPr>
                <w:b w:val="0"/>
                <w:sz w:val="22"/>
                <w:szCs w:val="22"/>
              </w:rPr>
              <w:t xml:space="preserve">1. </w:t>
            </w:r>
            <w:r>
              <w:rPr>
                <w:b w:val="0"/>
                <w:sz w:val="22"/>
                <w:szCs w:val="22"/>
              </w:rPr>
              <w:t xml:space="preserve">L’utilisateur clique sur le </w:t>
            </w:r>
            <w:r w:rsidR="001E0212">
              <w:rPr>
                <w:b w:val="0"/>
                <w:sz w:val="22"/>
                <w:szCs w:val="22"/>
              </w:rPr>
              <w:t>lien</w:t>
            </w:r>
            <w:r>
              <w:rPr>
                <w:b w:val="0"/>
                <w:sz w:val="22"/>
                <w:szCs w:val="22"/>
              </w:rPr>
              <w:t xml:space="preserve"> « Supprimer ».</w:t>
            </w:r>
          </w:p>
          <w:p w:rsidR="002F3744" w:rsidRPr="00FE7228" w:rsidRDefault="002F3744" w:rsidP="005D1C12">
            <w:pPr>
              <w:pStyle w:val="Defaul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2. </w:t>
            </w:r>
            <w:r w:rsidRPr="00FE7228">
              <w:rPr>
                <w:b w:val="0"/>
                <w:sz w:val="22"/>
                <w:szCs w:val="22"/>
              </w:rPr>
              <w:t xml:space="preserve">Le système affiche un message de confirmation. </w:t>
            </w:r>
          </w:p>
          <w:p w:rsidR="002F3744" w:rsidRPr="00FE7228" w:rsidRDefault="002F3744" w:rsidP="005D1C12">
            <w:pPr>
              <w:pStyle w:val="Defaul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3</w:t>
            </w:r>
            <w:r w:rsidRPr="00FE7228">
              <w:rPr>
                <w:b w:val="0"/>
                <w:sz w:val="22"/>
                <w:szCs w:val="22"/>
              </w:rPr>
              <w:t xml:space="preserve">. L’utilisateur confirme la suppression. </w:t>
            </w:r>
          </w:p>
          <w:p w:rsidR="002F3744" w:rsidRPr="00FE7228" w:rsidRDefault="002F3744" w:rsidP="005D1C12">
            <w:pPr>
              <w:pStyle w:val="Defaul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4</w:t>
            </w:r>
            <w:r w:rsidRPr="00FE7228">
              <w:rPr>
                <w:b w:val="0"/>
                <w:sz w:val="22"/>
                <w:szCs w:val="22"/>
              </w:rPr>
              <w:t xml:space="preserve">. Le système affiche un message de confirmation de suppression. </w:t>
            </w:r>
          </w:p>
          <w:p w:rsidR="002F3744" w:rsidRDefault="002F3744" w:rsidP="005D1C12">
            <w:pPr>
              <w:tabs>
                <w:tab w:val="left" w:pos="284"/>
              </w:tabs>
              <w:rPr>
                <w:i/>
              </w:rPr>
            </w:pPr>
            <w:r>
              <w:rPr>
                <w:b w:val="0"/>
              </w:rPr>
              <w:t>5</w:t>
            </w:r>
            <w:r w:rsidRPr="00FE7228">
              <w:rPr>
                <w:b w:val="0"/>
              </w:rPr>
              <w:t xml:space="preserve">. Le système affiche la page </w:t>
            </w:r>
            <w:r>
              <w:rPr>
                <w:b w:val="0"/>
              </w:rPr>
              <w:t>des utilisateurs</w:t>
            </w:r>
            <w:r w:rsidRPr="00FE7228">
              <w:rPr>
                <w:b w:val="0"/>
              </w:rPr>
              <w:t>.</w:t>
            </w:r>
          </w:p>
          <w:p w:rsidR="002F3744" w:rsidRDefault="002F3744" w:rsidP="005D1C12">
            <w:pPr>
              <w:tabs>
                <w:tab w:val="left" w:pos="284"/>
              </w:tabs>
              <w:rPr>
                <w:i/>
              </w:rPr>
            </w:pPr>
          </w:p>
        </w:tc>
      </w:tr>
      <w:tr w:rsidR="002F3744" w:rsidTr="005D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F3744" w:rsidRDefault="002F3744" w:rsidP="005D1C12">
            <w:pPr>
              <w:tabs>
                <w:tab w:val="left" w:pos="284"/>
              </w:tabs>
              <w:rPr>
                <w:i/>
              </w:rPr>
            </w:pPr>
            <w:r>
              <w:t>Post condition</w:t>
            </w:r>
          </w:p>
        </w:tc>
        <w:tc>
          <w:tcPr>
            <w:tcW w:w="7982" w:type="dxa"/>
          </w:tcPr>
          <w:p w:rsidR="002F3744" w:rsidRPr="009A6F92" w:rsidRDefault="002F3744" w:rsidP="005D1C12">
            <w:pPr>
              <w:pStyle w:val="Paragraphedeliste"/>
              <w:numPr>
                <w:ilvl w:val="0"/>
                <w:numId w:val="6"/>
              </w:num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L’utilisateur est supprimé en base de données ;</w:t>
            </w:r>
          </w:p>
          <w:p w:rsidR="002F3744" w:rsidRPr="00FE135B" w:rsidRDefault="002F3744" w:rsidP="005D1C12">
            <w:pPr>
              <w:pStyle w:val="Paragraphedeliste"/>
              <w:numPr>
                <w:ilvl w:val="0"/>
                <w:numId w:val="6"/>
              </w:num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E135B">
              <w:t>Un log est enregistré.</w:t>
            </w:r>
          </w:p>
        </w:tc>
      </w:tr>
    </w:tbl>
    <w:p w:rsidR="0035590B" w:rsidRDefault="0035590B" w:rsidP="000F434F">
      <w:pPr>
        <w:pStyle w:val="Titre2"/>
        <w:numPr>
          <w:ilvl w:val="0"/>
          <w:numId w:val="2"/>
        </w:numPr>
      </w:pPr>
      <w:bookmarkStart w:id="11" w:name="_Toc96078324"/>
      <w:r>
        <w:t>Export des utilisateurs</w:t>
      </w:r>
      <w:bookmarkEnd w:id="11"/>
    </w:p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35590B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5590B" w:rsidRPr="004C4EEA" w:rsidRDefault="0035590B" w:rsidP="0035590B">
            <w:pPr>
              <w:tabs>
                <w:tab w:val="left" w:pos="284"/>
              </w:tabs>
              <w:jc w:val="both"/>
              <w:rPr>
                <w:i/>
              </w:rPr>
            </w:pPr>
            <w:r w:rsidRPr="004C4EEA">
              <w:t>Acteurs</w:t>
            </w:r>
          </w:p>
        </w:tc>
        <w:tc>
          <w:tcPr>
            <w:tcW w:w="7982" w:type="dxa"/>
          </w:tcPr>
          <w:p w:rsidR="0035590B" w:rsidRPr="00B23535" w:rsidRDefault="0035590B" w:rsidP="0035590B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Administrateur</w:t>
            </w:r>
          </w:p>
        </w:tc>
      </w:tr>
      <w:tr w:rsidR="0035590B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5590B" w:rsidRDefault="0035590B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Objectif</w:t>
            </w:r>
          </w:p>
        </w:tc>
        <w:tc>
          <w:tcPr>
            <w:tcW w:w="7982" w:type="dxa"/>
          </w:tcPr>
          <w:p w:rsidR="0035590B" w:rsidRDefault="0035590B" w:rsidP="0035590B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23535">
              <w:t xml:space="preserve">En tant qu'administrateur, je souhaite </w:t>
            </w:r>
            <w:r>
              <w:t>exporter le tableau d’utilisateur afin de pouvoir l’imprimer</w:t>
            </w:r>
            <w:r w:rsidRPr="00B23535">
              <w:t>.</w:t>
            </w:r>
          </w:p>
        </w:tc>
      </w:tr>
      <w:tr w:rsidR="0035590B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5590B" w:rsidRDefault="0035590B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Pré condition</w:t>
            </w:r>
          </w:p>
        </w:tc>
        <w:tc>
          <w:tcPr>
            <w:tcW w:w="7982" w:type="dxa"/>
          </w:tcPr>
          <w:p w:rsidR="0035590B" w:rsidRPr="00D115DE" w:rsidRDefault="0035590B" w:rsidP="0035590B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590B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5590B" w:rsidRDefault="0035590B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Démarrage</w:t>
            </w:r>
          </w:p>
        </w:tc>
        <w:tc>
          <w:tcPr>
            <w:tcW w:w="7982" w:type="dxa"/>
          </w:tcPr>
          <w:p w:rsidR="0035590B" w:rsidRDefault="0035590B" w:rsidP="0035590B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L’utilisateur est sur la page des utilisateurs</w:t>
            </w:r>
          </w:p>
        </w:tc>
      </w:tr>
    </w:tbl>
    <w:p w:rsidR="0035590B" w:rsidRDefault="0035590B" w:rsidP="0035590B"/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35590B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35590B" w:rsidRPr="00AE3A87" w:rsidRDefault="0035590B" w:rsidP="0035590B">
            <w:pPr>
              <w:tabs>
                <w:tab w:val="left" w:pos="284"/>
              </w:tabs>
              <w:jc w:val="both"/>
              <w:rPr>
                <w:i/>
              </w:rPr>
            </w:pPr>
            <w:r w:rsidRPr="00AE3A87">
              <w:t>Scénario nominal</w:t>
            </w:r>
          </w:p>
        </w:tc>
      </w:tr>
      <w:tr w:rsidR="0035590B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35590B" w:rsidRDefault="0035590B" w:rsidP="0035590B">
            <w:pPr>
              <w:tabs>
                <w:tab w:val="left" w:pos="284"/>
              </w:tabs>
              <w:jc w:val="both"/>
              <w:rPr>
                <w:b w:val="0"/>
              </w:rPr>
            </w:pPr>
          </w:p>
          <w:p w:rsidR="0035590B" w:rsidRDefault="0035590B" w:rsidP="0035590B">
            <w:pPr>
              <w:tabs>
                <w:tab w:val="left" w:pos="284"/>
              </w:tabs>
              <w:jc w:val="both"/>
              <w:rPr>
                <w:b w:val="0"/>
              </w:rPr>
            </w:pPr>
            <w:r>
              <w:rPr>
                <w:b w:val="0"/>
              </w:rPr>
              <w:t>1. l’utilisateur clique sur le bouton exporter</w:t>
            </w:r>
            <w:r w:rsidRPr="00AE3A87">
              <w:rPr>
                <w:b w:val="0"/>
              </w:rPr>
              <w:t>.</w:t>
            </w:r>
          </w:p>
          <w:p w:rsidR="0035590B" w:rsidRDefault="0035590B" w:rsidP="0035590B">
            <w:pPr>
              <w:tabs>
                <w:tab w:val="left" w:pos="284"/>
              </w:tabs>
              <w:jc w:val="both"/>
            </w:pPr>
            <w:r>
              <w:rPr>
                <w:b w:val="0"/>
              </w:rPr>
              <w:t>2</w:t>
            </w:r>
            <w:r w:rsidRPr="00AE3A87">
              <w:rPr>
                <w:b w:val="0"/>
              </w:rPr>
              <w:t xml:space="preserve">. Le système </w:t>
            </w:r>
            <w:r>
              <w:rPr>
                <w:b w:val="0"/>
              </w:rPr>
              <w:t>export le tableau sur Excel</w:t>
            </w:r>
            <w:r w:rsidRPr="00583D56">
              <w:rPr>
                <w:b w:val="0"/>
              </w:rPr>
              <w:t>.</w:t>
            </w:r>
          </w:p>
          <w:p w:rsidR="0035590B" w:rsidRDefault="0035590B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  <w:tr w:rsidR="0035590B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5590B" w:rsidRDefault="0035590B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Post condition</w:t>
            </w:r>
          </w:p>
        </w:tc>
        <w:tc>
          <w:tcPr>
            <w:tcW w:w="7982" w:type="dxa"/>
          </w:tcPr>
          <w:p w:rsidR="0035590B" w:rsidRPr="004A098B" w:rsidRDefault="0035590B" w:rsidP="0035590B">
            <w:pPr>
              <w:pStyle w:val="Paragraphedeliste"/>
              <w:numPr>
                <w:ilvl w:val="0"/>
                <w:numId w:val="6"/>
              </w:num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00B39">
              <w:t>U</w:t>
            </w:r>
            <w:r>
              <w:t>n fichier Excel est créé ;</w:t>
            </w:r>
          </w:p>
          <w:p w:rsidR="0035590B" w:rsidRPr="00FE135B" w:rsidRDefault="0035590B" w:rsidP="0035590B">
            <w:pPr>
              <w:pStyle w:val="Paragraphedeliste"/>
              <w:numPr>
                <w:ilvl w:val="0"/>
                <w:numId w:val="6"/>
              </w:num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E135B">
              <w:t>Un log est enregistré.</w:t>
            </w:r>
          </w:p>
        </w:tc>
      </w:tr>
    </w:tbl>
    <w:p w:rsidR="00BA07A6" w:rsidRDefault="00BA07A6" w:rsidP="000F434F">
      <w:pPr>
        <w:pStyle w:val="Titre2"/>
        <w:numPr>
          <w:ilvl w:val="0"/>
          <w:numId w:val="2"/>
        </w:numPr>
      </w:pPr>
      <w:bookmarkStart w:id="12" w:name="_Toc96078325"/>
      <w:r w:rsidRPr="00BA07A6">
        <w:t xml:space="preserve">Consultation de la liste des </w:t>
      </w:r>
      <w:r w:rsidR="003D5A5B">
        <w:t>applications locales</w:t>
      </w:r>
      <w:bookmarkEnd w:id="12"/>
    </w:p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BA07A6" w:rsidTr="00EC7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07A6" w:rsidRPr="004C4EEA" w:rsidRDefault="00BA07A6" w:rsidP="00EC7212">
            <w:pPr>
              <w:tabs>
                <w:tab w:val="left" w:pos="284"/>
              </w:tabs>
              <w:jc w:val="both"/>
              <w:rPr>
                <w:i/>
              </w:rPr>
            </w:pPr>
            <w:r w:rsidRPr="004C4EEA">
              <w:t>Acteurs</w:t>
            </w:r>
          </w:p>
        </w:tc>
        <w:tc>
          <w:tcPr>
            <w:tcW w:w="7982" w:type="dxa"/>
          </w:tcPr>
          <w:p w:rsidR="00BA07A6" w:rsidRPr="005C67FC" w:rsidRDefault="00DB5D1B" w:rsidP="00DB5D1B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Utilisateur authentifié</w:t>
            </w:r>
          </w:p>
        </w:tc>
      </w:tr>
      <w:tr w:rsidR="00BA07A6" w:rsidTr="00EC7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07A6" w:rsidRDefault="00BA07A6" w:rsidP="00EC72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Objectif</w:t>
            </w:r>
          </w:p>
        </w:tc>
        <w:tc>
          <w:tcPr>
            <w:tcW w:w="7982" w:type="dxa"/>
          </w:tcPr>
          <w:p w:rsidR="00BA07A6" w:rsidRDefault="00BA07A6" w:rsidP="002F3744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A07A6">
              <w:t xml:space="preserve">En tant </w:t>
            </w:r>
            <w:r w:rsidR="00DB5D1B" w:rsidRPr="00BA07A6">
              <w:t>qu'</w:t>
            </w:r>
            <w:r w:rsidR="00DB5D1B">
              <w:t>utilisateur authentifié</w:t>
            </w:r>
            <w:r w:rsidRPr="00BA07A6">
              <w:t xml:space="preserve">, je souhaite consulter la liste des </w:t>
            </w:r>
            <w:r w:rsidR="002F3744">
              <w:t>applications locales</w:t>
            </w:r>
            <w:r w:rsidRPr="00BA07A6">
              <w:t xml:space="preserve"> afin d'accéder aux différentes fiches </w:t>
            </w:r>
            <w:r w:rsidR="002F3744">
              <w:t>application locale</w:t>
            </w:r>
            <w:r w:rsidRPr="00BA07A6">
              <w:t>.</w:t>
            </w:r>
          </w:p>
        </w:tc>
      </w:tr>
      <w:tr w:rsidR="00BA07A6" w:rsidTr="00EC7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07A6" w:rsidRDefault="00BA07A6" w:rsidP="00EC72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Pré condition</w:t>
            </w:r>
          </w:p>
        </w:tc>
        <w:tc>
          <w:tcPr>
            <w:tcW w:w="7982" w:type="dxa"/>
          </w:tcPr>
          <w:p w:rsidR="00BA07A6" w:rsidRPr="00D115DE" w:rsidRDefault="00BA07A6" w:rsidP="00EC7212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7A6" w:rsidTr="00EC7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07A6" w:rsidRDefault="00BA07A6" w:rsidP="00EC72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Démarrage</w:t>
            </w:r>
          </w:p>
        </w:tc>
        <w:tc>
          <w:tcPr>
            <w:tcW w:w="7982" w:type="dxa"/>
          </w:tcPr>
          <w:p w:rsidR="00BA07A6" w:rsidRDefault="00BA07A6" w:rsidP="002F3744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L’utilisateur est sur la page des </w:t>
            </w:r>
            <w:r w:rsidR="002F3744">
              <w:t>applications locales</w:t>
            </w:r>
          </w:p>
        </w:tc>
      </w:tr>
    </w:tbl>
    <w:p w:rsidR="00BA07A6" w:rsidRDefault="00BA07A6" w:rsidP="00BA07A6"/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BA07A6" w:rsidTr="00EC7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BA07A6" w:rsidRPr="00AE3A87" w:rsidRDefault="00BA07A6" w:rsidP="00EC72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rPr>
                <w:b w:val="0"/>
                <w:bCs w:val="0"/>
                <w:color w:val="auto"/>
              </w:rPr>
              <w:br w:type="page"/>
            </w:r>
            <w:r w:rsidRPr="00AE3A87">
              <w:t>Scénario nominal</w:t>
            </w:r>
          </w:p>
        </w:tc>
      </w:tr>
      <w:tr w:rsidR="00BA07A6" w:rsidTr="00EC7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BA07A6" w:rsidRDefault="00BA07A6" w:rsidP="00EC7212">
            <w:pPr>
              <w:tabs>
                <w:tab w:val="left" w:pos="284"/>
              </w:tabs>
              <w:jc w:val="both"/>
              <w:rPr>
                <w:b w:val="0"/>
              </w:rPr>
            </w:pPr>
          </w:p>
          <w:p w:rsidR="00BA07A6" w:rsidRDefault="00BA07A6" w:rsidP="00EC7212">
            <w:pPr>
              <w:tabs>
                <w:tab w:val="left" w:pos="284"/>
              </w:tabs>
              <w:jc w:val="both"/>
              <w:rPr>
                <w:b w:val="0"/>
              </w:rPr>
            </w:pPr>
            <w:r w:rsidRPr="00AE3A87">
              <w:rPr>
                <w:b w:val="0"/>
              </w:rPr>
              <w:t xml:space="preserve">Le système affiche </w:t>
            </w:r>
            <w:r>
              <w:rPr>
                <w:b w:val="0"/>
              </w:rPr>
              <w:t xml:space="preserve">un tableau </w:t>
            </w:r>
            <w:r w:rsidR="002F3744">
              <w:rPr>
                <w:b w:val="0"/>
              </w:rPr>
              <w:t>d’applications locales</w:t>
            </w:r>
            <w:r w:rsidRPr="00AE3A87">
              <w:rPr>
                <w:b w:val="0"/>
              </w:rPr>
              <w:t>.</w:t>
            </w:r>
          </w:p>
          <w:p w:rsidR="00BA07A6" w:rsidRDefault="00BA07A6" w:rsidP="00EC7212">
            <w:pPr>
              <w:tabs>
                <w:tab w:val="left" w:pos="284"/>
              </w:tabs>
              <w:jc w:val="both"/>
              <w:rPr>
                <w:i/>
              </w:rPr>
            </w:pPr>
          </w:p>
        </w:tc>
      </w:tr>
      <w:tr w:rsidR="00BA07A6" w:rsidTr="00EC7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07A6" w:rsidRDefault="00BA07A6" w:rsidP="00EC72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Post condition</w:t>
            </w:r>
          </w:p>
        </w:tc>
        <w:tc>
          <w:tcPr>
            <w:tcW w:w="7982" w:type="dxa"/>
          </w:tcPr>
          <w:p w:rsidR="00BA07A6" w:rsidRPr="00AD5D8C" w:rsidRDefault="00BA07A6" w:rsidP="00EC7212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F434F" w:rsidRDefault="000F434F" w:rsidP="00DB5D1B">
      <w:pPr>
        <w:pStyle w:val="Titre2"/>
        <w:numPr>
          <w:ilvl w:val="0"/>
          <w:numId w:val="2"/>
        </w:numPr>
      </w:pPr>
      <w:bookmarkStart w:id="13" w:name="_Toc96078326"/>
      <w:r w:rsidRPr="00BA07A6">
        <w:t xml:space="preserve">Consultation de la </w:t>
      </w:r>
      <w:r>
        <w:t>fiche</w:t>
      </w:r>
      <w:r w:rsidRPr="00BA07A6">
        <w:t xml:space="preserve"> d</w:t>
      </w:r>
      <w:r>
        <w:t>’un</w:t>
      </w:r>
      <w:r w:rsidR="00DB5D1B">
        <w:t>e</w:t>
      </w:r>
      <w:r w:rsidRPr="00BA07A6">
        <w:t xml:space="preserve"> </w:t>
      </w:r>
      <w:r w:rsidR="00DB5D1B">
        <w:t>application locale</w:t>
      </w:r>
      <w:bookmarkEnd w:id="13"/>
    </w:p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0F434F" w:rsidTr="00F65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F434F" w:rsidRPr="004C4EEA" w:rsidRDefault="000F434F" w:rsidP="00F656E0">
            <w:pPr>
              <w:tabs>
                <w:tab w:val="left" w:pos="284"/>
              </w:tabs>
              <w:jc w:val="both"/>
              <w:rPr>
                <w:i/>
              </w:rPr>
            </w:pPr>
            <w:r w:rsidRPr="004C4EEA">
              <w:t>Acteurs</w:t>
            </w:r>
          </w:p>
        </w:tc>
        <w:tc>
          <w:tcPr>
            <w:tcW w:w="7982" w:type="dxa"/>
          </w:tcPr>
          <w:p w:rsidR="000F434F" w:rsidRPr="005C67FC" w:rsidRDefault="00DB5D1B" w:rsidP="00DB5D1B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Utilisateur authentifié</w:t>
            </w:r>
          </w:p>
        </w:tc>
      </w:tr>
      <w:tr w:rsidR="000F434F" w:rsidTr="00F65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F434F" w:rsidRDefault="000F434F" w:rsidP="00F656E0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Objectif</w:t>
            </w:r>
          </w:p>
        </w:tc>
        <w:tc>
          <w:tcPr>
            <w:tcW w:w="7982" w:type="dxa"/>
          </w:tcPr>
          <w:p w:rsidR="000F434F" w:rsidRDefault="000F434F" w:rsidP="00DB5D1B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A07A6">
              <w:t xml:space="preserve">En tant </w:t>
            </w:r>
            <w:r w:rsidR="00DB5D1B" w:rsidRPr="00BA07A6">
              <w:t>qu'</w:t>
            </w:r>
            <w:r w:rsidR="00DB5D1B">
              <w:t>utilisateur authentifié</w:t>
            </w:r>
            <w:r w:rsidRPr="00BA07A6">
              <w:t xml:space="preserve">, je souhaite consulter la </w:t>
            </w:r>
            <w:r>
              <w:t>fiche d’un</w:t>
            </w:r>
            <w:r w:rsidR="00DB5D1B">
              <w:t>e</w:t>
            </w:r>
            <w:r>
              <w:t xml:space="preserve"> </w:t>
            </w:r>
            <w:r w:rsidR="00DB5D1B">
              <w:t>application locale</w:t>
            </w:r>
            <w:r w:rsidRPr="00BA07A6">
              <w:t xml:space="preserve"> afin d'accéder </w:t>
            </w:r>
            <w:r>
              <w:t>aux donnée de ce</w:t>
            </w:r>
            <w:r w:rsidR="00DB5D1B">
              <w:t>lle</w:t>
            </w:r>
            <w:r>
              <w:t>-ci</w:t>
            </w:r>
            <w:r w:rsidRPr="00BA07A6">
              <w:t>.</w:t>
            </w:r>
          </w:p>
        </w:tc>
      </w:tr>
      <w:tr w:rsidR="000F434F" w:rsidTr="00F65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F434F" w:rsidRDefault="000F434F" w:rsidP="00F656E0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Pré condition</w:t>
            </w:r>
          </w:p>
        </w:tc>
        <w:tc>
          <w:tcPr>
            <w:tcW w:w="7982" w:type="dxa"/>
          </w:tcPr>
          <w:p w:rsidR="000F434F" w:rsidRPr="00D115DE" w:rsidRDefault="000F434F" w:rsidP="00F656E0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434F" w:rsidTr="00F65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F434F" w:rsidRDefault="000F434F" w:rsidP="00F656E0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Démarrage</w:t>
            </w:r>
          </w:p>
        </w:tc>
        <w:tc>
          <w:tcPr>
            <w:tcW w:w="7982" w:type="dxa"/>
          </w:tcPr>
          <w:p w:rsidR="000F434F" w:rsidRDefault="000F434F" w:rsidP="00DB5D1B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L’utilisateur est sur la page des </w:t>
            </w:r>
            <w:r w:rsidR="00DB5D1B">
              <w:t>applications locales</w:t>
            </w:r>
          </w:p>
        </w:tc>
      </w:tr>
    </w:tbl>
    <w:p w:rsidR="000F434F" w:rsidRDefault="000F434F" w:rsidP="000F434F"/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0F434F" w:rsidTr="00F65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0F434F" w:rsidRPr="00AE3A87" w:rsidRDefault="000F434F" w:rsidP="00F656E0">
            <w:pPr>
              <w:tabs>
                <w:tab w:val="left" w:pos="284"/>
              </w:tabs>
              <w:jc w:val="both"/>
              <w:rPr>
                <w:i/>
              </w:rPr>
            </w:pPr>
            <w:r>
              <w:rPr>
                <w:b w:val="0"/>
                <w:bCs w:val="0"/>
                <w:color w:val="auto"/>
              </w:rPr>
              <w:br w:type="page"/>
            </w:r>
            <w:r w:rsidRPr="00AE3A87">
              <w:t>Scénario nominal</w:t>
            </w:r>
          </w:p>
        </w:tc>
      </w:tr>
      <w:tr w:rsidR="000F434F" w:rsidTr="00F65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0F434F" w:rsidRDefault="000F434F" w:rsidP="00F656E0">
            <w:pPr>
              <w:tabs>
                <w:tab w:val="left" w:pos="284"/>
              </w:tabs>
              <w:jc w:val="both"/>
              <w:rPr>
                <w:b w:val="0"/>
              </w:rPr>
            </w:pPr>
          </w:p>
          <w:p w:rsidR="000F434F" w:rsidRDefault="000F434F" w:rsidP="00F656E0">
            <w:pPr>
              <w:tabs>
                <w:tab w:val="left" w:pos="284"/>
              </w:tabs>
              <w:jc w:val="both"/>
              <w:rPr>
                <w:b w:val="0"/>
              </w:rPr>
            </w:pPr>
            <w:r>
              <w:rPr>
                <w:b w:val="0"/>
              </w:rPr>
              <w:t>1. l’utilisateur</w:t>
            </w:r>
            <w:r w:rsidRPr="00AE3A87">
              <w:rPr>
                <w:b w:val="0"/>
              </w:rPr>
              <w:t xml:space="preserve"> </w:t>
            </w:r>
            <w:r>
              <w:rPr>
                <w:b w:val="0"/>
              </w:rPr>
              <w:t>clique sur l’id de la fiche qu’il veut consulter</w:t>
            </w:r>
            <w:r w:rsidRPr="00AE3A87">
              <w:rPr>
                <w:b w:val="0"/>
              </w:rPr>
              <w:t>.</w:t>
            </w:r>
          </w:p>
          <w:p w:rsidR="000F434F" w:rsidRPr="00AE3A87" w:rsidRDefault="000F434F" w:rsidP="00F656E0">
            <w:pPr>
              <w:tabs>
                <w:tab w:val="left" w:pos="284"/>
              </w:tabs>
              <w:jc w:val="both"/>
              <w:rPr>
                <w:b w:val="0"/>
                <w:i/>
              </w:rPr>
            </w:pPr>
            <w:r>
              <w:rPr>
                <w:b w:val="0"/>
              </w:rPr>
              <w:t>2. Le système affiche la fiche demander.</w:t>
            </w:r>
          </w:p>
          <w:p w:rsidR="000F434F" w:rsidRDefault="000F434F" w:rsidP="00F656E0">
            <w:pPr>
              <w:tabs>
                <w:tab w:val="left" w:pos="284"/>
              </w:tabs>
              <w:jc w:val="both"/>
              <w:rPr>
                <w:i/>
              </w:rPr>
            </w:pPr>
          </w:p>
        </w:tc>
      </w:tr>
      <w:tr w:rsidR="000F434F" w:rsidTr="00F65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F434F" w:rsidRDefault="000F434F" w:rsidP="00F656E0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Post condition</w:t>
            </w:r>
          </w:p>
        </w:tc>
        <w:tc>
          <w:tcPr>
            <w:tcW w:w="7982" w:type="dxa"/>
          </w:tcPr>
          <w:p w:rsidR="000F434F" w:rsidRPr="00AD5D8C" w:rsidRDefault="000F434F" w:rsidP="00F656E0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63F57" w:rsidRDefault="00763F57" w:rsidP="00DB5D1B">
      <w:pPr>
        <w:pStyle w:val="Titre2"/>
        <w:numPr>
          <w:ilvl w:val="0"/>
          <w:numId w:val="2"/>
        </w:numPr>
      </w:pPr>
      <w:bookmarkStart w:id="14" w:name="_Toc96078327"/>
      <w:r>
        <w:t>Création d’une application locale</w:t>
      </w:r>
      <w:bookmarkEnd w:id="14"/>
    </w:p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763F57" w:rsidTr="005D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63F57" w:rsidRPr="004C4EEA" w:rsidRDefault="00763F57" w:rsidP="005D1C12">
            <w:pPr>
              <w:tabs>
                <w:tab w:val="left" w:pos="284"/>
              </w:tabs>
              <w:jc w:val="both"/>
              <w:rPr>
                <w:i/>
              </w:rPr>
            </w:pPr>
            <w:r w:rsidRPr="004C4EEA">
              <w:t>Acteurs</w:t>
            </w:r>
          </w:p>
        </w:tc>
        <w:tc>
          <w:tcPr>
            <w:tcW w:w="7982" w:type="dxa"/>
          </w:tcPr>
          <w:p w:rsidR="00763F57" w:rsidRPr="00B23535" w:rsidRDefault="00763F57" w:rsidP="005D1C12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 authentifié</w:t>
            </w:r>
          </w:p>
        </w:tc>
      </w:tr>
      <w:tr w:rsidR="00763F57" w:rsidTr="005D1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63F57" w:rsidRDefault="00763F57" w:rsidP="005D1C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Objectif</w:t>
            </w:r>
          </w:p>
        </w:tc>
        <w:tc>
          <w:tcPr>
            <w:tcW w:w="7982" w:type="dxa"/>
          </w:tcPr>
          <w:p w:rsidR="00763F57" w:rsidRDefault="00763F57" w:rsidP="00210D91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23535">
              <w:t xml:space="preserve">En tant </w:t>
            </w:r>
            <w:r w:rsidRPr="00BA07A6">
              <w:t>qu'</w:t>
            </w:r>
            <w:r>
              <w:t>utilisateur authentifié</w:t>
            </w:r>
            <w:r w:rsidRPr="00B23535">
              <w:t>, je souhaite créer un</w:t>
            </w:r>
            <w:r>
              <w:t>e</w:t>
            </w:r>
            <w:r w:rsidRPr="00B23535">
              <w:t xml:space="preserve"> </w:t>
            </w:r>
            <w:r>
              <w:t>application locale</w:t>
            </w:r>
            <w:r w:rsidRPr="00B23535">
              <w:t xml:space="preserve"> afin de </w:t>
            </w:r>
            <w:r>
              <w:t xml:space="preserve">pouvoir </w:t>
            </w:r>
            <w:r w:rsidR="00210D91">
              <w:t>l’ajouter à la base applications</w:t>
            </w:r>
            <w:r w:rsidRPr="00B23535">
              <w:t>.</w:t>
            </w:r>
          </w:p>
        </w:tc>
      </w:tr>
      <w:tr w:rsidR="00763F57" w:rsidTr="005D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63F57" w:rsidRDefault="00763F57" w:rsidP="005D1C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Pré condition</w:t>
            </w:r>
          </w:p>
        </w:tc>
        <w:tc>
          <w:tcPr>
            <w:tcW w:w="7982" w:type="dxa"/>
          </w:tcPr>
          <w:p w:rsidR="00763F57" w:rsidRPr="00D115DE" w:rsidRDefault="00763F57" w:rsidP="005D1C12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F57" w:rsidTr="005D1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63F57" w:rsidRDefault="00763F57" w:rsidP="005D1C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Démarrage</w:t>
            </w:r>
          </w:p>
        </w:tc>
        <w:tc>
          <w:tcPr>
            <w:tcW w:w="7982" w:type="dxa"/>
          </w:tcPr>
          <w:p w:rsidR="00763F57" w:rsidRDefault="00763F57" w:rsidP="00763F57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L’utilisateur est sur la page d’ajout d’une application locale</w:t>
            </w:r>
          </w:p>
        </w:tc>
      </w:tr>
    </w:tbl>
    <w:p w:rsidR="00763F57" w:rsidRDefault="00763F57" w:rsidP="00763F57"/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763F57" w:rsidTr="005D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763F57" w:rsidRPr="00AE3A87" w:rsidRDefault="00763F57" w:rsidP="005D1C12">
            <w:pPr>
              <w:tabs>
                <w:tab w:val="left" w:pos="284"/>
              </w:tabs>
              <w:jc w:val="both"/>
              <w:rPr>
                <w:i/>
              </w:rPr>
            </w:pPr>
            <w:r w:rsidRPr="00AE3A87">
              <w:t>Scénario nominal</w:t>
            </w:r>
          </w:p>
        </w:tc>
      </w:tr>
      <w:tr w:rsidR="00763F57" w:rsidTr="005D1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763F57" w:rsidRDefault="00763F57" w:rsidP="005D1C12">
            <w:pPr>
              <w:tabs>
                <w:tab w:val="left" w:pos="284"/>
              </w:tabs>
              <w:jc w:val="both"/>
              <w:rPr>
                <w:b w:val="0"/>
              </w:rPr>
            </w:pPr>
          </w:p>
          <w:p w:rsidR="00D006C9" w:rsidRDefault="00D006C9" w:rsidP="00D006C9">
            <w:pPr>
              <w:tabs>
                <w:tab w:val="left" w:pos="284"/>
              </w:tabs>
              <w:jc w:val="both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Pr="00AE3A87">
              <w:rPr>
                <w:b w:val="0"/>
              </w:rPr>
              <w:t xml:space="preserve">Le système affiche </w:t>
            </w:r>
            <w:r>
              <w:rPr>
                <w:b w:val="0"/>
              </w:rPr>
              <w:t>un formulaire</w:t>
            </w:r>
            <w:r w:rsidRPr="00AE3A87">
              <w:rPr>
                <w:b w:val="0"/>
              </w:rPr>
              <w:t>.</w:t>
            </w:r>
          </w:p>
          <w:p w:rsidR="00D006C9" w:rsidRPr="00AE3A87" w:rsidRDefault="00D006C9" w:rsidP="00D006C9">
            <w:pPr>
              <w:tabs>
                <w:tab w:val="left" w:pos="284"/>
              </w:tabs>
              <w:jc w:val="both"/>
              <w:rPr>
                <w:b w:val="0"/>
                <w:i/>
              </w:rPr>
            </w:pPr>
            <w:r>
              <w:rPr>
                <w:b w:val="0"/>
              </w:rPr>
              <w:t>2. L’utilisateur remplit le formulaire.</w:t>
            </w:r>
          </w:p>
          <w:p w:rsidR="00D006C9" w:rsidRDefault="00D006C9" w:rsidP="00D006C9">
            <w:pPr>
              <w:tabs>
                <w:tab w:val="left" w:pos="284"/>
              </w:tabs>
              <w:jc w:val="both"/>
              <w:rPr>
                <w:b w:val="0"/>
              </w:rPr>
            </w:pPr>
            <w:r>
              <w:rPr>
                <w:b w:val="0"/>
              </w:rPr>
              <w:t>3</w:t>
            </w:r>
            <w:r w:rsidRPr="00AE3A87">
              <w:rPr>
                <w:b w:val="0"/>
              </w:rPr>
              <w:t>. L’utilisateur soumet le formulaire</w:t>
            </w:r>
            <w:r>
              <w:rPr>
                <w:b w:val="0"/>
              </w:rPr>
              <w:t>.</w:t>
            </w:r>
          </w:p>
          <w:p w:rsidR="00D006C9" w:rsidRPr="00AE3A87" w:rsidRDefault="00D006C9" w:rsidP="00D006C9">
            <w:pPr>
              <w:tabs>
                <w:tab w:val="left" w:pos="284"/>
              </w:tabs>
              <w:jc w:val="both"/>
              <w:rPr>
                <w:b w:val="0"/>
                <w:i/>
              </w:rPr>
            </w:pPr>
            <w:r>
              <w:rPr>
                <w:b w:val="0"/>
              </w:rPr>
              <w:t>4.</w:t>
            </w:r>
            <w:r w:rsidRPr="00AE3A87">
              <w:rPr>
                <w:b w:val="0"/>
              </w:rPr>
              <w:t xml:space="preserve">Le système affiche un message de confirmation de </w:t>
            </w:r>
            <w:r>
              <w:rPr>
                <w:b w:val="0"/>
              </w:rPr>
              <w:t>création</w:t>
            </w:r>
          </w:p>
          <w:p w:rsidR="00763F57" w:rsidRDefault="00D006C9" w:rsidP="005D1C12">
            <w:pPr>
              <w:tabs>
                <w:tab w:val="left" w:pos="284"/>
              </w:tabs>
              <w:jc w:val="both"/>
            </w:pPr>
            <w:r>
              <w:rPr>
                <w:b w:val="0"/>
              </w:rPr>
              <w:t>5</w:t>
            </w:r>
            <w:r w:rsidR="00763F57" w:rsidRPr="00AE3A87">
              <w:rPr>
                <w:b w:val="0"/>
              </w:rPr>
              <w:t xml:space="preserve">. Le système affiche </w:t>
            </w:r>
            <w:r w:rsidR="00763F57">
              <w:rPr>
                <w:b w:val="0"/>
              </w:rPr>
              <w:t>la page des applications locales</w:t>
            </w:r>
            <w:r w:rsidR="00763F57" w:rsidRPr="00583D56">
              <w:rPr>
                <w:b w:val="0"/>
              </w:rPr>
              <w:t>.</w:t>
            </w:r>
          </w:p>
          <w:p w:rsidR="00763F57" w:rsidRDefault="00763F57" w:rsidP="005D1C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  <w:tr w:rsidR="00763F57" w:rsidTr="005D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63F57" w:rsidRDefault="00763F57" w:rsidP="005D1C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Post condition</w:t>
            </w:r>
          </w:p>
        </w:tc>
        <w:tc>
          <w:tcPr>
            <w:tcW w:w="7982" w:type="dxa"/>
          </w:tcPr>
          <w:p w:rsidR="00763F57" w:rsidRPr="004A098B" w:rsidRDefault="00763F57" w:rsidP="005D1C12">
            <w:pPr>
              <w:pStyle w:val="Paragraphedeliste"/>
              <w:numPr>
                <w:ilvl w:val="0"/>
                <w:numId w:val="6"/>
              </w:num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00B39">
              <w:t>U</w:t>
            </w:r>
            <w:r>
              <w:t xml:space="preserve">ne application locale </w:t>
            </w:r>
            <w:r w:rsidRPr="00100B39">
              <w:t xml:space="preserve">est </w:t>
            </w:r>
            <w:r w:rsidR="005D1C12" w:rsidRPr="00100B39">
              <w:t>créée</w:t>
            </w:r>
            <w:r>
              <w:t xml:space="preserve"> en base de données ;</w:t>
            </w:r>
          </w:p>
          <w:p w:rsidR="00763F57" w:rsidRPr="00FE135B" w:rsidRDefault="00763F57" w:rsidP="005D1C12">
            <w:pPr>
              <w:pStyle w:val="Paragraphedeliste"/>
              <w:numPr>
                <w:ilvl w:val="0"/>
                <w:numId w:val="6"/>
              </w:num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E135B">
              <w:t>Un log est enregistré.</w:t>
            </w:r>
          </w:p>
        </w:tc>
      </w:tr>
    </w:tbl>
    <w:p w:rsidR="00763F57" w:rsidRDefault="00763F57" w:rsidP="00763F57"/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9962"/>
      </w:tblGrid>
      <w:tr w:rsidR="00763F57" w:rsidRPr="00AE3A87" w:rsidTr="005D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</w:tcPr>
          <w:p w:rsidR="00763F57" w:rsidRPr="00AE3A87" w:rsidRDefault="00763F57" w:rsidP="005D1C12">
            <w:pPr>
              <w:tabs>
                <w:tab w:val="left" w:pos="284"/>
              </w:tabs>
              <w:jc w:val="both"/>
              <w:rPr>
                <w:i/>
              </w:rPr>
            </w:pPr>
            <w:r w:rsidRPr="00AE3A87">
              <w:t>S</w:t>
            </w:r>
            <w:r>
              <w:t>cénario</w:t>
            </w:r>
            <w:r w:rsidRPr="00AE3A87">
              <w:t xml:space="preserve"> </w:t>
            </w:r>
            <w:r>
              <w:t>d’exception</w:t>
            </w:r>
          </w:p>
        </w:tc>
      </w:tr>
      <w:tr w:rsidR="00763F57" w:rsidTr="005D1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</w:tcPr>
          <w:p w:rsidR="00763F57" w:rsidRDefault="00763F57" w:rsidP="005D1C12">
            <w:pPr>
              <w:tabs>
                <w:tab w:val="left" w:pos="284"/>
              </w:tabs>
              <w:jc w:val="both"/>
              <w:rPr>
                <w:b w:val="0"/>
              </w:rPr>
            </w:pPr>
          </w:p>
          <w:p w:rsidR="00763F57" w:rsidRDefault="00D006C9" w:rsidP="005D1C12">
            <w:pPr>
              <w:tabs>
                <w:tab w:val="left" w:pos="284"/>
              </w:tabs>
              <w:jc w:val="both"/>
              <w:rPr>
                <w:b w:val="0"/>
              </w:rPr>
            </w:pPr>
            <w:r>
              <w:rPr>
                <w:b w:val="0"/>
              </w:rPr>
              <w:lastRenderedPageBreak/>
              <w:t>4</w:t>
            </w:r>
            <w:r w:rsidR="00763F57" w:rsidRPr="00AE3A87">
              <w:rPr>
                <w:b w:val="0"/>
              </w:rPr>
              <w:t>. Le système affiche un message d’erreur, le formulaire n’est pas valide</w:t>
            </w:r>
            <w:r w:rsidR="00763F57">
              <w:rPr>
                <w:b w:val="0"/>
              </w:rPr>
              <w:t> : retour étape 1.</w:t>
            </w:r>
          </w:p>
          <w:p w:rsidR="00763F57" w:rsidRPr="0003448D" w:rsidRDefault="00763F57" w:rsidP="005D1C12">
            <w:pPr>
              <w:tabs>
                <w:tab w:val="left" w:pos="284"/>
              </w:tabs>
              <w:jc w:val="both"/>
              <w:rPr>
                <w:b w:val="0"/>
              </w:rPr>
            </w:pPr>
          </w:p>
        </w:tc>
      </w:tr>
    </w:tbl>
    <w:p w:rsidR="00D006C9" w:rsidRDefault="00D006C9" w:rsidP="00DB5D1B">
      <w:pPr>
        <w:pStyle w:val="Titre2"/>
        <w:numPr>
          <w:ilvl w:val="0"/>
          <w:numId w:val="2"/>
        </w:numPr>
      </w:pPr>
      <w:bookmarkStart w:id="15" w:name="_Toc96078328"/>
      <w:r>
        <w:lastRenderedPageBreak/>
        <w:t>Modification d’une application locale</w:t>
      </w:r>
      <w:bookmarkEnd w:id="15"/>
    </w:p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D006C9" w:rsidTr="005D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006C9" w:rsidRPr="004C4EEA" w:rsidRDefault="00D006C9" w:rsidP="005D1C12">
            <w:pPr>
              <w:tabs>
                <w:tab w:val="left" w:pos="284"/>
              </w:tabs>
              <w:jc w:val="both"/>
              <w:rPr>
                <w:i/>
              </w:rPr>
            </w:pPr>
            <w:r w:rsidRPr="004C4EEA">
              <w:t>Acteurs</w:t>
            </w:r>
          </w:p>
        </w:tc>
        <w:tc>
          <w:tcPr>
            <w:tcW w:w="7982" w:type="dxa"/>
          </w:tcPr>
          <w:p w:rsidR="00D006C9" w:rsidRPr="00B23535" w:rsidRDefault="00D006C9" w:rsidP="00D006C9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 authentifié</w:t>
            </w:r>
          </w:p>
        </w:tc>
      </w:tr>
      <w:tr w:rsidR="00D006C9" w:rsidTr="005D1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006C9" w:rsidRDefault="00D006C9" w:rsidP="005D1C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Objectif</w:t>
            </w:r>
          </w:p>
        </w:tc>
        <w:tc>
          <w:tcPr>
            <w:tcW w:w="7982" w:type="dxa"/>
          </w:tcPr>
          <w:p w:rsidR="00D006C9" w:rsidRDefault="00D006C9" w:rsidP="00D006C9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D3A5A">
              <w:t xml:space="preserve">En tant </w:t>
            </w:r>
            <w:r w:rsidRPr="00BA07A6">
              <w:t>qu'</w:t>
            </w:r>
            <w:r>
              <w:t>utilisateur authentifié</w:t>
            </w:r>
            <w:r w:rsidRPr="00CD3A5A">
              <w:t>, je souhaite modifier un</w:t>
            </w:r>
            <w:r>
              <w:t>e</w:t>
            </w:r>
            <w:r w:rsidRPr="00CD3A5A">
              <w:t xml:space="preserve"> </w:t>
            </w:r>
            <w:r>
              <w:t>application locale</w:t>
            </w:r>
            <w:r w:rsidRPr="00CD3A5A">
              <w:t xml:space="preserve"> afin de mettre à jour des informations de base.</w:t>
            </w:r>
          </w:p>
        </w:tc>
      </w:tr>
      <w:tr w:rsidR="00D006C9" w:rsidTr="005D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006C9" w:rsidRDefault="00D006C9" w:rsidP="005D1C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Pré condition</w:t>
            </w:r>
          </w:p>
        </w:tc>
        <w:tc>
          <w:tcPr>
            <w:tcW w:w="7982" w:type="dxa"/>
          </w:tcPr>
          <w:p w:rsidR="00D006C9" w:rsidRPr="00A06820" w:rsidRDefault="00D006C9" w:rsidP="005D1C12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06C9" w:rsidTr="005D1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006C9" w:rsidRDefault="00D006C9" w:rsidP="005D1C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Démarrage</w:t>
            </w:r>
          </w:p>
        </w:tc>
        <w:tc>
          <w:tcPr>
            <w:tcW w:w="7982" w:type="dxa"/>
          </w:tcPr>
          <w:p w:rsidR="00D006C9" w:rsidRPr="00A06820" w:rsidRDefault="00D006C9" w:rsidP="005D1C12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L’utilisateur est sur la page d’ajout d’une application locale</w:t>
            </w:r>
          </w:p>
        </w:tc>
      </w:tr>
    </w:tbl>
    <w:p w:rsidR="00D006C9" w:rsidRDefault="00D006C9" w:rsidP="00D006C9"/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D006C9" w:rsidTr="005D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D006C9" w:rsidRPr="00AE3A87" w:rsidRDefault="00D006C9" w:rsidP="005D1C12">
            <w:pPr>
              <w:tabs>
                <w:tab w:val="left" w:pos="284"/>
              </w:tabs>
              <w:jc w:val="both"/>
              <w:rPr>
                <w:i/>
              </w:rPr>
            </w:pPr>
            <w:r w:rsidRPr="00AE3A87">
              <w:t>Scénario nominal</w:t>
            </w:r>
          </w:p>
        </w:tc>
      </w:tr>
      <w:tr w:rsidR="00D006C9" w:rsidTr="005D1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D006C9" w:rsidRDefault="00D006C9" w:rsidP="005D1C12">
            <w:pPr>
              <w:tabs>
                <w:tab w:val="left" w:pos="284"/>
              </w:tabs>
              <w:jc w:val="both"/>
              <w:rPr>
                <w:b w:val="0"/>
              </w:rPr>
            </w:pPr>
          </w:p>
          <w:p w:rsidR="00D006C9" w:rsidRDefault="00D006C9" w:rsidP="005D1C12">
            <w:pPr>
              <w:tabs>
                <w:tab w:val="left" w:pos="284"/>
              </w:tabs>
              <w:jc w:val="both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Pr="00AE3A87">
              <w:rPr>
                <w:b w:val="0"/>
              </w:rPr>
              <w:t xml:space="preserve">Le système affiche </w:t>
            </w:r>
            <w:r>
              <w:rPr>
                <w:b w:val="0"/>
              </w:rPr>
              <w:t>un formulaire</w:t>
            </w:r>
            <w:r w:rsidRPr="00AE3A87">
              <w:rPr>
                <w:b w:val="0"/>
              </w:rPr>
              <w:t>.</w:t>
            </w:r>
          </w:p>
          <w:p w:rsidR="00D006C9" w:rsidRPr="006C5313" w:rsidRDefault="00D006C9" w:rsidP="005D1C12">
            <w:pPr>
              <w:tabs>
                <w:tab w:val="left" w:pos="284"/>
              </w:tabs>
              <w:jc w:val="both"/>
              <w:rPr>
                <w:b w:val="0"/>
              </w:rPr>
            </w:pPr>
            <w:r>
              <w:rPr>
                <w:b w:val="0"/>
              </w:rPr>
              <w:t>2. L’utilisateur modifie des informations du formulaire.</w:t>
            </w:r>
          </w:p>
          <w:p w:rsidR="00D006C9" w:rsidRPr="00AE3A87" w:rsidRDefault="00D006C9" w:rsidP="005D1C12">
            <w:pPr>
              <w:tabs>
                <w:tab w:val="left" w:pos="284"/>
              </w:tabs>
              <w:jc w:val="both"/>
              <w:rPr>
                <w:b w:val="0"/>
                <w:i/>
              </w:rPr>
            </w:pPr>
            <w:r>
              <w:rPr>
                <w:b w:val="0"/>
              </w:rPr>
              <w:t>3</w:t>
            </w:r>
            <w:r w:rsidRPr="00AE3A87">
              <w:rPr>
                <w:b w:val="0"/>
              </w:rPr>
              <w:t>. L’utilisateur soumet le formulaire.</w:t>
            </w:r>
          </w:p>
          <w:p w:rsidR="00D006C9" w:rsidRPr="00AE3A87" w:rsidRDefault="00D006C9" w:rsidP="005D1C12">
            <w:pPr>
              <w:tabs>
                <w:tab w:val="left" w:pos="284"/>
              </w:tabs>
              <w:jc w:val="both"/>
              <w:rPr>
                <w:b w:val="0"/>
                <w:i/>
              </w:rPr>
            </w:pPr>
            <w:r>
              <w:rPr>
                <w:b w:val="0"/>
              </w:rPr>
              <w:t>4</w:t>
            </w:r>
            <w:r w:rsidRPr="00AE3A87">
              <w:rPr>
                <w:b w:val="0"/>
              </w:rPr>
              <w:t xml:space="preserve">. Le système affiche un message de confirmation de </w:t>
            </w:r>
            <w:r>
              <w:rPr>
                <w:b w:val="0"/>
              </w:rPr>
              <w:t>modification.</w:t>
            </w:r>
          </w:p>
          <w:p w:rsidR="00D006C9" w:rsidRDefault="00D006C9" w:rsidP="005D1C12">
            <w:pPr>
              <w:tabs>
                <w:tab w:val="left" w:pos="284"/>
              </w:tabs>
              <w:jc w:val="both"/>
            </w:pPr>
            <w:r>
              <w:rPr>
                <w:b w:val="0"/>
              </w:rPr>
              <w:t>5</w:t>
            </w:r>
            <w:r w:rsidRPr="00AE3A87">
              <w:rPr>
                <w:b w:val="0"/>
              </w:rPr>
              <w:t xml:space="preserve">. Le système affiche </w:t>
            </w:r>
            <w:r>
              <w:rPr>
                <w:b w:val="0"/>
              </w:rPr>
              <w:t>la page des applications locales</w:t>
            </w:r>
            <w:r w:rsidRPr="00583D56">
              <w:rPr>
                <w:b w:val="0"/>
              </w:rPr>
              <w:t>.</w:t>
            </w:r>
          </w:p>
          <w:p w:rsidR="00D006C9" w:rsidRDefault="00D006C9" w:rsidP="005D1C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  <w:tr w:rsidR="00D006C9" w:rsidTr="005D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006C9" w:rsidRDefault="00D006C9" w:rsidP="005D1C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Post condition</w:t>
            </w:r>
          </w:p>
        </w:tc>
        <w:tc>
          <w:tcPr>
            <w:tcW w:w="7982" w:type="dxa"/>
          </w:tcPr>
          <w:p w:rsidR="00D006C9" w:rsidRPr="00963446" w:rsidRDefault="00D006C9" w:rsidP="005D1C12">
            <w:pPr>
              <w:pStyle w:val="Paragraphedeliste"/>
              <w:numPr>
                <w:ilvl w:val="0"/>
                <w:numId w:val="6"/>
              </w:num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Les données de l’application locale sont mises à jour en base de données ;</w:t>
            </w:r>
          </w:p>
          <w:p w:rsidR="00D006C9" w:rsidRPr="00FE135B" w:rsidRDefault="00D006C9" w:rsidP="005D1C12">
            <w:pPr>
              <w:pStyle w:val="Paragraphedeliste"/>
              <w:numPr>
                <w:ilvl w:val="0"/>
                <w:numId w:val="6"/>
              </w:num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E135B">
              <w:t>Un log est enregistré.</w:t>
            </w:r>
          </w:p>
        </w:tc>
      </w:tr>
    </w:tbl>
    <w:p w:rsidR="00D006C9" w:rsidRDefault="00D006C9" w:rsidP="00D006C9"/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9962"/>
      </w:tblGrid>
      <w:tr w:rsidR="00D006C9" w:rsidRPr="00AE3A87" w:rsidTr="005D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</w:tcPr>
          <w:p w:rsidR="00D006C9" w:rsidRPr="00AE3A87" w:rsidRDefault="00D006C9" w:rsidP="005D1C12">
            <w:pPr>
              <w:tabs>
                <w:tab w:val="left" w:pos="284"/>
              </w:tabs>
              <w:jc w:val="both"/>
              <w:rPr>
                <w:i/>
              </w:rPr>
            </w:pPr>
            <w:r w:rsidRPr="00AE3A87">
              <w:t>S</w:t>
            </w:r>
            <w:r>
              <w:t>cénario</w:t>
            </w:r>
            <w:r w:rsidRPr="00AE3A87">
              <w:t xml:space="preserve"> </w:t>
            </w:r>
            <w:r>
              <w:t>d’exception</w:t>
            </w:r>
          </w:p>
        </w:tc>
      </w:tr>
      <w:tr w:rsidR="00D006C9" w:rsidTr="005D1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</w:tcPr>
          <w:p w:rsidR="00D006C9" w:rsidRDefault="00D006C9" w:rsidP="005D1C12">
            <w:pPr>
              <w:tabs>
                <w:tab w:val="left" w:pos="284"/>
              </w:tabs>
              <w:jc w:val="both"/>
              <w:rPr>
                <w:b w:val="0"/>
              </w:rPr>
            </w:pPr>
          </w:p>
          <w:p w:rsidR="00D006C9" w:rsidRDefault="00D006C9" w:rsidP="005D1C12">
            <w:pPr>
              <w:tabs>
                <w:tab w:val="left" w:pos="284"/>
              </w:tabs>
              <w:jc w:val="both"/>
              <w:rPr>
                <w:b w:val="0"/>
              </w:rPr>
            </w:pPr>
            <w:r>
              <w:rPr>
                <w:b w:val="0"/>
              </w:rPr>
              <w:t>4</w:t>
            </w:r>
            <w:r w:rsidRPr="00AE3A87">
              <w:rPr>
                <w:b w:val="0"/>
              </w:rPr>
              <w:t>. Le système affiche un message d’erreur, le formulaire n’est pas valide</w:t>
            </w:r>
            <w:r>
              <w:rPr>
                <w:b w:val="0"/>
              </w:rPr>
              <w:t> : retour étape 1.</w:t>
            </w:r>
          </w:p>
          <w:p w:rsidR="00D006C9" w:rsidRPr="0003448D" w:rsidRDefault="00D006C9" w:rsidP="005D1C12">
            <w:pPr>
              <w:tabs>
                <w:tab w:val="left" w:pos="284"/>
              </w:tabs>
              <w:jc w:val="both"/>
              <w:rPr>
                <w:b w:val="0"/>
              </w:rPr>
            </w:pPr>
          </w:p>
        </w:tc>
      </w:tr>
    </w:tbl>
    <w:p w:rsidR="00D006C9" w:rsidRDefault="00D006C9" w:rsidP="00DB5D1B">
      <w:pPr>
        <w:pStyle w:val="Titre2"/>
        <w:numPr>
          <w:ilvl w:val="0"/>
          <w:numId w:val="2"/>
        </w:numPr>
      </w:pPr>
      <w:bookmarkStart w:id="16" w:name="_Toc96078329"/>
      <w:r>
        <w:t>Suppression d’une application locale</w:t>
      </w:r>
      <w:bookmarkEnd w:id="16"/>
    </w:p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D006C9" w:rsidTr="005D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006C9" w:rsidRPr="004C4EEA" w:rsidRDefault="00D006C9" w:rsidP="005D1C12">
            <w:pPr>
              <w:tabs>
                <w:tab w:val="left" w:pos="284"/>
              </w:tabs>
              <w:jc w:val="both"/>
              <w:rPr>
                <w:i/>
              </w:rPr>
            </w:pPr>
            <w:r w:rsidRPr="004C4EEA">
              <w:t>Acteurs</w:t>
            </w:r>
          </w:p>
        </w:tc>
        <w:tc>
          <w:tcPr>
            <w:tcW w:w="7982" w:type="dxa"/>
          </w:tcPr>
          <w:p w:rsidR="00D006C9" w:rsidRPr="00F665C6" w:rsidRDefault="006701E1" w:rsidP="005D1C12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Utilisateur authentifié</w:t>
            </w:r>
          </w:p>
        </w:tc>
      </w:tr>
      <w:tr w:rsidR="00D006C9" w:rsidTr="005D1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006C9" w:rsidRDefault="00D006C9" w:rsidP="005D1C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Objectif</w:t>
            </w:r>
          </w:p>
        </w:tc>
        <w:tc>
          <w:tcPr>
            <w:tcW w:w="7982" w:type="dxa"/>
          </w:tcPr>
          <w:p w:rsidR="00D006C9" w:rsidRDefault="00D006C9" w:rsidP="00D006C9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665C6">
              <w:t xml:space="preserve">En tant </w:t>
            </w:r>
            <w:r w:rsidRPr="00BA07A6">
              <w:t>qu'</w:t>
            </w:r>
            <w:r>
              <w:t>utilisateur authentifié</w:t>
            </w:r>
            <w:r w:rsidRPr="00F665C6">
              <w:t>, je souhaite supprimer un</w:t>
            </w:r>
            <w:r>
              <w:t>e</w:t>
            </w:r>
            <w:r w:rsidRPr="00F665C6">
              <w:t xml:space="preserve"> </w:t>
            </w:r>
            <w:r>
              <w:t>application locale</w:t>
            </w:r>
            <w:r w:rsidRPr="00F665C6">
              <w:t xml:space="preserve"> afin de nettoyer la base </w:t>
            </w:r>
            <w:r>
              <w:t>a</w:t>
            </w:r>
            <w:r w:rsidR="005D1C12">
              <w:t>pplications</w:t>
            </w:r>
            <w:r w:rsidRPr="00F665C6">
              <w:t>.</w:t>
            </w:r>
          </w:p>
        </w:tc>
      </w:tr>
      <w:tr w:rsidR="00D006C9" w:rsidTr="005D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006C9" w:rsidRDefault="00D006C9" w:rsidP="005D1C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Pré condition</w:t>
            </w:r>
          </w:p>
        </w:tc>
        <w:tc>
          <w:tcPr>
            <w:tcW w:w="7982" w:type="dxa"/>
          </w:tcPr>
          <w:p w:rsidR="00D006C9" w:rsidRPr="00F665C6" w:rsidRDefault="00D006C9" w:rsidP="005D1C12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06C9" w:rsidTr="005D1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006C9" w:rsidRDefault="00D006C9" w:rsidP="005D1C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Démarrage</w:t>
            </w:r>
          </w:p>
        </w:tc>
        <w:tc>
          <w:tcPr>
            <w:tcW w:w="7982" w:type="dxa"/>
          </w:tcPr>
          <w:p w:rsidR="00D006C9" w:rsidRPr="00F665C6" w:rsidRDefault="00D006C9" w:rsidP="005D1C1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65C6">
              <w:rPr>
                <w:color w:val="000000" w:themeColor="text1"/>
                <w:sz w:val="22"/>
                <w:szCs w:val="22"/>
              </w:rPr>
              <w:t xml:space="preserve">L’utilisateur </w:t>
            </w:r>
            <w:r w:rsidRPr="00F665C6">
              <w:rPr>
                <w:sz w:val="22"/>
                <w:szCs w:val="22"/>
              </w:rPr>
              <w:t xml:space="preserve">est sur </w:t>
            </w:r>
            <w:r>
              <w:rPr>
                <w:sz w:val="22"/>
                <w:szCs w:val="22"/>
              </w:rPr>
              <w:t xml:space="preserve">la liste des </w:t>
            </w:r>
            <w:r w:rsidR="005D1C12">
              <w:rPr>
                <w:sz w:val="22"/>
                <w:szCs w:val="22"/>
              </w:rPr>
              <w:t>applications locales</w:t>
            </w:r>
          </w:p>
        </w:tc>
      </w:tr>
    </w:tbl>
    <w:p w:rsidR="00D006C9" w:rsidRDefault="00D006C9" w:rsidP="00D006C9"/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D006C9" w:rsidTr="005D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D006C9" w:rsidRPr="00AE3A87" w:rsidRDefault="00D006C9" w:rsidP="005D1C12">
            <w:pPr>
              <w:tabs>
                <w:tab w:val="left" w:pos="284"/>
              </w:tabs>
              <w:rPr>
                <w:i/>
              </w:rPr>
            </w:pPr>
            <w:r w:rsidRPr="00AE3A87">
              <w:t>Scénario nominal</w:t>
            </w:r>
          </w:p>
        </w:tc>
      </w:tr>
      <w:tr w:rsidR="00D006C9" w:rsidTr="005D1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D006C9" w:rsidRDefault="00D006C9" w:rsidP="005D1C12">
            <w:pPr>
              <w:tabs>
                <w:tab w:val="left" w:pos="284"/>
              </w:tabs>
              <w:rPr>
                <w:b w:val="0"/>
              </w:rPr>
            </w:pPr>
          </w:p>
          <w:p w:rsidR="00D006C9" w:rsidRDefault="00D006C9" w:rsidP="005D1C12">
            <w:pPr>
              <w:pStyle w:val="Default"/>
              <w:rPr>
                <w:b w:val="0"/>
                <w:sz w:val="22"/>
                <w:szCs w:val="22"/>
              </w:rPr>
            </w:pPr>
            <w:r w:rsidRPr="00FE7228">
              <w:rPr>
                <w:b w:val="0"/>
                <w:sz w:val="22"/>
                <w:szCs w:val="22"/>
              </w:rPr>
              <w:t xml:space="preserve">1. </w:t>
            </w:r>
            <w:r>
              <w:rPr>
                <w:b w:val="0"/>
                <w:sz w:val="22"/>
                <w:szCs w:val="22"/>
              </w:rPr>
              <w:t>L’utilisateur clique sur le lien « Supprimer ».</w:t>
            </w:r>
          </w:p>
          <w:p w:rsidR="00D006C9" w:rsidRPr="00FE7228" w:rsidRDefault="00D006C9" w:rsidP="005D1C12">
            <w:pPr>
              <w:pStyle w:val="Defaul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2. </w:t>
            </w:r>
            <w:r w:rsidRPr="00FE7228">
              <w:rPr>
                <w:b w:val="0"/>
                <w:sz w:val="22"/>
                <w:szCs w:val="22"/>
              </w:rPr>
              <w:t xml:space="preserve">Le système affiche un message de confirmation. </w:t>
            </w:r>
          </w:p>
          <w:p w:rsidR="00D006C9" w:rsidRPr="00FE7228" w:rsidRDefault="00D006C9" w:rsidP="005D1C12">
            <w:pPr>
              <w:pStyle w:val="Defaul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3</w:t>
            </w:r>
            <w:r w:rsidRPr="00FE7228">
              <w:rPr>
                <w:b w:val="0"/>
                <w:sz w:val="22"/>
                <w:szCs w:val="22"/>
              </w:rPr>
              <w:t xml:space="preserve">. L’utilisateur confirme la suppression. </w:t>
            </w:r>
          </w:p>
          <w:p w:rsidR="00D006C9" w:rsidRPr="00FE7228" w:rsidRDefault="00D006C9" w:rsidP="005D1C12">
            <w:pPr>
              <w:pStyle w:val="Defaul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>4</w:t>
            </w:r>
            <w:r w:rsidRPr="00FE7228">
              <w:rPr>
                <w:b w:val="0"/>
                <w:sz w:val="22"/>
                <w:szCs w:val="22"/>
              </w:rPr>
              <w:t xml:space="preserve">. Le système affiche un message de confirmation de suppression. </w:t>
            </w:r>
          </w:p>
          <w:p w:rsidR="00D006C9" w:rsidRDefault="00D006C9" w:rsidP="005D1C12">
            <w:pPr>
              <w:tabs>
                <w:tab w:val="left" w:pos="284"/>
              </w:tabs>
              <w:rPr>
                <w:i/>
              </w:rPr>
            </w:pPr>
            <w:r>
              <w:rPr>
                <w:b w:val="0"/>
              </w:rPr>
              <w:t>5</w:t>
            </w:r>
            <w:r w:rsidRPr="00FE7228">
              <w:rPr>
                <w:b w:val="0"/>
              </w:rPr>
              <w:t xml:space="preserve">. Le système affiche la page </w:t>
            </w:r>
            <w:r>
              <w:rPr>
                <w:b w:val="0"/>
              </w:rPr>
              <w:t xml:space="preserve">des </w:t>
            </w:r>
            <w:r w:rsidR="005D1C12">
              <w:rPr>
                <w:b w:val="0"/>
              </w:rPr>
              <w:t>applications locale</w:t>
            </w:r>
            <w:r>
              <w:rPr>
                <w:b w:val="0"/>
              </w:rPr>
              <w:t>s</w:t>
            </w:r>
            <w:r w:rsidRPr="00FE7228">
              <w:rPr>
                <w:b w:val="0"/>
              </w:rPr>
              <w:t>.</w:t>
            </w:r>
          </w:p>
          <w:p w:rsidR="00D006C9" w:rsidRDefault="00D006C9" w:rsidP="005D1C12">
            <w:pPr>
              <w:tabs>
                <w:tab w:val="left" w:pos="284"/>
              </w:tabs>
              <w:rPr>
                <w:i/>
              </w:rPr>
            </w:pPr>
          </w:p>
        </w:tc>
      </w:tr>
      <w:tr w:rsidR="00D006C9" w:rsidTr="005D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006C9" w:rsidRDefault="00D006C9" w:rsidP="005D1C12">
            <w:pPr>
              <w:tabs>
                <w:tab w:val="left" w:pos="284"/>
              </w:tabs>
              <w:rPr>
                <w:i/>
              </w:rPr>
            </w:pPr>
            <w:r>
              <w:lastRenderedPageBreak/>
              <w:t>Post condition</w:t>
            </w:r>
          </w:p>
        </w:tc>
        <w:tc>
          <w:tcPr>
            <w:tcW w:w="7982" w:type="dxa"/>
          </w:tcPr>
          <w:p w:rsidR="00D006C9" w:rsidRPr="009A6F92" w:rsidRDefault="00D006C9" w:rsidP="005D1C12">
            <w:pPr>
              <w:pStyle w:val="Paragraphedeliste"/>
              <w:numPr>
                <w:ilvl w:val="0"/>
                <w:numId w:val="6"/>
              </w:num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L’</w:t>
            </w:r>
            <w:r w:rsidR="005D1C12">
              <w:t>applications locale</w:t>
            </w:r>
            <w:r>
              <w:t xml:space="preserve"> est supprimé en base de données ;</w:t>
            </w:r>
          </w:p>
          <w:p w:rsidR="00D006C9" w:rsidRPr="00FE135B" w:rsidRDefault="00D006C9" w:rsidP="005D1C12">
            <w:pPr>
              <w:pStyle w:val="Paragraphedeliste"/>
              <w:numPr>
                <w:ilvl w:val="0"/>
                <w:numId w:val="6"/>
              </w:num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E135B">
              <w:t>Un log est enregistré.</w:t>
            </w:r>
          </w:p>
        </w:tc>
      </w:tr>
    </w:tbl>
    <w:p w:rsidR="0035590B" w:rsidRDefault="0035590B" w:rsidP="00DB5D1B">
      <w:pPr>
        <w:pStyle w:val="Titre2"/>
        <w:numPr>
          <w:ilvl w:val="0"/>
          <w:numId w:val="2"/>
        </w:numPr>
      </w:pPr>
      <w:bookmarkStart w:id="17" w:name="_Toc96078330"/>
      <w:r>
        <w:t>Export des applications locales</w:t>
      </w:r>
      <w:bookmarkEnd w:id="17"/>
    </w:p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35590B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5590B" w:rsidRPr="004C4EEA" w:rsidRDefault="0035590B" w:rsidP="0035590B">
            <w:pPr>
              <w:tabs>
                <w:tab w:val="left" w:pos="284"/>
              </w:tabs>
              <w:jc w:val="both"/>
              <w:rPr>
                <w:i/>
              </w:rPr>
            </w:pPr>
            <w:r w:rsidRPr="004C4EEA">
              <w:t>Acteurs</w:t>
            </w:r>
          </w:p>
        </w:tc>
        <w:tc>
          <w:tcPr>
            <w:tcW w:w="7982" w:type="dxa"/>
          </w:tcPr>
          <w:p w:rsidR="0035590B" w:rsidRPr="00B23535" w:rsidRDefault="0035590B" w:rsidP="0035590B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 authentifié</w:t>
            </w:r>
          </w:p>
        </w:tc>
      </w:tr>
      <w:tr w:rsidR="0035590B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5590B" w:rsidRDefault="0035590B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Objectif</w:t>
            </w:r>
          </w:p>
        </w:tc>
        <w:tc>
          <w:tcPr>
            <w:tcW w:w="7982" w:type="dxa"/>
          </w:tcPr>
          <w:p w:rsidR="0035590B" w:rsidRDefault="0035590B" w:rsidP="0035590B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23535">
              <w:t>En tant qu'</w:t>
            </w:r>
            <w:r>
              <w:t>utilisateur authentifié</w:t>
            </w:r>
            <w:r w:rsidRPr="00B23535">
              <w:t xml:space="preserve"> , je souhaite </w:t>
            </w:r>
            <w:r>
              <w:t>exporter le tableau d’application locale afin de pouvoir l’imprimer</w:t>
            </w:r>
            <w:r w:rsidRPr="00B23535">
              <w:t>.</w:t>
            </w:r>
          </w:p>
        </w:tc>
      </w:tr>
      <w:tr w:rsidR="0035590B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5590B" w:rsidRDefault="0035590B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Pré condition</w:t>
            </w:r>
          </w:p>
        </w:tc>
        <w:tc>
          <w:tcPr>
            <w:tcW w:w="7982" w:type="dxa"/>
          </w:tcPr>
          <w:p w:rsidR="0035590B" w:rsidRPr="00D115DE" w:rsidRDefault="0035590B" w:rsidP="0035590B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590B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5590B" w:rsidRDefault="0035590B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Démarrage</w:t>
            </w:r>
          </w:p>
        </w:tc>
        <w:tc>
          <w:tcPr>
            <w:tcW w:w="7982" w:type="dxa"/>
          </w:tcPr>
          <w:p w:rsidR="0035590B" w:rsidRDefault="0035590B" w:rsidP="0035590B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L’utilisateur est sur la page des applications locales</w:t>
            </w:r>
          </w:p>
        </w:tc>
      </w:tr>
    </w:tbl>
    <w:p w:rsidR="0035590B" w:rsidRDefault="0035590B" w:rsidP="0035590B"/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35590B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35590B" w:rsidRPr="00AE3A87" w:rsidRDefault="0035590B" w:rsidP="0035590B">
            <w:pPr>
              <w:tabs>
                <w:tab w:val="left" w:pos="284"/>
              </w:tabs>
              <w:jc w:val="both"/>
              <w:rPr>
                <w:i/>
              </w:rPr>
            </w:pPr>
            <w:r w:rsidRPr="00AE3A87">
              <w:t>Scénario nominal</w:t>
            </w:r>
          </w:p>
        </w:tc>
      </w:tr>
      <w:tr w:rsidR="0035590B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35590B" w:rsidRDefault="0035590B" w:rsidP="0035590B">
            <w:pPr>
              <w:tabs>
                <w:tab w:val="left" w:pos="284"/>
              </w:tabs>
              <w:jc w:val="both"/>
              <w:rPr>
                <w:b w:val="0"/>
              </w:rPr>
            </w:pPr>
          </w:p>
          <w:p w:rsidR="0035590B" w:rsidRDefault="0035590B" w:rsidP="0035590B">
            <w:pPr>
              <w:tabs>
                <w:tab w:val="left" w:pos="284"/>
              </w:tabs>
              <w:jc w:val="both"/>
              <w:rPr>
                <w:b w:val="0"/>
              </w:rPr>
            </w:pPr>
            <w:r>
              <w:rPr>
                <w:b w:val="0"/>
              </w:rPr>
              <w:t>1. l’utilisateur clique sur le bouton exporter</w:t>
            </w:r>
            <w:r w:rsidRPr="00AE3A87">
              <w:rPr>
                <w:b w:val="0"/>
              </w:rPr>
              <w:t>.</w:t>
            </w:r>
          </w:p>
          <w:p w:rsidR="0035590B" w:rsidRDefault="0035590B" w:rsidP="0035590B">
            <w:pPr>
              <w:tabs>
                <w:tab w:val="left" w:pos="284"/>
              </w:tabs>
              <w:jc w:val="both"/>
            </w:pPr>
            <w:r>
              <w:rPr>
                <w:b w:val="0"/>
              </w:rPr>
              <w:t>2</w:t>
            </w:r>
            <w:r w:rsidRPr="00AE3A87">
              <w:rPr>
                <w:b w:val="0"/>
              </w:rPr>
              <w:t xml:space="preserve">. Le système </w:t>
            </w:r>
            <w:r>
              <w:rPr>
                <w:b w:val="0"/>
              </w:rPr>
              <w:t>export le tableau sur Excel</w:t>
            </w:r>
            <w:r w:rsidRPr="00583D56">
              <w:rPr>
                <w:b w:val="0"/>
              </w:rPr>
              <w:t>.</w:t>
            </w:r>
          </w:p>
          <w:p w:rsidR="0035590B" w:rsidRDefault="0035590B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  <w:tr w:rsidR="0035590B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5590B" w:rsidRDefault="0035590B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Post condition</w:t>
            </w:r>
          </w:p>
        </w:tc>
        <w:tc>
          <w:tcPr>
            <w:tcW w:w="7982" w:type="dxa"/>
          </w:tcPr>
          <w:p w:rsidR="0035590B" w:rsidRPr="004A098B" w:rsidRDefault="0035590B" w:rsidP="0035590B">
            <w:pPr>
              <w:pStyle w:val="Paragraphedeliste"/>
              <w:numPr>
                <w:ilvl w:val="0"/>
                <w:numId w:val="6"/>
              </w:num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00B39">
              <w:t>U</w:t>
            </w:r>
            <w:r>
              <w:t>n fichier Excel est créé ;</w:t>
            </w:r>
          </w:p>
          <w:p w:rsidR="0035590B" w:rsidRPr="00FE135B" w:rsidRDefault="0035590B" w:rsidP="0035590B">
            <w:pPr>
              <w:pStyle w:val="Paragraphedeliste"/>
              <w:numPr>
                <w:ilvl w:val="0"/>
                <w:numId w:val="6"/>
              </w:num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E135B">
              <w:t>Un log est enregistré.</w:t>
            </w:r>
          </w:p>
        </w:tc>
      </w:tr>
    </w:tbl>
    <w:p w:rsidR="005D1C12" w:rsidRDefault="005D1C12" w:rsidP="00DB5D1B">
      <w:pPr>
        <w:pStyle w:val="Titre2"/>
        <w:numPr>
          <w:ilvl w:val="0"/>
          <w:numId w:val="2"/>
        </w:numPr>
      </w:pPr>
      <w:bookmarkStart w:id="18" w:name="_Toc96078331"/>
      <w:r w:rsidRPr="00BA07A6">
        <w:t xml:space="preserve">Consultation de la liste des </w:t>
      </w:r>
      <w:r>
        <w:t>serveurs</w:t>
      </w:r>
      <w:bookmarkEnd w:id="18"/>
    </w:p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5D1C12" w:rsidTr="005D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D1C12" w:rsidRPr="004C4EEA" w:rsidRDefault="005D1C12" w:rsidP="005D1C12">
            <w:pPr>
              <w:tabs>
                <w:tab w:val="left" w:pos="284"/>
              </w:tabs>
              <w:jc w:val="both"/>
              <w:rPr>
                <w:i/>
              </w:rPr>
            </w:pPr>
            <w:r w:rsidRPr="004C4EEA">
              <w:t>Acteurs</w:t>
            </w:r>
          </w:p>
        </w:tc>
        <w:tc>
          <w:tcPr>
            <w:tcW w:w="7982" w:type="dxa"/>
          </w:tcPr>
          <w:p w:rsidR="005D1C12" w:rsidRPr="005C67FC" w:rsidRDefault="005D1C12" w:rsidP="005D1C12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Utilisateur authentifié</w:t>
            </w:r>
          </w:p>
        </w:tc>
      </w:tr>
      <w:tr w:rsidR="005D1C12" w:rsidTr="005D1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D1C12" w:rsidRDefault="005D1C12" w:rsidP="005D1C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Objectif</w:t>
            </w:r>
          </w:p>
        </w:tc>
        <w:tc>
          <w:tcPr>
            <w:tcW w:w="7982" w:type="dxa"/>
          </w:tcPr>
          <w:p w:rsidR="005D1C12" w:rsidRDefault="005D1C12" w:rsidP="005D1C12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A07A6">
              <w:t>En tant qu'</w:t>
            </w:r>
            <w:r>
              <w:t>utilisateur authentifié</w:t>
            </w:r>
            <w:r w:rsidRPr="00BA07A6">
              <w:t xml:space="preserve">, je souhaite consulter la liste des </w:t>
            </w:r>
            <w:r>
              <w:t>serveurs</w:t>
            </w:r>
            <w:r w:rsidRPr="00BA07A6">
              <w:t xml:space="preserve"> afin d'accéder aux différentes fiches </w:t>
            </w:r>
            <w:r>
              <w:t>serveur</w:t>
            </w:r>
            <w:r w:rsidRPr="00BA07A6">
              <w:t>.</w:t>
            </w:r>
          </w:p>
        </w:tc>
      </w:tr>
      <w:tr w:rsidR="005D1C12" w:rsidTr="005D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D1C12" w:rsidRDefault="005D1C12" w:rsidP="005D1C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Pré condition</w:t>
            </w:r>
          </w:p>
        </w:tc>
        <w:tc>
          <w:tcPr>
            <w:tcW w:w="7982" w:type="dxa"/>
          </w:tcPr>
          <w:p w:rsidR="005D1C12" w:rsidRPr="00D115DE" w:rsidRDefault="005D1C12" w:rsidP="005D1C12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1C12" w:rsidTr="005D1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D1C12" w:rsidRDefault="005D1C12" w:rsidP="005D1C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Démarrage</w:t>
            </w:r>
          </w:p>
        </w:tc>
        <w:tc>
          <w:tcPr>
            <w:tcW w:w="7982" w:type="dxa"/>
          </w:tcPr>
          <w:p w:rsidR="005D1C12" w:rsidRDefault="005D1C12" w:rsidP="005D1C12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L’utilisateur est sur la page des serveurs</w:t>
            </w:r>
          </w:p>
        </w:tc>
      </w:tr>
    </w:tbl>
    <w:p w:rsidR="005D1C12" w:rsidRDefault="005D1C12" w:rsidP="005D1C12"/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5D1C12" w:rsidTr="005D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5D1C12" w:rsidRPr="00AE3A87" w:rsidRDefault="005D1C12" w:rsidP="005D1C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rPr>
                <w:b w:val="0"/>
                <w:bCs w:val="0"/>
                <w:color w:val="auto"/>
              </w:rPr>
              <w:br w:type="page"/>
            </w:r>
            <w:r w:rsidRPr="00AE3A87">
              <w:t>Scénario nominal</w:t>
            </w:r>
          </w:p>
        </w:tc>
      </w:tr>
      <w:tr w:rsidR="005D1C12" w:rsidTr="005D1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5D1C12" w:rsidRDefault="005D1C12" w:rsidP="005D1C12">
            <w:pPr>
              <w:tabs>
                <w:tab w:val="left" w:pos="284"/>
              </w:tabs>
              <w:jc w:val="both"/>
              <w:rPr>
                <w:b w:val="0"/>
              </w:rPr>
            </w:pPr>
          </w:p>
          <w:p w:rsidR="005D1C12" w:rsidRDefault="005D1C12" w:rsidP="005D1C12">
            <w:pPr>
              <w:tabs>
                <w:tab w:val="left" w:pos="284"/>
              </w:tabs>
              <w:jc w:val="both"/>
              <w:rPr>
                <w:b w:val="0"/>
              </w:rPr>
            </w:pPr>
            <w:r w:rsidRPr="00AE3A87">
              <w:rPr>
                <w:b w:val="0"/>
              </w:rPr>
              <w:t xml:space="preserve">Le système affiche </w:t>
            </w:r>
            <w:r>
              <w:rPr>
                <w:b w:val="0"/>
              </w:rPr>
              <w:t>un tableau de serveur</w:t>
            </w:r>
            <w:r w:rsidRPr="00AE3A87">
              <w:rPr>
                <w:b w:val="0"/>
              </w:rPr>
              <w:t>.</w:t>
            </w:r>
          </w:p>
          <w:p w:rsidR="005D1C12" w:rsidRDefault="005D1C12" w:rsidP="005D1C12">
            <w:pPr>
              <w:tabs>
                <w:tab w:val="left" w:pos="284"/>
              </w:tabs>
              <w:jc w:val="both"/>
              <w:rPr>
                <w:i/>
              </w:rPr>
            </w:pPr>
          </w:p>
        </w:tc>
      </w:tr>
      <w:tr w:rsidR="005D1C12" w:rsidTr="005D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D1C12" w:rsidRDefault="005D1C12" w:rsidP="005D1C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Post condition</w:t>
            </w:r>
          </w:p>
        </w:tc>
        <w:tc>
          <w:tcPr>
            <w:tcW w:w="7982" w:type="dxa"/>
          </w:tcPr>
          <w:p w:rsidR="005D1C12" w:rsidRPr="00AD5D8C" w:rsidRDefault="005D1C12" w:rsidP="005D1C12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B5D1B" w:rsidRDefault="00DB5D1B" w:rsidP="00DB5D1B">
      <w:pPr>
        <w:pStyle w:val="Titre2"/>
        <w:numPr>
          <w:ilvl w:val="0"/>
          <w:numId w:val="2"/>
        </w:numPr>
      </w:pPr>
      <w:bookmarkStart w:id="19" w:name="_Toc96078332"/>
      <w:r w:rsidRPr="00BA07A6">
        <w:t xml:space="preserve">Consultation de la </w:t>
      </w:r>
      <w:r>
        <w:t>fiche</w:t>
      </w:r>
      <w:r w:rsidRPr="00BA07A6">
        <w:t xml:space="preserve"> d</w:t>
      </w:r>
      <w:r>
        <w:t>’un</w:t>
      </w:r>
      <w:r>
        <w:t xml:space="preserve"> serveur</w:t>
      </w:r>
      <w:bookmarkEnd w:id="19"/>
    </w:p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DB5D1B" w:rsidTr="00F65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B5D1B" w:rsidRPr="004C4EEA" w:rsidRDefault="00DB5D1B" w:rsidP="00F656E0">
            <w:pPr>
              <w:tabs>
                <w:tab w:val="left" w:pos="284"/>
              </w:tabs>
              <w:jc w:val="both"/>
              <w:rPr>
                <w:i/>
              </w:rPr>
            </w:pPr>
            <w:r w:rsidRPr="004C4EEA">
              <w:t>Acteurs</w:t>
            </w:r>
          </w:p>
        </w:tc>
        <w:tc>
          <w:tcPr>
            <w:tcW w:w="7982" w:type="dxa"/>
          </w:tcPr>
          <w:p w:rsidR="00DB5D1B" w:rsidRPr="005C67FC" w:rsidRDefault="00DB5D1B" w:rsidP="00F656E0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Utilisateur authentifié</w:t>
            </w:r>
          </w:p>
        </w:tc>
      </w:tr>
      <w:tr w:rsidR="00DB5D1B" w:rsidTr="00F65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B5D1B" w:rsidRDefault="00DB5D1B" w:rsidP="00F656E0">
            <w:pPr>
              <w:tabs>
                <w:tab w:val="left" w:pos="284"/>
              </w:tabs>
              <w:jc w:val="both"/>
              <w:rPr>
                <w:i/>
              </w:rPr>
            </w:pPr>
            <w:r>
              <w:lastRenderedPageBreak/>
              <w:t>Objectif</w:t>
            </w:r>
          </w:p>
        </w:tc>
        <w:tc>
          <w:tcPr>
            <w:tcW w:w="7982" w:type="dxa"/>
          </w:tcPr>
          <w:p w:rsidR="00DB5D1B" w:rsidRDefault="00DB5D1B" w:rsidP="00DB5D1B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A07A6">
              <w:t>En tant qu'</w:t>
            </w:r>
            <w:r>
              <w:t>utilisateur authentifié</w:t>
            </w:r>
            <w:r w:rsidRPr="00BA07A6">
              <w:t xml:space="preserve">, je souhaite consulter la </w:t>
            </w:r>
            <w:r>
              <w:t>fiche d’un</w:t>
            </w:r>
            <w:r>
              <w:t xml:space="preserve"> serveur</w:t>
            </w:r>
            <w:r w:rsidRPr="00BA07A6">
              <w:t xml:space="preserve"> afin d'accéder </w:t>
            </w:r>
            <w:r>
              <w:t>aux donnée de celui-ci</w:t>
            </w:r>
            <w:r w:rsidRPr="00BA07A6">
              <w:t>.</w:t>
            </w:r>
          </w:p>
        </w:tc>
      </w:tr>
      <w:tr w:rsidR="00DB5D1B" w:rsidTr="00F65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B5D1B" w:rsidRDefault="00DB5D1B" w:rsidP="00F656E0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Pré condition</w:t>
            </w:r>
          </w:p>
        </w:tc>
        <w:tc>
          <w:tcPr>
            <w:tcW w:w="7982" w:type="dxa"/>
          </w:tcPr>
          <w:p w:rsidR="00DB5D1B" w:rsidRPr="00D115DE" w:rsidRDefault="00DB5D1B" w:rsidP="00F656E0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5D1B" w:rsidTr="00F65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B5D1B" w:rsidRDefault="00DB5D1B" w:rsidP="00F656E0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Démarrage</w:t>
            </w:r>
          </w:p>
        </w:tc>
        <w:tc>
          <w:tcPr>
            <w:tcW w:w="7982" w:type="dxa"/>
          </w:tcPr>
          <w:p w:rsidR="00DB5D1B" w:rsidRDefault="00DB5D1B" w:rsidP="00DB5D1B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L’utilisateur est sur la page des </w:t>
            </w:r>
            <w:r>
              <w:t>serveurs</w:t>
            </w:r>
          </w:p>
        </w:tc>
      </w:tr>
    </w:tbl>
    <w:p w:rsidR="00DB5D1B" w:rsidRDefault="00DB5D1B" w:rsidP="00DB5D1B"/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DB5D1B" w:rsidTr="00F65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DB5D1B" w:rsidRPr="00AE3A87" w:rsidRDefault="00DB5D1B" w:rsidP="00F656E0">
            <w:pPr>
              <w:tabs>
                <w:tab w:val="left" w:pos="284"/>
              </w:tabs>
              <w:jc w:val="both"/>
              <w:rPr>
                <w:i/>
              </w:rPr>
            </w:pPr>
            <w:r>
              <w:rPr>
                <w:b w:val="0"/>
                <w:bCs w:val="0"/>
                <w:color w:val="auto"/>
              </w:rPr>
              <w:br w:type="page"/>
            </w:r>
            <w:r w:rsidRPr="00AE3A87">
              <w:t>Scénario nominal</w:t>
            </w:r>
          </w:p>
        </w:tc>
      </w:tr>
      <w:tr w:rsidR="00DB5D1B" w:rsidTr="00F65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DB5D1B" w:rsidRDefault="00DB5D1B" w:rsidP="00F656E0">
            <w:pPr>
              <w:tabs>
                <w:tab w:val="left" w:pos="284"/>
              </w:tabs>
              <w:jc w:val="both"/>
              <w:rPr>
                <w:b w:val="0"/>
              </w:rPr>
            </w:pPr>
          </w:p>
          <w:p w:rsidR="00DB5D1B" w:rsidRDefault="00DB5D1B" w:rsidP="00F656E0">
            <w:pPr>
              <w:tabs>
                <w:tab w:val="left" w:pos="284"/>
              </w:tabs>
              <w:jc w:val="both"/>
              <w:rPr>
                <w:b w:val="0"/>
              </w:rPr>
            </w:pPr>
            <w:r>
              <w:rPr>
                <w:b w:val="0"/>
              </w:rPr>
              <w:t>1. l’utilisateur</w:t>
            </w:r>
            <w:r w:rsidRPr="00AE3A87">
              <w:rPr>
                <w:b w:val="0"/>
              </w:rPr>
              <w:t xml:space="preserve"> </w:t>
            </w:r>
            <w:r>
              <w:rPr>
                <w:b w:val="0"/>
              </w:rPr>
              <w:t>clique sur l’id de la fiche qu’il veut consulter</w:t>
            </w:r>
            <w:r w:rsidRPr="00AE3A87">
              <w:rPr>
                <w:b w:val="0"/>
              </w:rPr>
              <w:t>.</w:t>
            </w:r>
          </w:p>
          <w:p w:rsidR="00DB5D1B" w:rsidRPr="00AE3A87" w:rsidRDefault="00DB5D1B" w:rsidP="00F656E0">
            <w:pPr>
              <w:tabs>
                <w:tab w:val="left" w:pos="284"/>
              </w:tabs>
              <w:jc w:val="both"/>
              <w:rPr>
                <w:b w:val="0"/>
                <w:i/>
              </w:rPr>
            </w:pPr>
            <w:r>
              <w:rPr>
                <w:b w:val="0"/>
              </w:rPr>
              <w:t>2. Le système affiche la fiche demander.</w:t>
            </w:r>
          </w:p>
          <w:p w:rsidR="00DB5D1B" w:rsidRDefault="00DB5D1B" w:rsidP="00F656E0">
            <w:pPr>
              <w:tabs>
                <w:tab w:val="left" w:pos="284"/>
              </w:tabs>
              <w:jc w:val="both"/>
              <w:rPr>
                <w:i/>
              </w:rPr>
            </w:pPr>
          </w:p>
        </w:tc>
      </w:tr>
      <w:tr w:rsidR="00DB5D1B" w:rsidTr="00F65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B5D1B" w:rsidRDefault="00DB5D1B" w:rsidP="00F656E0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Post condition</w:t>
            </w:r>
          </w:p>
        </w:tc>
        <w:tc>
          <w:tcPr>
            <w:tcW w:w="7982" w:type="dxa"/>
          </w:tcPr>
          <w:p w:rsidR="00DB5D1B" w:rsidRPr="00AD5D8C" w:rsidRDefault="00DB5D1B" w:rsidP="00F656E0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D1C12" w:rsidRDefault="005D1C12" w:rsidP="00DB5D1B">
      <w:pPr>
        <w:pStyle w:val="Titre2"/>
        <w:numPr>
          <w:ilvl w:val="0"/>
          <w:numId w:val="2"/>
        </w:numPr>
      </w:pPr>
      <w:bookmarkStart w:id="20" w:name="_Toc96078333"/>
      <w:r>
        <w:t>Création d’un serveur</w:t>
      </w:r>
      <w:bookmarkEnd w:id="20"/>
    </w:p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5D1C12" w:rsidTr="005D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D1C12" w:rsidRPr="004C4EEA" w:rsidRDefault="005D1C12" w:rsidP="005D1C12">
            <w:pPr>
              <w:tabs>
                <w:tab w:val="left" w:pos="284"/>
              </w:tabs>
              <w:jc w:val="both"/>
              <w:rPr>
                <w:i/>
              </w:rPr>
            </w:pPr>
            <w:r w:rsidRPr="004C4EEA">
              <w:t>Acteurs</w:t>
            </w:r>
          </w:p>
        </w:tc>
        <w:tc>
          <w:tcPr>
            <w:tcW w:w="7982" w:type="dxa"/>
          </w:tcPr>
          <w:p w:rsidR="005D1C12" w:rsidRPr="00B23535" w:rsidRDefault="005D1C12" w:rsidP="005D1C12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 authentifié</w:t>
            </w:r>
          </w:p>
        </w:tc>
      </w:tr>
      <w:tr w:rsidR="005D1C12" w:rsidTr="005D1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D1C12" w:rsidRDefault="005D1C12" w:rsidP="005D1C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Objectif</w:t>
            </w:r>
          </w:p>
        </w:tc>
        <w:tc>
          <w:tcPr>
            <w:tcW w:w="7982" w:type="dxa"/>
          </w:tcPr>
          <w:p w:rsidR="005D1C12" w:rsidRDefault="005D1C12" w:rsidP="00210D91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23535">
              <w:t xml:space="preserve">En tant </w:t>
            </w:r>
            <w:r w:rsidRPr="00BA07A6">
              <w:t>qu'</w:t>
            </w:r>
            <w:r>
              <w:t>utilisateur authentifié</w:t>
            </w:r>
            <w:r w:rsidRPr="00B23535">
              <w:t xml:space="preserve">, je souhaite créer </w:t>
            </w:r>
            <w:r>
              <w:t>un serveur</w:t>
            </w:r>
            <w:r w:rsidRPr="00B23535">
              <w:t xml:space="preserve"> afin de </w:t>
            </w:r>
            <w:r>
              <w:t xml:space="preserve">pouvoir </w:t>
            </w:r>
            <w:r w:rsidR="00210D91">
              <w:t>l’ajouter à la base serveur</w:t>
            </w:r>
            <w:r w:rsidRPr="00B23535">
              <w:t>.</w:t>
            </w:r>
          </w:p>
        </w:tc>
      </w:tr>
      <w:tr w:rsidR="005D1C12" w:rsidTr="005D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D1C12" w:rsidRDefault="005D1C12" w:rsidP="005D1C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Pré condition</w:t>
            </w:r>
          </w:p>
        </w:tc>
        <w:tc>
          <w:tcPr>
            <w:tcW w:w="7982" w:type="dxa"/>
          </w:tcPr>
          <w:p w:rsidR="005D1C12" w:rsidRPr="00D115DE" w:rsidRDefault="005D1C12" w:rsidP="005D1C12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1C12" w:rsidTr="005D1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D1C12" w:rsidRDefault="005D1C12" w:rsidP="005D1C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Démarrage</w:t>
            </w:r>
          </w:p>
        </w:tc>
        <w:tc>
          <w:tcPr>
            <w:tcW w:w="7982" w:type="dxa"/>
          </w:tcPr>
          <w:p w:rsidR="005D1C12" w:rsidRDefault="005D1C12" w:rsidP="005D1C12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L’utilisateur est sur la page d’ajout d’un serveur</w:t>
            </w:r>
          </w:p>
        </w:tc>
      </w:tr>
    </w:tbl>
    <w:p w:rsidR="005D1C12" w:rsidRDefault="005D1C12" w:rsidP="005D1C12"/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5D1C12" w:rsidTr="005D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5D1C12" w:rsidRPr="00AE3A87" w:rsidRDefault="005D1C12" w:rsidP="005D1C12">
            <w:pPr>
              <w:tabs>
                <w:tab w:val="left" w:pos="284"/>
              </w:tabs>
              <w:jc w:val="both"/>
              <w:rPr>
                <w:i/>
              </w:rPr>
            </w:pPr>
            <w:r w:rsidRPr="00AE3A87">
              <w:t>Scénario nominal</w:t>
            </w:r>
          </w:p>
        </w:tc>
      </w:tr>
      <w:tr w:rsidR="005D1C12" w:rsidTr="005D1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5D1C12" w:rsidRDefault="005D1C12" w:rsidP="005D1C12">
            <w:pPr>
              <w:tabs>
                <w:tab w:val="left" w:pos="284"/>
              </w:tabs>
              <w:jc w:val="both"/>
              <w:rPr>
                <w:b w:val="0"/>
              </w:rPr>
            </w:pPr>
          </w:p>
          <w:p w:rsidR="005D1C12" w:rsidRDefault="005D1C12" w:rsidP="005D1C12">
            <w:pPr>
              <w:tabs>
                <w:tab w:val="left" w:pos="284"/>
              </w:tabs>
              <w:jc w:val="both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Pr="00AE3A87">
              <w:rPr>
                <w:b w:val="0"/>
              </w:rPr>
              <w:t xml:space="preserve">Le système affiche </w:t>
            </w:r>
            <w:r>
              <w:rPr>
                <w:b w:val="0"/>
              </w:rPr>
              <w:t>un formulaire</w:t>
            </w:r>
            <w:r w:rsidRPr="00AE3A87">
              <w:rPr>
                <w:b w:val="0"/>
              </w:rPr>
              <w:t>.</w:t>
            </w:r>
          </w:p>
          <w:p w:rsidR="005D1C12" w:rsidRPr="00AE3A87" w:rsidRDefault="005D1C12" w:rsidP="005D1C12">
            <w:pPr>
              <w:tabs>
                <w:tab w:val="left" w:pos="284"/>
              </w:tabs>
              <w:jc w:val="both"/>
              <w:rPr>
                <w:b w:val="0"/>
                <w:i/>
              </w:rPr>
            </w:pPr>
            <w:r>
              <w:rPr>
                <w:b w:val="0"/>
              </w:rPr>
              <w:t>2. L’utilisateur remplit le formulaire.</w:t>
            </w:r>
          </w:p>
          <w:p w:rsidR="005D1C12" w:rsidRDefault="005D1C12" w:rsidP="005D1C12">
            <w:pPr>
              <w:tabs>
                <w:tab w:val="left" w:pos="284"/>
              </w:tabs>
              <w:jc w:val="both"/>
              <w:rPr>
                <w:b w:val="0"/>
              </w:rPr>
            </w:pPr>
            <w:r>
              <w:rPr>
                <w:b w:val="0"/>
              </w:rPr>
              <w:t>3</w:t>
            </w:r>
            <w:r w:rsidRPr="00AE3A87">
              <w:rPr>
                <w:b w:val="0"/>
              </w:rPr>
              <w:t>. L’utilisateur soumet le formulaire</w:t>
            </w:r>
            <w:r>
              <w:rPr>
                <w:b w:val="0"/>
              </w:rPr>
              <w:t>.</w:t>
            </w:r>
          </w:p>
          <w:p w:rsidR="005D1C12" w:rsidRPr="00AE3A87" w:rsidRDefault="005D1C12" w:rsidP="005D1C12">
            <w:pPr>
              <w:tabs>
                <w:tab w:val="left" w:pos="284"/>
              </w:tabs>
              <w:jc w:val="both"/>
              <w:rPr>
                <w:b w:val="0"/>
                <w:i/>
              </w:rPr>
            </w:pPr>
            <w:r>
              <w:rPr>
                <w:b w:val="0"/>
              </w:rPr>
              <w:t>4.</w:t>
            </w:r>
            <w:r w:rsidRPr="00AE3A87">
              <w:rPr>
                <w:b w:val="0"/>
              </w:rPr>
              <w:t xml:space="preserve">Le système affiche un message de confirmation de </w:t>
            </w:r>
            <w:r>
              <w:rPr>
                <w:b w:val="0"/>
              </w:rPr>
              <w:t>création</w:t>
            </w:r>
          </w:p>
          <w:p w:rsidR="005D1C12" w:rsidRDefault="005D1C12" w:rsidP="005D1C12">
            <w:pPr>
              <w:tabs>
                <w:tab w:val="left" w:pos="284"/>
              </w:tabs>
              <w:jc w:val="both"/>
            </w:pPr>
            <w:r>
              <w:rPr>
                <w:b w:val="0"/>
              </w:rPr>
              <w:t>5</w:t>
            </w:r>
            <w:r w:rsidRPr="00AE3A87">
              <w:rPr>
                <w:b w:val="0"/>
              </w:rPr>
              <w:t xml:space="preserve">. Le système affiche </w:t>
            </w:r>
            <w:r>
              <w:rPr>
                <w:b w:val="0"/>
              </w:rPr>
              <w:t>la page des serveurs</w:t>
            </w:r>
            <w:r w:rsidRPr="00583D56">
              <w:rPr>
                <w:b w:val="0"/>
              </w:rPr>
              <w:t>.</w:t>
            </w:r>
          </w:p>
          <w:p w:rsidR="005D1C12" w:rsidRDefault="005D1C12" w:rsidP="005D1C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  <w:tr w:rsidR="005D1C12" w:rsidTr="005D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D1C12" w:rsidRDefault="005D1C12" w:rsidP="005D1C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Post condition</w:t>
            </w:r>
          </w:p>
        </w:tc>
        <w:tc>
          <w:tcPr>
            <w:tcW w:w="7982" w:type="dxa"/>
          </w:tcPr>
          <w:p w:rsidR="005D1C12" w:rsidRPr="004A098B" w:rsidRDefault="005D1C12" w:rsidP="005D1C12">
            <w:pPr>
              <w:pStyle w:val="Paragraphedeliste"/>
              <w:numPr>
                <w:ilvl w:val="0"/>
                <w:numId w:val="6"/>
              </w:num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00B39">
              <w:t>U</w:t>
            </w:r>
            <w:r>
              <w:t xml:space="preserve">n serveur </w:t>
            </w:r>
            <w:r w:rsidRPr="00100B39">
              <w:t>est créé</w:t>
            </w:r>
            <w:r>
              <w:t xml:space="preserve"> en base de données ;</w:t>
            </w:r>
          </w:p>
          <w:p w:rsidR="005D1C12" w:rsidRPr="00FE135B" w:rsidRDefault="005D1C12" w:rsidP="005D1C12">
            <w:pPr>
              <w:pStyle w:val="Paragraphedeliste"/>
              <w:numPr>
                <w:ilvl w:val="0"/>
                <w:numId w:val="6"/>
              </w:num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E135B">
              <w:t>Un log est enregistré.</w:t>
            </w:r>
          </w:p>
        </w:tc>
      </w:tr>
    </w:tbl>
    <w:p w:rsidR="005D1C12" w:rsidRDefault="005D1C12" w:rsidP="005D1C12"/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9962"/>
      </w:tblGrid>
      <w:tr w:rsidR="005D1C12" w:rsidRPr="00AE3A87" w:rsidTr="005D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</w:tcPr>
          <w:p w:rsidR="005D1C12" w:rsidRPr="00AE3A87" w:rsidRDefault="005D1C12" w:rsidP="005D1C12">
            <w:pPr>
              <w:tabs>
                <w:tab w:val="left" w:pos="284"/>
              </w:tabs>
              <w:jc w:val="both"/>
              <w:rPr>
                <w:i/>
              </w:rPr>
            </w:pPr>
            <w:r w:rsidRPr="00AE3A87">
              <w:t>S</w:t>
            </w:r>
            <w:r>
              <w:t>cénario</w:t>
            </w:r>
            <w:r w:rsidRPr="00AE3A87">
              <w:t xml:space="preserve"> </w:t>
            </w:r>
            <w:r>
              <w:t>d’exception</w:t>
            </w:r>
          </w:p>
        </w:tc>
      </w:tr>
      <w:tr w:rsidR="005D1C12" w:rsidTr="005D1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</w:tcPr>
          <w:p w:rsidR="005D1C12" w:rsidRDefault="005D1C12" w:rsidP="005D1C12">
            <w:pPr>
              <w:tabs>
                <w:tab w:val="left" w:pos="284"/>
              </w:tabs>
              <w:jc w:val="both"/>
              <w:rPr>
                <w:b w:val="0"/>
              </w:rPr>
            </w:pPr>
          </w:p>
          <w:p w:rsidR="005D1C12" w:rsidRDefault="005D1C12" w:rsidP="005D1C12">
            <w:pPr>
              <w:tabs>
                <w:tab w:val="left" w:pos="284"/>
              </w:tabs>
              <w:jc w:val="both"/>
              <w:rPr>
                <w:b w:val="0"/>
              </w:rPr>
            </w:pPr>
            <w:r>
              <w:rPr>
                <w:b w:val="0"/>
              </w:rPr>
              <w:t>4</w:t>
            </w:r>
            <w:r w:rsidRPr="00AE3A87">
              <w:rPr>
                <w:b w:val="0"/>
              </w:rPr>
              <w:t>. Le système affiche un message d’erreur, le formulaire n’est pas valide</w:t>
            </w:r>
            <w:r>
              <w:rPr>
                <w:b w:val="0"/>
              </w:rPr>
              <w:t> : retour étape 1.</w:t>
            </w:r>
          </w:p>
          <w:p w:rsidR="005D1C12" w:rsidRPr="0003448D" w:rsidRDefault="005D1C12" w:rsidP="005D1C12">
            <w:pPr>
              <w:tabs>
                <w:tab w:val="left" w:pos="284"/>
              </w:tabs>
              <w:jc w:val="both"/>
              <w:rPr>
                <w:b w:val="0"/>
              </w:rPr>
            </w:pPr>
          </w:p>
        </w:tc>
      </w:tr>
    </w:tbl>
    <w:p w:rsidR="005D1C12" w:rsidRDefault="005D1C12" w:rsidP="00DB5D1B">
      <w:pPr>
        <w:pStyle w:val="Titre2"/>
        <w:numPr>
          <w:ilvl w:val="0"/>
          <w:numId w:val="2"/>
        </w:numPr>
      </w:pPr>
      <w:bookmarkStart w:id="21" w:name="_Toc96078334"/>
      <w:r>
        <w:t>Modification d’un serveur</w:t>
      </w:r>
      <w:bookmarkEnd w:id="21"/>
    </w:p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5D1C12" w:rsidTr="005D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D1C12" w:rsidRPr="004C4EEA" w:rsidRDefault="005D1C12" w:rsidP="005D1C12">
            <w:pPr>
              <w:tabs>
                <w:tab w:val="left" w:pos="284"/>
              </w:tabs>
              <w:jc w:val="both"/>
              <w:rPr>
                <w:i/>
              </w:rPr>
            </w:pPr>
            <w:r w:rsidRPr="004C4EEA">
              <w:t>Acteurs</w:t>
            </w:r>
          </w:p>
        </w:tc>
        <w:tc>
          <w:tcPr>
            <w:tcW w:w="7982" w:type="dxa"/>
          </w:tcPr>
          <w:p w:rsidR="005D1C12" w:rsidRPr="00B23535" w:rsidRDefault="005D1C12" w:rsidP="005D1C12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 authentifié</w:t>
            </w:r>
          </w:p>
        </w:tc>
      </w:tr>
      <w:tr w:rsidR="005D1C12" w:rsidTr="005D1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D1C12" w:rsidRDefault="005D1C12" w:rsidP="005D1C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Objectif</w:t>
            </w:r>
          </w:p>
        </w:tc>
        <w:tc>
          <w:tcPr>
            <w:tcW w:w="7982" w:type="dxa"/>
          </w:tcPr>
          <w:p w:rsidR="005D1C12" w:rsidRDefault="005D1C12" w:rsidP="005D1C12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D3A5A">
              <w:t xml:space="preserve">En tant </w:t>
            </w:r>
            <w:r w:rsidRPr="00BA07A6">
              <w:t>qu'</w:t>
            </w:r>
            <w:r>
              <w:t>utilisateur authentifié</w:t>
            </w:r>
            <w:r w:rsidRPr="00CD3A5A">
              <w:t>, je souhaite modifier un</w:t>
            </w:r>
            <w:r>
              <w:t xml:space="preserve"> serveur</w:t>
            </w:r>
            <w:r w:rsidRPr="00CD3A5A">
              <w:t xml:space="preserve"> afin de mettre à jour des informations de base.</w:t>
            </w:r>
          </w:p>
        </w:tc>
      </w:tr>
      <w:tr w:rsidR="005D1C12" w:rsidTr="005D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D1C12" w:rsidRDefault="005D1C12" w:rsidP="005D1C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lastRenderedPageBreak/>
              <w:t>Pré condition</w:t>
            </w:r>
          </w:p>
        </w:tc>
        <w:tc>
          <w:tcPr>
            <w:tcW w:w="7982" w:type="dxa"/>
          </w:tcPr>
          <w:p w:rsidR="005D1C12" w:rsidRPr="00A06820" w:rsidRDefault="005D1C12" w:rsidP="005D1C12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1C12" w:rsidTr="005D1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D1C12" w:rsidRDefault="005D1C12" w:rsidP="005D1C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Démarrage</w:t>
            </w:r>
          </w:p>
        </w:tc>
        <w:tc>
          <w:tcPr>
            <w:tcW w:w="7982" w:type="dxa"/>
          </w:tcPr>
          <w:p w:rsidR="005D1C12" w:rsidRPr="00A06820" w:rsidRDefault="005D1C12" w:rsidP="005D1C12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L’utilisateur est sur la page d’ajout d’un serveur</w:t>
            </w:r>
          </w:p>
        </w:tc>
      </w:tr>
    </w:tbl>
    <w:p w:rsidR="005D1C12" w:rsidRDefault="005D1C12" w:rsidP="005D1C12"/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5D1C12" w:rsidTr="005D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5D1C12" w:rsidRPr="00AE3A87" w:rsidRDefault="005D1C12" w:rsidP="005D1C12">
            <w:pPr>
              <w:tabs>
                <w:tab w:val="left" w:pos="284"/>
              </w:tabs>
              <w:jc w:val="both"/>
              <w:rPr>
                <w:i/>
              </w:rPr>
            </w:pPr>
            <w:r w:rsidRPr="00AE3A87">
              <w:t>Scénario nominal</w:t>
            </w:r>
          </w:p>
        </w:tc>
      </w:tr>
      <w:tr w:rsidR="005D1C12" w:rsidTr="005D1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5D1C12" w:rsidRDefault="005D1C12" w:rsidP="005D1C12">
            <w:pPr>
              <w:tabs>
                <w:tab w:val="left" w:pos="284"/>
              </w:tabs>
              <w:jc w:val="both"/>
              <w:rPr>
                <w:b w:val="0"/>
              </w:rPr>
            </w:pPr>
          </w:p>
          <w:p w:rsidR="005D1C12" w:rsidRDefault="005D1C12" w:rsidP="005D1C12">
            <w:pPr>
              <w:tabs>
                <w:tab w:val="left" w:pos="284"/>
              </w:tabs>
              <w:jc w:val="both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Pr="00AE3A87">
              <w:rPr>
                <w:b w:val="0"/>
              </w:rPr>
              <w:t xml:space="preserve">Le système affiche </w:t>
            </w:r>
            <w:r>
              <w:rPr>
                <w:b w:val="0"/>
              </w:rPr>
              <w:t>un formulaire</w:t>
            </w:r>
            <w:r w:rsidRPr="00AE3A87">
              <w:rPr>
                <w:b w:val="0"/>
              </w:rPr>
              <w:t>.</w:t>
            </w:r>
          </w:p>
          <w:p w:rsidR="005D1C12" w:rsidRPr="006C5313" w:rsidRDefault="005D1C12" w:rsidP="005D1C12">
            <w:pPr>
              <w:tabs>
                <w:tab w:val="left" w:pos="284"/>
              </w:tabs>
              <w:jc w:val="both"/>
              <w:rPr>
                <w:b w:val="0"/>
              </w:rPr>
            </w:pPr>
            <w:r>
              <w:rPr>
                <w:b w:val="0"/>
              </w:rPr>
              <w:t>2. L’utilisateur modifie des informations du formulaire.</w:t>
            </w:r>
          </w:p>
          <w:p w:rsidR="005D1C12" w:rsidRPr="00AE3A87" w:rsidRDefault="005D1C12" w:rsidP="005D1C12">
            <w:pPr>
              <w:tabs>
                <w:tab w:val="left" w:pos="284"/>
              </w:tabs>
              <w:jc w:val="both"/>
              <w:rPr>
                <w:b w:val="0"/>
                <w:i/>
              </w:rPr>
            </w:pPr>
            <w:r>
              <w:rPr>
                <w:b w:val="0"/>
              </w:rPr>
              <w:t>3</w:t>
            </w:r>
            <w:r w:rsidRPr="00AE3A87">
              <w:rPr>
                <w:b w:val="0"/>
              </w:rPr>
              <w:t>. L’utilisateur soumet le formulaire.</w:t>
            </w:r>
          </w:p>
          <w:p w:rsidR="005D1C12" w:rsidRPr="00AE3A87" w:rsidRDefault="005D1C12" w:rsidP="005D1C12">
            <w:pPr>
              <w:tabs>
                <w:tab w:val="left" w:pos="284"/>
              </w:tabs>
              <w:jc w:val="both"/>
              <w:rPr>
                <w:b w:val="0"/>
                <w:i/>
              </w:rPr>
            </w:pPr>
            <w:r>
              <w:rPr>
                <w:b w:val="0"/>
              </w:rPr>
              <w:t>4</w:t>
            </w:r>
            <w:r w:rsidRPr="00AE3A87">
              <w:rPr>
                <w:b w:val="0"/>
              </w:rPr>
              <w:t xml:space="preserve">. Le système affiche un message de confirmation de </w:t>
            </w:r>
            <w:r>
              <w:rPr>
                <w:b w:val="0"/>
              </w:rPr>
              <w:t>modification.</w:t>
            </w:r>
          </w:p>
          <w:p w:rsidR="005D1C12" w:rsidRDefault="005D1C12" w:rsidP="005D1C12">
            <w:pPr>
              <w:tabs>
                <w:tab w:val="left" w:pos="284"/>
              </w:tabs>
              <w:jc w:val="both"/>
            </w:pPr>
            <w:r>
              <w:rPr>
                <w:b w:val="0"/>
              </w:rPr>
              <w:t>5</w:t>
            </w:r>
            <w:r w:rsidRPr="00AE3A87">
              <w:rPr>
                <w:b w:val="0"/>
              </w:rPr>
              <w:t xml:space="preserve">. Le système affiche </w:t>
            </w:r>
            <w:r>
              <w:rPr>
                <w:b w:val="0"/>
              </w:rPr>
              <w:t>la page des serveurs</w:t>
            </w:r>
            <w:r w:rsidRPr="00583D56">
              <w:rPr>
                <w:b w:val="0"/>
              </w:rPr>
              <w:t>.</w:t>
            </w:r>
          </w:p>
          <w:p w:rsidR="005D1C12" w:rsidRDefault="005D1C12" w:rsidP="005D1C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  <w:tr w:rsidR="005D1C12" w:rsidTr="005D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D1C12" w:rsidRDefault="005D1C12" w:rsidP="005D1C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Post condition</w:t>
            </w:r>
          </w:p>
        </w:tc>
        <w:tc>
          <w:tcPr>
            <w:tcW w:w="7982" w:type="dxa"/>
          </w:tcPr>
          <w:p w:rsidR="005D1C12" w:rsidRPr="00963446" w:rsidRDefault="005D1C12" w:rsidP="005D1C12">
            <w:pPr>
              <w:pStyle w:val="Paragraphedeliste"/>
              <w:numPr>
                <w:ilvl w:val="0"/>
                <w:numId w:val="6"/>
              </w:num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Les données du serveur sont mises à jour en base de données ;</w:t>
            </w:r>
          </w:p>
          <w:p w:rsidR="005D1C12" w:rsidRPr="00FE135B" w:rsidRDefault="005D1C12" w:rsidP="005D1C12">
            <w:pPr>
              <w:pStyle w:val="Paragraphedeliste"/>
              <w:numPr>
                <w:ilvl w:val="0"/>
                <w:numId w:val="6"/>
              </w:num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E135B">
              <w:t>Un log est enregistré.</w:t>
            </w:r>
          </w:p>
        </w:tc>
      </w:tr>
    </w:tbl>
    <w:p w:rsidR="005D1C12" w:rsidRDefault="005D1C12" w:rsidP="005D1C12"/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9962"/>
      </w:tblGrid>
      <w:tr w:rsidR="005D1C12" w:rsidRPr="00AE3A87" w:rsidTr="005D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</w:tcPr>
          <w:p w:rsidR="005D1C12" w:rsidRPr="00AE3A87" w:rsidRDefault="005D1C12" w:rsidP="005D1C12">
            <w:pPr>
              <w:tabs>
                <w:tab w:val="left" w:pos="284"/>
              </w:tabs>
              <w:jc w:val="both"/>
              <w:rPr>
                <w:i/>
              </w:rPr>
            </w:pPr>
            <w:r w:rsidRPr="00AE3A87">
              <w:t>S</w:t>
            </w:r>
            <w:r>
              <w:t>cénario</w:t>
            </w:r>
            <w:r w:rsidRPr="00AE3A87">
              <w:t xml:space="preserve"> </w:t>
            </w:r>
            <w:r>
              <w:t>d’exception</w:t>
            </w:r>
          </w:p>
        </w:tc>
      </w:tr>
      <w:tr w:rsidR="005D1C12" w:rsidTr="005D1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</w:tcPr>
          <w:p w:rsidR="005D1C12" w:rsidRDefault="005D1C12" w:rsidP="005D1C12">
            <w:pPr>
              <w:tabs>
                <w:tab w:val="left" w:pos="284"/>
              </w:tabs>
              <w:jc w:val="both"/>
              <w:rPr>
                <w:b w:val="0"/>
              </w:rPr>
            </w:pPr>
          </w:p>
          <w:p w:rsidR="005D1C12" w:rsidRDefault="005D1C12" w:rsidP="005D1C12">
            <w:pPr>
              <w:tabs>
                <w:tab w:val="left" w:pos="284"/>
              </w:tabs>
              <w:jc w:val="both"/>
              <w:rPr>
                <w:b w:val="0"/>
              </w:rPr>
            </w:pPr>
            <w:r>
              <w:rPr>
                <w:b w:val="0"/>
              </w:rPr>
              <w:t>4</w:t>
            </w:r>
            <w:r w:rsidRPr="00AE3A87">
              <w:rPr>
                <w:b w:val="0"/>
              </w:rPr>
              <w:t>. Le système affiche un message d’erreur, le formulaire n’est pas valide</w:t>
            </w:r>
            <w:r>
              <w:rPr>
                <w:b w:val="0"/>
              </w:rPr>
              <w:t> : retour étape 1.</w:t>
            </w:r>
          </w:p>
          <w:p w:rsidR="005D1C12" w:rsidRPr="0003448D" w:rsidRDefault="005D1C12" w:rsidP="005D1C12">
            <w:pPr>
              <w:tabs>
                <w:tab w:val="left" w:pos="284"/>
              </w:tabs>
              <w:jc w:val="both"/>
              <w:rPr>
                <w:b w:val="0"/>
              </w:rPr>
            </w:pPr>
          </w:p>
        </w:tc>
      </w:tr>
    </w:tbl>
    <w:p w:rsidR="005D1C12" w:rsidRDefault="005D1C12" w:rsidP="00DB5D1B">
      <w:pPr>
        <w:pStyle w:val="Titre2"/>
        <w:numPr>
          <w:ilvl w:val="0"/>
          <w:numId w:val="2"/>
        </w:numPr>
      </w:pPr>
      <w:bookmarkStart w:id="22" w:name="_Toc96078335"/>
      <w:r>
        <w:t>Suppression d’un serveur</w:t>
      </w:r>
      <w:bookmarkEnd w:id="22"/>
    </w:p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5D1C12" w:rsidTr="005D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D1C12" w:rsidRPr="004C4EEA" w:rsidRDefault="005D1C12" w:rsidP="005D1C12">
            <w:pPr>
              <w:tabs>
                <w:tab w:val="left" w:pos="284"/>
              </w:tabs>
              <w:jc w:val="both"/>
              <w:rPr>
                <w:i/>
              </w:rPr>
            </w:pPr>
            <w:r w:rsidRPr="004C4EEA">
              <w:t>Acteurs</w:t>
            </w:r>
          </w:p>
        </w:tc>
        <w:tc>
          <w:tcPr>
            <w:tcW w:w="7982" w:type="dxa"/>
          </w:tcPr>
          <w:p w:rsidR="005D1C12" w:rsidRPr="00F665C6" w:rsidRDefault="006701E1" w:rsidP="005D1C12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Utilisateur authentifié</w:t>
            </w:r>
          </w:p>
        </w:tc>
      </w:tr>
      <w:tr w:rsidR="005D1C12" w:rsidTr="005D1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D1C12" w:rsidRDefault="005D1C12" w:rsidP="005D1C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Objectif</w:t>
            </w:r>
          </w:p>
        </w:tc>
        <w:tc>
          <w:tcPr>
            <w:tcW w:w="7982" w:type="dxa"/>
          </w:tcPr>
          <w:p w:rsidR="005D1C12" w:rsidRDefault="005D1C12" w:rsidP="005D1C12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665C6">
              <w:t xml:space="preserve">En tant </w:t>
            </w:r>
            <w:r w:rsidRPr="00BA07A6">
              <w:t>qu'</w:t>
            </w:r>
            <w:r>
              <w:t>utilisateur authentifié</w:t>
            </w:r>
            <w:r w:rsidRPr="00F665C6">
              <w:t xml:space="preserve">, je souhaite supprimer </w:t>
            </w:r>
            <w:r>
              <w:t>un serveur</w:t>
            </w:r>
            <w:r w:rsidRPr="00F665C6">
              <w:t xml:space="preserve"> afin de nettoyer la base </w:t>
            </w:r>
            <w:r>
              <w:t>serveur</w:t>
            </w:r>
            <w:r w:rsidRPr="00F665C6">
              <w:t>.</w:t>
            </w:r>
          </w:p>
        </w:tc>
      </w:tr>
      <w:tr w:rsidR="005D1C12" w:rsidTr="005D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D1C12" w:rsidRDefault="005D1C12" w:rsidP="005D1C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Pré condition</w:t>
            </w:r>
          </w:p>
        </w:tc>
        <w:tc>
          <w:tcPr>
            <w:tcW w:w="7982" w:type="dxa"/>
          </w:tcPr>
          <w:p w:rsidR="005D1C12" w:rsidRPr="00F665C6" w:rsidRDefault="005D1C12" w:rsidP="005D1C12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1C12" w:rsidTr="005D1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D1C12" w:rsidRDefault="005D1C12" w:rsidP="005D1C12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Démarrage</w:t>
            </w:r>
          </w:p>
        </w:tc>
        <w:tc>
          <w:tcPr>
            <w:tcW w:w="7982" w:type="dxa"/>
          </w:tcPr>
          <w:p w:rsidR="005D1C12" w:rsidRPr="00F665C6" w:rsidRDefault="005D1C12" w:rsidP="005D1C1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65C6">
              <w:rPr>
                <w:color w:val="000000" w:themeColor="text1"/>
                <w:sz w:val="22"/>
                <w:szCs w:val="22"/>
              </w:rPr>
              <w:t xml:space="preserve">L’utilisateur </w:t>
            </w:r>
            <w:r w:rsidRPr="00F665C6">
              <w:rPr>
                <w:sz w:val="22"/>
                <w:szCs w:val="22"/>
              </w:rPr>
              <w:t xml:space="preserve">est sur </w:t>
            </w:r>
            <w:r>
              <w:rPr>
                <w:sz w:val="22"/>
                <w:szCs w:val="22"/>
              </w:rPr>
              <w:t>la liste des serveurs</w:t>
            </w:r>
          </w:p>
        </w:tc>
      </w:tr>
    </w:tbl>
    <w:p w:rsidR="005D1C12" w:rsidRDefault="005D1C12" w:rsidP="005D1C12"/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5D1C12" w:rsidTr="005D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5D1C12" w:rsidRPr="00AE3A87" w:rsidRDefault="005D1C12" w:rsidP="005D1C12">
            <w:pPr>
              <w:tabs>
                <w:tab w:val="left" w:pos="284"/>
              </w:tabs>
              <w:rPr>
                <w:i/>
              </w:rPr>
            </w:pPr>
            <w:r w:rsidRPr="00AE3A87">
              <w:t>Scénario nominal</w:t>
            </w:r>
          </w:p>
        </w:tc>
      </w:tr>
      <w:tr w:rsidR="005D1C12" w:rsidTr="005D1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5D1C12" w:rsidRDefault="005D1C12" w:rsidP="005D1C12">
            <w:pPr>
              <w:tabs>
                <w:tab w:val="left" w:pos="284"/>
              </w:tabs>
              <w:rPr>
                <w:b w:val="0"/>
              </w:rPr>
            </w:pPr>
          </w:p>
          <w:p w:rsidR="005D1C12" w:rsidRDefault="005D1C12" w:rsidP="005D1C12">
            <w:pPr>
              <w:pStyle w:val="Default"/>
              <w:rPr>
                <w:b w:val="0"/>
                <w:sz w:val="22"/>
                <w:szCs w:val="22"/>
              </w:rPr>
            </w:pPr>
            <w:r w:rsidRPr="00FE7228">
              <w:rPr>
                <w:b w:val="0"/>
                <w:sz w:val="22"/>
                <w:szCs w:val="22"/>
              </w:rPr>
              <w:t xml:space="preserve">1. </w:t>
            </w:r>
            <w:r>
              <w:rPr>
                <w:b w:val="0"/>
                <w:sz w:val="22"/>
                <w:szCs w:val="22"/>
              </w:rPr>
              <w:t>L’utilisateur clique sur le lien « Supprimer ».</w:t>
            </w:r>
          </w:p>
          <w:p w:rsidR="005D1C12" w:rsidRPr="00FE7228" w:rsidRDefault="005D1C12" w:rsidP="005D1C12">
            <w:pPr>
              <w:pStyle w:val="Defaul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2. </w:t>
            </w:r>
            <w:r w:rsidRPr="00FE7228">
              <w:rPr>
                <w:b w:val="0"/>
                <w:sz w:val="22"/>
                <w:szCs w:val="22"/>
              </w:rPr>
              <w:t xml:space="preserve">Le système affiche un message de confirmation. </w:t>
            </w:r>
          </w:p>
          <w:p w:rsidR="005D1C12" w:rsidRPr="00FE7228" w:rsidRDefault="005D1C12" w:rsidP="005D1C12">
            <w:pPr>
              <w:pStyle w:val="Defaul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3</w:t>
            </w:r>
            <w:r w:rsidRPr="00FE7228">
              <w:rPr>
                <w:b w:val="0"/>
                <w:sz w:val="22"/>
                <w:szCs w:val="22"/>
              </w:rPr>
              <w:t xml:space="preserve">. L’utilisateur confirme la suppression. </w:t>
            </w:r>
          </w:p>
          <w:p w:rsidR="005D1C12" w:rsidRPr="00FE7228" w:rsidRDefault="005D1C12" w:rsidP="005D1C12">
            <w:pPr>
              <w:pStyle w:val="Defaul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4</w:t>
            </w:r>
            <w:r w:rsidRPr="00FE7228">
              <w:rPr>
                <w:b w:val="0"/>
                <w:sz w:val="22"/>
                <w:szCs w:val="22"/>
              </w:rPr>
              <w:t xml:space="preserve">. Le système affiche un message de confirmation de suppression. </w:t>
            </w:r>
          </w:p>
          <w:p w:rsidR="005D1C12" w:rsidRDefault="005D1C12" w:rsidP="005D1C12">
            <w:pPr>
              <w:tabs>
                <w:tab w:val="left" w:pos="284"/>
              </w:tabs>
              <w:rPr>
                <w:i/>
              </w:rPr>
            </w:pPr>
            <w:r>
              <w:rPr>
                <w:b w:val="0"/>
              </w:rPr>
              <w:t>5</w:t>
            </w:r>
            <w:r w:rsidRPr="00FE7228">
              <w:rPr>
                <w:b w:val="0"/>
              </w:rPr>
              <w:t xml:space="preserve">. Le système affiche la page </w:t>
            </w:r>
            <w:r>
              <w:rPr>
                <w:b w:val="0"/>
              </w:rPr>
              <w:t>des serveurs</w:t>
            </w:r>
            <w:r w:rsidRPr="00FE7228">
              <w:rPr>
                <w:b w:val="0"/>
              </w:rPr>
              <w:t>.</w:t>
            </w:r>
          </w:p>
          <w:p w:rsidR="005D1C12" w:rsidRDefault="005D1C12" w:rsidP="005D1C12">
            <w:pPr>
              <w:tabs>
                <w:tab w:val="left" w:pos="284"/>
              </w:tabs>
              <w:rPr>
                <w:i/>
              </w:rPr>
            </w:pPr>
          </w:p>
        </w:tc>
      </w:tr>
      <w:tr w:rsidR="005D1C12" w:rsidTr="005D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D1C12" w:rsidRDefault="005D1C12" w:rsidP="005D1C12">
            <w:pPr>
              <w:tabs>
                <w:tab w:val="left" w:pos="284"/>
              </w:tabs>
              <w:rPr>
                <w:i/>
              </w:rPr>
            </w:pPr>
            <w:r>
              <w:t>Post condition</w:t>
            </w:r>
          </w:p>
        </w:tc>
        <w:tc>
          <w:tcPr>
            <w:tcW w:w="7982" w:type="dxa"/>
          </w:tcPr>
          <w:p w:rsidR="005D1C12" w:rsidRPr="009A6F92" w:rsidRDefault="00210D91" w:rsidP="005D1C12">
            <w:pPr>
              <w:pStyle w:val="Paragraphedeliste"/>
              <w:numPr>
                <w:ilvl w:val="0"/>
                <w:numId w:val="6"/>
              </w:num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Le serveur</w:t>
            </w:r>
            <w:r w:rsidR="005D1C12">
              <w:t xml:space="preserve"> est supprimé en base de données ;</w:t>
            </w:r>
          </w:p>
          <w:p w:rsidR="005D1C12" w:rsidRPr="00FE135B" w:rsidRDefault="005D1C12" w:rsidP="005D1C12">
            <w:pPr>
              <w:pStyle w:val="Paragraphedeliste"/>
              <w:numPr>
                <w:ilvl w:val="0"/>
                <w:numId w:val="6"/>
              </w:num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E135B">
              <w:t>Un log est enregistré.</w:t>
            </w:r>
          </w:p>
        </w:tc>
      </w:tr>
    </w:tbl>
    <w:p w:rsidR="0035590B" w:rsidRDefault="0035590B" w:rsidP="00DB5D1B">
      <w:pPr>
        <w:pStyle w:val="Titre2"/>
        <w:numPr>
          <w:ilvl w:val="0"/>
          <w:numId w:val="2"/>
        </w:numPr>
      </w:pPr>
      <w:bookmarkStart w:id="23" w:name="_Toc96078336"/>
      <w:r>
        <w:t>Export des serveurs</w:t>
      </w:r>
      <w:bookmarkEnd w:id="23"/>
    </w:p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35590B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5590B" w:rsidRPr="004C4EEA" w:rsidRDefault="0035590B" w:rsidP="0035590B">
            <w:pPr>
              <w:tabs>
                <w:tab w:val="left" w:pos="284"/>
              </w:tabs>
              <w:jc w:val="both"/>
              <w:rPr>
                <w:i/>
              </w:rPr>
            </w:pPr>
            <w:r w:rsidRPr="004C4EEA">
              <w:t>Acteurs</w:t>
            </w:r>
          </w:p>
        </w:tc>
        <w:tc>
          <w:tcPr>
            <w:tcW w:w="7982" w:type="dxa"/>
          </w:tcPr>
          <w:p w:rsidR="0035590B" w:rsidRPr="00B23535" w:rsidRDefault="0035590B" w:rsidP="0035590B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 authentifié</w:t>
            </w:r>
          </w:p>
        </w:tc>
      </w:tr>
      <w:tr w:rsidR="0035590B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5590B" w:rsidRDefault="0035590B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lastRenderedPageBreak/>
              <w:t>Objectif</w:t>
            </w:r>
          </w:p>
        </w:tc>
        <w:tc>
          <w:tcPr>
            <w:tcW w:w="7982" w:type="dxa"/>
          </w:tcPr>
          <w:p w:rsidR="0035590B" w:rsidRDefault="0035590B" w:rsidP="0035590B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23535">
              <w:t>En tant qu'</w:t>
            </w:r>
            <w:r>
              <w:t>utilisateur authentifié</w:t>
            </w:r>
            <w:r w:rsidRPr="00B23535">
              <w:t xml:space="preserve"> , je souhaite </w:t>
            </w:r>
            <w:r>
              <w:t>exporter le tableau de serveur afin de pouvoir l’imprimer</w:t>
            </w:r>
            <w:r w:rsidRPr="00B23535">
              <w:t>.</w:t>
            </w:r>
          </w:p>
        </w:tc>
      </w:tr>
      <w:tr w:rsidR="0035590B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5590B" w:rsidRDefault="0035590B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Pré condition</w:t>
            </w:r>
          </w:p>
        </w:tc>
        <w:tc>
          <w:tcPr>
            <w:tcW w:w="7982" w:type="dxa"/>
          </w:tcPr>
          <w:p w:rsidR="0035590B" w:rsidRPr="00D115DE" w:rsidRDefault="0035590B" w:rsidP="0035590B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590B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5590B" w:rsidRDefault="0035590B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Démarrage</w:t>
            </w:r>
          </w:p>
        </w:tc>
        <w:tc>
          <w:tcPr>
            <w:tcW w:w="7982" w:type="dxa"/>
          </w:tcPr>
          <w:p w:rsidR="0035590B" w:rsidRDefault="0035590B" w:rsidP="0035590B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L’utilisateur est sur la page des serveurs</w:t>
            </w:r>
          </w:p>
        </w:tc>
      </w:tr>
    </w:tbl>
    <w:p w:rsidR="0035590B" w:rsidRDefault="0035590B" w:rsidP="0035590B"/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35590B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35590B" w:rsidRPr="00AE3A87" w:rsidRDefault="0035590B" w:rsidP="0035590B">
            <w:pPr>
              <w:tabs>
                <w:tab w:val="left" w:pos="284"/>
              </w:tabs>
              <w:jc w:val="both"/>
              <w:rPr>
                <w:i/>
              </w:rPr>
            </w:pPr>
            <w:r w:rsidRPr="00AE3A87">
              <w:t>Scénario nominal</w:t>
            </w:r>
          </w:p>
        </w:tc>
      </w:tr>
      <w:tr w:rsidR="0035590B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35590B" w:rsidRDefault="0035590B" w:rsidP="0035590B">
            <w:pPr>
              <w:tabs>
                <w:tab w:val="left" w:pos="284"/>
              </w:tabs>
              <w:jc w:val="both"/>
              <w:rPr>
                <w:b w:val="0"/>
              </w:rPr>
            </w:pPr>
          </w:p>
          <w:p w:rsidR="0035590B" w:rsidRDefault="0035590B" w:rsidP="0035590B">
            <w:pPr>
              <w:tabs>
                <w:tab w:val="left" w:pos="284"/>
              </w:tabs>
              <w:jc w:val="both"/>
              <w:rPr>
                <w:b w:val="0"/>
              </w:rPr>
            </w:pPr>
            <w:r>
              <w:rPr>
                <w:b w:val="0"/>
              </w:rPr>
              <w:t>1. l’utilisateur clique sur le bouton exporter</w:t>
            </w:r>
            <w:r w:rsidRPr="00AE3A87">
              <w:rPr>
                <w:b w:val="0"/>
              </w:rPr>
              <w:t>.</w:t>
            </w:r>
          </w:p>
          <w:p w:rsidR="0035590B" w:rsidRDefault="0035590B" w:rsidP="0035590B">
            <w:pPr>
              <w:tabs>
                <w:tab w:val="left" w:pos="284"/>
              </w:tabs>
              <w:jc w:val="both"/>
            </w:pPr>
            <w:r>
              <w:rPr>
                <w:b w:val="0"/>
              </w:rPr>
              <w:t>2</w:t>
            </w:r>
            <w:r w:rsidRPr="00AE3A87">
              <w:rPr>
                <w:b w:val="0"/>
              </w:rPr>
              <w:t xml:space="preserve">. Le système </w:t>
            </w:r>
            <w:r>
              <w:rPr>
                <w:b w:val="0"/>
              </w:rPr>
              <w:t>export le tableau sur Excel</w:t>
            </w:r>
            <w:r w:rsidRPr="00583D56">
              <w:rPr>
                <w:b w:val="0"/>
              </w:rPr>
              <w:t>.</w:t>
            </w:r>
          </w:p>
          <w:p w:rsidR="0035590B" w:rsidRDefault="0035590B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  <w:tr w:rsidR="0035590B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5590B" w:rsidRDefault="0035590B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Post condition</w:t>
            </w:r>
          </w:p>
        </w:tc>
        <w:tc>
          <w:tcPr>
            <w:tcW w:w="7982" w:type="dxa"/>
          </w:tcPr>
          <w:p w:rsidR="0035590B" w:rsidRPr="004A098B" w:rsidRDefault="0035590B" w:rsidP="0035590B">
            <w:pPr>
              <w:pStyle w:val="Paragraphedeliste"/>
              <w:numPr>
                <w:ilvl w:val="0"/>
                <w:numId w:val="6"/>
              </w:num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00B39">
              <w:t>U</w:t>
            </w:r>
            <w:r>
              <w:t>n fichier Excel est créé ;</w:t>
            </w:r>
          </w:p>
          <w:p w:rsidR="0035590B" w:rsidRPr="00FE135B" w:rsidRDefault="0035590B" w:rsidP="0035590B">
            <w:pPr>
              <w:pStyle w:val="Paragraphedeliste"/>
              <w:numPr>
                <w:ilvl w:val="0"/>
                <w:numId w:val="6"/>
              </w:num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E135B">
              <w:t>Un log est enregistré.</w:t>
            </w:r>
          </w:p>
        </w:tc>
      </w:tr>
    </w:tbl>
    <w:p w:rsidR="00210D91" w:rsidRDefault="00210D91" w:rsidP="00DB5D1B">
      <w:pPr>
        <w:pStyle w:val="Titre2"/>
        <w:numPr>
          <w:ilvl w:val="0"/>
          <w:numId w:val="2"/>
        </w:numPr>
      </w:pPr>
      <w:bookmarkStart w:id="24" w:name="_Toc96078337"/>
      <w:r w:rsidRPr="00BA07A6">
        <w:t xml:space="preserve">Consultation de la liste des </w:t>
      </w:r>
      <w:r>
        <w:t>réseaux</w:t>
      </w:r>
      <w:bookmarkEnd w:id="24"/>
    </w:p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210D91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10D91" w:rsidRPr="004C4EEA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 w:rsidRPr="004C4EEA">
              <w:t>Acteurs</w:t>
            </w:r>
          </w:p>
        </w:tc>
        <w:tc>
          <w:tcPr>
            <w:tcW w:w="7982" w:type="dxa"/>
          </w:tcPr>
          <w:p w:rsidR="00210D91" w:rsidRPr="005C67FC" w:rsidRDefault="00210D91" w:rsidP="0035590B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Utilisateur authentifié</w:t>
            </w:r>
          </w:p>
        </w:tc>
      </w:tr>
      <w:tr w:rsidR="00210D91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10D91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Objectif</w:t>
            </w:r>
          </w:p>
        </w:tc>
        <w:tc>
          <w:tcPr>
            <w:tcW w:w="7982" w:type="dxa"/>
          </w:tcPr>
          <w:p w:rsidR="00210D91" w:rsidRDefault="00210D91" w:rsidP="00210D91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A07A6">
              <w:t>En tant qu'</w:t>
            </w:r>
            <w:r>
              <w:t>utilisateur authentifié</w:t>
            </w:r>
            <w:r w:rsidRPr="00BA07A6">
              <w:t xml:space="preserve">, je souhaite consulter la liste des </w:t>
            </w:r>
            <w:r>
              <w:t>réseaux</w:t>
            </w:r>
            <w:r w:rsidRPr="00BA07A6">
              <w:t xml:space="preserve"> afin d'accéder aux différentes fiches </w:t>
            </w:r>
            <w:r>
              <w:t>réseau</w:t>
            </w:r>
            <w:r w:rsidRPr="00BA07A6">
              <w:t>.</w:t>
            </w:r>
          </w:p>
        </w:tc>
      </w:tr>
      <w:tr w:rsidR="00210D91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10D91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Pré condition</w:t>
            </w:r>
          </w:p>
        </w:tc>
        <w:tc>
          <w:tcPr>
            <w:tcW w:w="7982" w:type="dxa"/>
          </w:tcPr>
          <w:p w:rsidR="00210D91" w:rsidRPr="00D115DE" w:rsidRDefault="00210D91" w:rsidP="0035590B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D91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10D91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Démarrage</w:t>
            </w:r>
          </w:p>
        </w:tc>
        <w:tc>
          <w:tcPr>
            <w:tcW w:w="7982" w:type="dxa"/>
          </w:tcPr>
          <w:p w:rsidR="00210D91" w:rsidRDefault="00210D91" w:rsidP="00210D91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L’utilisateur est sur la page des réseaux</w:t>
            </w:r>
          </w:p>
        </w:tc>
      </w:tr>
    </w:tbl>
    <w:p w:rsidR="00210D91" w:rsidRDefault="00210D91" w:rsidP="00210D91"/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210D91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210D91" w:rsidRPr="00AE3A87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rPr>
                <w:b w:val="0"/>
                <w:bCs w:val="0"/>
                <w:color w:val="auto"/>
              </w:rPr>
              <w:br w:type="page"/>
            </w:r>
            <w:r w:rsidRPr="00AE3A87">
              <w:t>Scénario nominal</w:t>
            </w:r>
          </w:p>
        </w:tc>
      </w:tr>
      <w:tr w:rsidR="00210D91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210D91" w:rsidRDefault="00210D91" w:rsidP="0035590B">
            <w:pPr>
              <w:tabs>
                <w:tab w:val="left" w:pos="284"/>
              </w:tabs>
              <w:jc w:val="both"/>
              <w:rPr>
                <w:b w:val="0"/>
              </w:rPr>
            </w:pPr>
          </w:p>
          <w:p w:rsidR="00210D91" w:rsidRDefault="00210D91" w:rsidP="0035590B">
            <w:pPr>
              <w:tabs>
                <w:tab w:val="left" w:pos="284"/>
              </w:tabs>
              <w:jc w:val="both"/>
              <w:rPr>
                <w:b w:val="0"/>
              </w:rPr>
            </w:pPr>
            <w:r w:rsidRPr="00AE3A87">
              <w:rPr>
                <w:b w:val="0"/>
              </w:rPr>
              <w:t xml:space="preserve">Le système affiche </w:t>
            </w:r>
            <w:r>
              <w:rPr>
                <w:b w:val="0"/>
              </w:rPr>
              <w:t>un tableau de réseau</w:t>
            </w:r>
            <w:r w:rsidRPr="00AE3A87">
              <w:rPr>
                <w:b w:val="0"/>
              </w:rPr>
              <w:t>.</w:t>
            </w:r>
          </w:p>
          <w:p w:rsidR="00210D91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</w:p>
        </w:tc>
      </w:tr>
      <w:tr w:rsidR="00210D91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10D91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Post condition</w:t>
            </w:r>
          </w:p>
        </w:tc>
        <w:tc>
          <w:tcPr>
            <w:tcW w:w="7982" w:type="dxa"/>
          </w:tcPr>
          <w:p w:rsidR="00210D91" w:rsidRPr="00AD5D8C" w:rsidRDefault="00210D91" w:rsidP="0035590B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B5D1B" w:rsidRDefault="00DB5D1B" w:rsidP="00DB5D1B">
      <w:pPr>
        <w:pStyle w:val="Titre2"/>
        <w:numPr>
          <w:ilvl w:val="0"/>
          <w:numId w:val="2"/>
        </w:numPr>
      </w:pPr>
      <w:bookmarkStart w:id="25" w:name="_Toc96078338"/>
      <w:r w:rsidRPr="00BA07A6">
        <w:t xml:space="preserve">Consultation de la </w:t>
      </w:r>
      <w:r>
        <w:t>fiche</w:t>
      </w:r>
      <w:r w:rsidRPr="00BA07A6">
        <w:t xml:space="preserve"> d</w:t>
      </w:r>
      <w:r>
        <w:t>’un</w:t>
      </w:r>
      <w:r>
        <w:t xml:space="preserve"> réseau</w:t>
      </w:r>
      <w:bookmarkEnd w:id="25"/>
    </w:p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DB5D1B" w:rsidTr="00F65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B5D1B" w:rsidRPr="004C4EEA" w:rsidRDefault="00DB5D1B" w:rsidP="00F656E0">
            <w:pPr>
              <w:tabs>
                <w:tab w:val="left" w:pos="284"/>
              </w:tabs>
              <w:jc w:val="both"/>
              <w:rPr>
                <w:i/>
              </w:rPr>
            </w:pPr>
            <w:r w:rsidRPr="004C4EEA">
              <w:t>Acteurs</w:t>
            </w:r>
          </w:p>
        </w:tc>
        <w:tc>
          <w:tcPr>
            <w:tcW w:w="7982" w:type="dxa"/>
          </w:tcPr>
          <w:p w:rsidR="00DB5D1B" w:rsidRPr="005C67FC" w:rsidRDefault="00DB5D1B" w:rsidP="00F656E0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Utilisateur authentifié</w:t>
            </w:r>
          </w:p>
        </w:tc>
      </w:tr>
      <w:tr w:rsidR="00DB5D1B" w:rsidTr="00F65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B5D1B" w:rsidRDefault="00DB5D1B" w:rsidP="00F656E0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Objectif</w:t>
            </w:r>
          </w:p>
        </w:tc>
        <w:tc>
          <w:tcPr>
            <w:tcW w:w="7982" w:type="dxa"/>
          </w:tcPr>
          <w:p w:rsidR="00DB5D1B" w:rsidRDefault="00DB5D1B" w:rsidP="00DB5D1B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A07A6">
              <w:t>En tant qu'</w:t>
            </w:r>
            <w:r>
              <w:t>utilisateur authentifié</w:t>
            </w:r>
            <w:r w:rsidRPr="00BA07A6">
              <w:t xml:space="preserve">, je souhaite consulter la </w:t>
            </w:r>
            <w:r>
              <w:t>fiche d’un</w:t>
            </w:r>
            <w:r>
              <w:t xml:space="preserve"> réseau</w:t>
            </w:r>
            <w:r w:rsidRPr="00BA07A6">
              <w:t xml:space="preserve"> afin d'accéder </w:t>
            </w:r>
            <w:r>
              <w:t>aux donnée de celui-ci</w:t>
            </w:r>
            <w:r w:rsidRPr="00BA07A6">
              <w:t>.</w:t>
            </w:r>
          </w:p>
        </w:tc>
      </w:tr>
      <w:tr w:rsidR="00DB5D1B" w:rsidTr="00F65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B5D1B" w:rsidRDefault="00DB5D1B" w:rsidP="00F656E0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Pré condition</w:t>
            </w:r>
          </w:p>
        </w:tc>
        <w:tc>
          <w:tcPr>
            <w:tcW w:w="7982" w:type="dxa"/>
          </w:tcPr>
          <w:p w:rsidR="00DB5D1B" w:rsidRPr="00D115DE" w:rsidRDefault="00DB5D1B" w:rsidP="00F656E0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5D1B" w:rsidTr="00F65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B5D1B" w:rsidRDefault="00DB5D1B" w:rsidP="00F656E0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Démarrage</w:t>
            </w:r>
          </w:p>
        </w:tc>
        <w:tc>
          <w:tcPr>
            <w:tcW w:w="7982" w:type="dxa"/>
          </w:tcPr>
          <w:p w:rsidR="00DB5D1B" w:rsidRDefault="00DB5D1B" w:rsidP="00DB5D1B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L’utilisateur est sur la page des </w:t>
            </w:r>
            <w:r>
              <w:t>réseaux</w:t>
            </w:r>
          </w:p>
        </w:tc>
      </w:tr>
    </w:tbl>
    <w:p w:rsidR="00DB5D1B" w:rsidRDefault="00DB5D1B" w:rsidP="00DB5D1B"/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DB5D1B" w:rsidTr="00F65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DB5D1B" w:rsidRPr="00AE3A87" w:rsidRDefault="00DB5D1B" w:rsidP="00F656E0">
            <w:pPr>
              <w:tabs>
                <w:tab w:val="left" w:pos="284"/>
              </w:tabs>
              <w:jc w:val="both"/>
              <w:rPr>
                <w:i/>
              </w:rPr>
            </w:pPr>
            <w:r>
              <w:rPr>
                <w:b w:val="0"/>
                <w:bCs w:val="0"/>
                <w:color w:val="auto"/>
              </w:rPr>
              <w:br w:type="page"/>
            </w:r>
            <w:r w:rsidRPr="00AE3A87">
              <w:t>Scénario nominal</w:t>
            </w:r>
          </w:p>
        </w:tc>
      </w:tr>
      <w:tr w:rsidR="00DB5D1B" w:rsidTr="00F65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DB5D1B" w:rsidRDefault="00DB5D1B" w:rsidP="00F656E0">
            <w:pPr>
              <w:tabs>
                <w:tab w:val="left" w:pos="284"/>
              </w:tabs>
              <w:jc w:val="both"/>
              <w:rPr>
                <w:b w:val="0"/>
              </w:rPr>
            </w:pPr>
          </w:p>
          <w:p w:rsidR="00DB5D1B" w:rsidRDefault="00DB5D1B" w:rsidP="00F656E0">
            <w:pPr>
              <w:tabs>
                <w:tab w:val="left" w:pos="284"/>
              </w:tabs>
              <w:jc w:val="both"/>
              <w:rPr>
                <w:b w:val="0"/>
              </w:rPr>
            </w:pPr>
            <w:r>
              <w:rPr>
                <w:b w:val="0"/>
              </w:rPr>
              <w:t>1. l’utilisateur</w:t>
            </w:r>
            <w:r w:rsidRPr="00AE3A87">
              <w:rPr>
                <w:b w:val="0"/>
              </w:rPr>
              <w:t xml:space="preserve"> </w:t>
            </w:r>
            <w:r>
              <w:rPr>
                <w:b w:val="0"/>
              </w:rPr>
              <w:t>clique sur l’id de la fiche qu’il veut consulter</w:t>
            </w:r>
            <w:r w:rsidRPr="00AE3A87">
              <w:rPr>
                <w:b w:val="0"/>
              </w:rPr>
              <w:t>.</w:t>
            </w:r>
          </w:p>
          <w:p w:rsidR="00DB5D1B" w:rsidRPr="00AE3A87" w:rsidRDefault="00DB5D1B" w:rsidP="00F656E0">
            <w:pPr>
              <w:tabs>
                <w:tab w:val="left" w:pos="284"/>
              </w:tabs>
              <w:jc w:val="both"/>
              <w:rPr>
                <w:b w:val="0"/>
                <w:i/>
              </w:rPr>
            </w:pPr>
            <w:r>
              <w:rPr>
                <w:b w:val="0"/>
              </w:rPr>
              <w:t>2. Le système affiche la fiche demander.</w:t>
            </w:r>
          </w:p>
          <w:p w:rsidR="00DB5D1B" w:rsidRDefault="00DB5D1B" w:rsidP="00F656E0">
            <w:pPr>
              <w:tabs>
                <w:tab w:val="left" w:pos="284"/>
              </w:tabs>
              <w:jc w:val="both"/>
              <w:rPr>
                <w:i/>
              </w:rPr>
            </w:pPr>
          </w:p>
        </w:tc>
      </w:tr>
      <w:tr w:rsidR="00DB5D1B" w:rsidTr="00F65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B5D1B" w:rsidRDefault="00DB5D1B" w:rsidP="00F656E0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Post condition</w:t>
            </w:r>
          </w:p>
        </w:tc>
        <w:tc>
          <w:tcPr>
            <w:tcW w:w="7982" w:type="dxa"/>
          </w:tcPr>
          <w:p w:rsidR="00DB5D1B" w:rsidRPr="00AD5D8C" w:rsidRDefault="00DB5D1B" w:rsidP="00F656E0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10D91" w:rsidRDefault="00210D91" w:rsidP="00DB5D1B">
      <w:pPr>
        <w:pStyle w:val="Titre2"/>
        <w:numPr>
          <w:ilvl w:val="0"/>
          <w:numId w:val="2"/>
        </w:numPr>
      </w:pPr>
      <w:bookmarkStart w:id="26" w:name="_Toc96078339"/>
      <w:r>
        <w:lastRenderedPageBreak/>
        <w:t xml:space="preserve">Création d’un </w:t>
      </w:r>
      <w:r w:rsidR="00371C33">
        <w:t>réseau</w:t>
      </w:r>
      <w:bookmarkEnd w:id="26"/>
    </w:p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210D91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10D91" w:rsidRPr="004C4EEA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 w:rsidRPr="004C4EEA">
              <w:t>Acteurs</w:t>
            </w:r>
          </w:p>
        </w:tc>
        <w:tc>
          <w:tcPr>
            <w:tcW w:w="7982" w:type="dxa"/>
          </w:tcPr>
          <w:p w:rsidR="00210D91" w:rsidRPr="00B23535" w:rsidRDefault="00210D91" w:rsidP="0035590B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 authentifié</w:t>
            </w:r>
          </w:p>
        </w:tc>
      </w:tr>
      <w:tr w:rsidR="00210D91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10D91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Objectif</w:t>
            </w:r>
          </w:p>
        </w:tc>
        <w:tc>
          <w:tcPr>
            <w:tcW w:w="7982" w:type="dxa"/>
          </w:tcPr>
          <w:p w:rsidR="00210D91" w:rsidRDefault="00210D91" w:rsidP="00210D91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23535">
              <w:t xml:space="preserve">En tant </w:t>
            </w:r>
            <w:r w:rsidRPr="00BA07A6">
              <w:t>qu'</w:t>
            </w:r>
            <w:r>
              <w:t>utilisateur authentifié</w:t>
            </w:r>
            <w:r w:rsidRPr="00B23535">
              <w:t xml:space="preserve">, je souhaite créer </w:t>
            </w:r>
            <w:r>
              <w:t>un réseau</w:t>
            </w:r>
            <w:r w:rsidRPr="00B23535">
              <w:t xml:space="preserve"> afin de </w:t>
            </w:r>
            <w:r>
              <w:t>pouvoir l’ajouter à la base reseau</w:t>
            </w:r>
            <w:r w:rsidRPr="00B23535">
              <w:t>.</w:t>
            </w:r>
          </w:p>
        </w:tc>
      </w:tr>
      <w:tr w:rsidR="00210D91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10D91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Pré condition</w:t>
            </w:r>
          </w:p>
        </w:tc>
        <w:tc>
          <w:tcPr>
            <w:tcW w:w="7982" w:type="dxa"/>
          </w:tcPr>
          <w:p w:rsidR="00210D91" w:rsidRPr="00D115DE" w:rsidRDefault="00210D91" w:rsidP="0035590B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D91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10D91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Démarrage</w:t>
            </w:r>
          </w:p>
        </w:tc>
        <w:tc>
          <w:tcPr>
            <w:tcW w:w="7982" w:type="dxa"/>
          </w:tcPr>
          <w:p w:rsidR="00210D91" w:rsidRDefault="00210D91" w:rsidP="00210D91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L’utilisateur est sur la page d’ajout d’un réseau</w:t>
            </w:r>
          </w:p>
        </w:tc>
      </w:tr>
    </w:tbl>
    <w:p w:rsidR="00210D91" w:rsidRDefault="00210D91" w:rsidP="00210D91"/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210D91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210D91" w:rsidRPr="00AE3A87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 w:rsidRPr="00AE3A87">
              <w:t>Scénario nominal</w:t>
            </w:r>
          </w:p>
        </w:tc>
      </w:tr>
      <w:tr w:rsidR="00210D91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210D91" w:rsidRDefault="00210D91" w:rsidP="0035590B">
            <w:pPr>
              <w:tabs>
                <w:tab w:val="left" w:pos="284"/>
              </w:tabs>
              <w:jc w:val="both"/>
              <w:rPr>
                <w:b w:val="0"/>
              </w:rPr>
            </w:pPr>
          </w:p>
          <w:p w:rsidR="00210D91" w:rsidRDefault="00210D91" w:rsidP="0035590B">
            <w:pPr>
              <w:tabs>
                <w:tab w:val="left" w:pos="284"/>
              </w:tabs>
              <w:jc w:val="both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Pr="00AE3A87">
              <w:rPr>
                <w:b w:val="0"/>
              </w:rPr>
              <w:t xml:space="preserve">Le système affiche </w:t>
            </w:r>
            <w:r>
              <w:rPr>
                <w:b w:val="0"/>
              </w:rPr>
              <w:t>un formulaire</w:t>
            </w:r>
            <w:r w:rsidRPr="00AE3A87">
              <w:rPr>
                <w:b w:val="0"/>
              </w:rPr>
              <w:t>.</w:t>
            </w:r>
          </w:p>
          <w:p w:rsidR="00210D91" w:rsidRPr="00AE3A87" w:rsidRDefault="00210D91" w:rsidP="0035590B">
            <w:pPr>
              <w:tabs>
                <w:tab w:val="left" w:pos="284"/>
              </w:tabs>
              <w:jc w:val="both"/>
              <w:rPr>
                <w:b w:val="0"/>
                <w:i/>
              </w:rPr>
            </w:pPr>
            <w:r>
              <w:rPr>
                <w:b w:val="0"/>
              </w:rPr>
              <w:t>2. L’utilisateur remplit le formulaire.</w:t>
            </w:r>
          </w:p>
          <w:p w:rsidR="00210D91" w:rsidRDefault="00210D91" w:rsidP="0035590B">
            <w:pPr>
              <w:tabs>
                <w:tab w:val="left" w:pos="284"/>
              </w:tabs>
              <w:jc w:val="both"/>
              <w:rPr>
                <w:b w:val="0"/>
              </w:rPr>
            </w:pPr>
            <w:r>
              <w:rPr>
                <w:b w:val="0"/>
              </w:rPr>
              <w:t>3</w:t>
            </w:r>
            <w:r w:rsidRPr="00AE3A87">
              <w:rPr>
                <w:b w:val="0"/>
              </w:rPr>
              <w:t>. L’utilisateur soumet le formulaire</w:t>
            </w:r>
            <w:r>
              <w:rPr>
                <w:b w:val="0"/>
              </w:rPr>
              <w:t>.</w:t>
            </w:r>
          </w:p>
          <w:p w:rsidR="00210D91" w:rsidRPr="00AE3A87" w:rsidRDefault="00210D91" w:rsidP="0035590B">
            <w:pPr>
              <w:tabs>
                <w:tab w:val="left" w:pos="284"/>
              </w:tabs>
              <w:jc w:val="both"/>
              <w:rPr>
                <w:b w:val="0"/>
                <w:i/>
              </w:rPr>
            </w:pPr>
            <w:r>
              <w:rPr>
                <w:b w:val="0"/>
              </w:rPr>
              <w:t>4.</w:t>
            </w:r>
            <w:r w:rsidRPr="00AE3A87">
              <w:rPr>
                <w:b w:val="0"/>
              </w:rPr>
              <w:t xml:space="preserve">Le système affiche un message de confirmation de </w:t>
            </w:r>
            <w:r>
              <w:rPr>
                <w:b w:val="0"/>
              </w:rPr>
              <w:t>création</w:t>
            </w:r>
          </w:p>
          <w:p w:rsidR="00210D91" w:rsidRDefault="00210D91" w:rsidP="0035590B">
            <w:pPr>
              <w:tabs>
                <w:tab w:val="left" w:pos="284"/>
              </w:tabs>
              <w:jc w:val="both"/>
            </w:pPr>
            <w:r>
              <w:rPr>
                <w:b w:val="0"/>
              </w:rPr>
              <w:t>5</w:t>
            </w:r>
            <w:r w:rsidRPr="00AE3A87">
              <w:rPr>
                <w:b w:val="0"/>
              </w:rPr>
              <w:t xml:space="preserve">. Le système affiche </w:t>
            </w:r>
            <w:r>
              <w:rPr>
                <w:b w:val="0"/>
              </w:rPr>
              <w:t>la page des réseaux</w:t>
            </w:r>
            <w:r w:rsidRPr="00583D56">
              <w:rPr>
                <w:b w:val="0"/>
              </w:rPr>
              <w:t>.</w:t>
            </w:r>
          </w:p>
          <w:p w:rsidR="00210D91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  <w:tr w:rsidR="00210D91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10D91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Post condition</w:t>
            </w:r>
          </w:p>
        </w:tc>
        <w:tc>
          <w:tcPr>
            <w:tcW w:w="7982" w:type="dxa"/>
          </w:tcPr>
          <w:p w:rsidR="00210D91" w:rsidRPr="004A098B" w:rsidRDefault="00210D91" w:rsidP="0035590B">
            <w:pPr>
              <w:pStyle w:val="Paragraphedeliste"/>
              <w:numPr>
                <w:ilvl w:val="0"/>
                <w:numId w:val="6"/>
              </w:num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00B39">
              <w:t>U</w:t>
            </w:r>
            <w:r>
              <w:t xml:space="preserve">n réseau </w:t>
            </w:r>
            <w:r w:rsidRPr="00100B39">
              <w:t>est créé</w:t>
            </w:r>
            <w:r>
              <w:t xml:space="preserve"> en base de données ;</w:t>
            </w:r>
          </w:p>
          <w:p w:rsidR="00210D91" w:rsidRPr="00FE135B" w:rsidRDefault="00210D91" w:rsidP="0035590B">
            <w:pPr>
              <w:pStyle w:val="Paragraphedeliste"/>
              <w:numPr>
                <w:ilvl w:val="0"/>
                <w:numId w:val="6"/>
              </w:num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E135B">
              <w:t>Un log est enregistré.</w:t>
            </w:r>
          </w:p>
        </w:tc>
      </w:tr>
    </w:tbl>
    <w:p w:rsidR="00210D91" w:rsidRDefault="00210D91" w:rsidP="00210D91"/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9962"/>
      </w:tblGrid>
      <w:tr w:rsidR="00210D91" w:rsidRPr="00AE3A87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</w:tcPr>
          <w:p w:rsidR="00210D91" w:rsidRPr="00AE3A87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 w:rsidRPr="00AE3A87">
              <w:t>S</w:t>
            </w:r>
            <w:r>
              <w:t>cénario</w:t>
            </w:r>
            <w:r w:rsidRPr="00AE3A87">
              <w:t xml:space="preserve"> </w:t>
            </w:r>
            <w:r>
              <w:t>d’exception</w:t>
            </w:r>
          </w:p>
        </w:tc>
      </w:tr>
      <w:tr w:rsidR="00210D91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</w:tcPr>
          <w:p w:rsidR="00210D91" w:rsidRDefault="00210D91" w:rsidP="0035590B">
            <w:pPr>
              <w:tabs>
                <w:tab w:val="left" w:pos="284"/>
              </w:tabs>
              <w:jc w:val="both"/>
              <w:rPr>
                <w:b w:val="0"/>
              </w:rPr>
            </w:pPr>
          </w:p>
          <w:p w:rsidR="00210D91" w:rsidRDefault="00210D91" w:rsidP="0035590B">
            <w:pPr>
              <w:tabs>
                <w:tab w:val="left" w:pos="284"/>
              </w:tabs>
              <w:jc w:val="both"/>
              <w:rPr>
                <w:b w:val="0"/>
              </w:rPr>
            </w:pPr>
            <w:r>
              <w:rPr>
                <w:b w:val="0"/>
              </w:rPr>
              <w:t>4</w:t>
            </w:r>
            <w:r w:rsidRPr="00AE3A87">
              <w:rPr>
                <w:b w:val="0"/>
              </w:rPr>
              <w:t>. Le système affiche un message d’erreur, le formulaire n’est pas valide</w:t>
            </w:r>
            <w:r>
              <w:rPr>
                <w:b w:val="0"/>
              </w:rPr>
              <w:t> : retour étape 1.</w:t>
            </w:r>
          </w:p>
          <w:p w:rsidR="00210D91" w:rsidRPr="0003448D" w:rsidRDefault="00210D91" w:rsidP="0035590B">
            <w:pPr>
              <w:tabs>
                <w:tab w:val="left" w:pos="284"/>
              </w:tabs>
              <w:jc w:val="both"/>
              <w:rPr>
                <w:b w:val="0"/>
              </w:rPr>
            </w:pPr>
          </w:p>
        </w:tc>
      </w:tr>
    </w:tbl>
    <w:p w:rsidR="00210D91" w:rsidRDefault="00210D91" w:rsidP="00DB5D1B">
      <w:pPr>
        <w:pStyle w:val="Titre2"/>
        <w:numPr>
          <w:ilvl w:val="0"/>
          <w:numId w:val="2"/>
        </w:numPr>
      </w:pPr>
      <w:bookmarkStart w:id="27" w:name="_Toc96078340"/>
      <w:r>
        <w:t>Modification d’un réseau</w:t>
      </w:r>
      <w:bookmarkEnd w:id="27"/>
    </w:p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210D91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10D91" w:rsidRPr="004C4EEA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 w:rsidRPr="004C4EEA">
              <w:t>Acteurs</w:t>
            </w:r>
          </w:p>
        </w:tc>
        <w:tc>
          <w:tcPr>
            <w:tcW w:w="7982" w:type="dxa"/>
          </w:tcPr>
          <w:p w:rsidR="00210D91" w:rsidRPr="00B23535" w:rsidRDefault="00210D91" w:rsidP="0035590B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 authentifié</w:t>
            </w:r>
          </w:p>
        </w:tc>
      </w:tr>
      <w:tr w:rsidR="00210D91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10D91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Objectif</w:t>
            </w:r>
          </w:p>
        </w:tc>
        <w:tc>
          <w:tcPr>
            <w:tcW w:w="7982" w:type="dxa"/>
          </w:tcPr>
          <w:p w:rsidR="00210D91" w:rsidRDefault="00210D91" w:rsidP="00210D91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D3A5A">
              <w:t xml:space="preserve">En tant </w:t>
            </w:r>
            <w:r w:rsidRPr="00BA07A6">
              <w:t>qu'</w:t>
            </w:r>
            <w:r>
              <w:t>utilisateur authentifié</w:t>
            </w:r>
            <w:r w:rsidRPr="00CD3A5A">
              <w:t>, je souhaite modifier un</w:t>
            </w:r>
            <w:r>
              <w:t xml:space="preserve"> réseau</w:t>
            </w:r>
            <w:r w:rsidRPr="00CD3A5A">
              <w:t xml:space="preserve"> afin de mettre à jour des informations de base.</w:t>
            </w:r>
          </w:p>
        </w:tc>
      </w:tr>
      <w:tr w:rsidR="00210D91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10D91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Pré condition</w:t>
            </w:r>
          </w:p>
        </w:tc>
        <w:tc>
          <w:tcPr>
            <w:tcW w:w="7982" w:type="dxa"/>
          </w:tcPr>
          <w:p w:rsidR="00210D91" w:rsidRPr="00A06820" w:rsidRDefault="00210D91" w:rsidP="0035590B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D91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10D91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Démarrage</w:t>
            </w:r>
          </w:p>
        </w:tc>
        <w:tc>
          <w:tcPr>
            <w:tcW w:w="7982" w:type="dxa"/>
          </w:tcPr>
          <w:p w:rsidR="00210D91" w:rsidRPr="00A06820" w:rsidRDefault="00210D91" w:rsidP="00210D91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L’utilisateur est sur la page d’ajout d’un réseau</w:t>
            </w:r>
          </w:p>
        </w:tc>
      </w:tr>
    </w:tbl>
    <w:p w:rsidR="00210D91" w:rsidRDefault="00210D91" w:rsidP="00210D91"/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210D91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210D91" w:rsidRPr="00AE3A87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 w:rsidRPr="00AE3A87">
              <w:t>Scénario nominal</w:t>
            </w:r>
          </w:p>
        </w:tc>
      </w:tr>
      <w:tr w:rsidR="00210D91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210D91" w:rsidRDefault="00210D91" w:rsidP="0035590B">
            <w:pPr>
              <w:tabs>
                <w:tab w:val="left" w:pos="284"/>
              </w:tabs>
              <w:jc w:val="both"/>
              <w:rPr>
                <w:b w:val="0"/>
              </w:rPr>
            </w:pPr>
          </w:p>
          <w:p w:rsidR="00210D91" w:rsidRDefault="00210D91" w:rsidP="0035590B">
            <w:pPr>
              <w:tabs>
                <w:tab w:val="left" w:pos="284"/>
              </w:tabs>
              <w:jc w:val="both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Pr="00AE3A87">
              <w:rPr>
                <w:b w:val="0"/>
              </w:rPr>
              <w:t xml:space="preserve">Le système affiche </w:t>
            </w:r>
            <w:r>
              <w:rPr>
                <w:b w:val="0"/>
              </w:rPr>
              <w:t>un formulaire</w:t>
            </w:r>
            <w:r w:rsidRPr="00AE3A87">
              <w:rPr>
                <w:b w:val="0"/>
              </w:rPr>
              <w:t>.</w:t>
            </w:r>
          </w:p>
          <w:p w:rsidR="00210D91" w:rsidRPr="006C5313" w:rsidRDefault="00210D91" w:rsidP="0035590B">
            <w:pPr>
              <w:tabs>
                <w:tab w:val="left" w:pos="284"/>
              </w:tabs>
              <w:jc w:val="both"/>
              <w:rPr>
                <w:b w:val="0"/>
              </w:rPr>
            </w:pPr>
            <w:r>
              <w:rPr>
                <w:b w:val="0"/>
              </w:rPr>
              <w:t>2. L’utilisateur modifie des informations du formulaire.</w:t>
            </w:r>
          </w:p>
          <w:p w:rsidR="00210D91" w:rsidRPr="00AE3A87" w:rsidRDefault="00210D91" w:rsidP="0035590B">
            <w:pPr>
              <w:tabs>
                <w:tab w:val="left" w:pos="284"/>
              </w:tabs>
              <w:jc w:val="both"/>
              <w:rPr>
                <w:b w:val="0"/>
                <w:i/>
              </w:rPr>
            </w:pPr>
            <w:r>
              <w:rPr>
                <w:b w:val="0"/>
              </w:rPr>
              <w:t>3</w:t>
            </w:r>
            <w:r w:rsidRPr="00AE3A87">
              <w:rPr>
                <w:b w:val="0"/>
              </w:rPr>
              <w:t>. L’utilisateur soumet le formulaire.</w:t>
            </w:r>
          </w:p>
          <w:p w:rsidR="00210D91" w:rsidRPr="00AE3A87" w:rsidRDefault="00210D91" w:rsidP="0035590B">
            <w:pPr>
              <w:tabs>
                <w:tab w:val="left" w:pos="284"/>
              </w:tabs>
              <w:jc w:val="both"/>
              <w:rPr>
                <w:b w:val="0"/>
                <w:i/>
              </w:rPr>
            </w:pPr>
            <w:r>
              <w:rPr>
                <w:b w:val="0"/>
              </w:rPr>
              <w:t>4</w:t>
            </w:r>
            <w:r w:rsidRPr="00AE3A87">
              <w:rPr>
                <w:b w:val="0"/>
              </w:rPr>
              <w:t xml:space="preserve">. Le système affiche un message de confirmation de </w:t>
            </w:r>
            <w:r>
              <w:rPr>
                <w:b w:val="0"/>
              </w:rPr>
              <w:t>modification.</w:t>
            </w:r>
          </w:p>
          <w:p w:rsidR="00210D91" w:rsidRDefault="00210D91" w:rsidP="0035590B">
            <w:pPr>
              <w:tabs>
                <w:tab w:val="left" w:pos="284"/>
              </w:tabs>
              <w:jc w:val="both"/>
            </w:pPr>
            <w:r>
              <w:rPr>
                <w:b w:val="0"/>
              </w:rPr>
              <w:t>5</w:t>
            </w:r>
            <w:r w:rsidRPr="00AE3A87">
              <w:rPr>
                <w:b w:val="0"/>
              </w:rPr>
              <w:t xml:space="preserve">. Le système affiche </w:t>
            </w:r>
            <w:r>
              <w:rPr>
                <w:b w:val="0"/>
              </w:rPr>
              <w:t>la page des réseaux</w:t>
            </w:r>
            <w:r w:rsidRPr="00583D56">
              <w:rPr>
                <w:b w:val="0"/>
              </w:rPr>
              <w:t>.</w:t>
            </w:r>
          </w:p>
          <w:p w:rsidR="00210D91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  <w:tr w:rsidR="00210D91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10D91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Post condition</w:t>
            </w:r>
          </w:p>
        </w:tc>
        <w:tc>
          <w:tcPr>
            <w:tcW w:w="7982" w:type="dxa"/>
          </w:tcPr>
          <w:p w:rsidR="00210D91" w:rsidRPr="00963446" w:rsidRDefault="00210D91" w:rsidP="0035590B">
            <w:pPr>
              <w:pStyle w:val="Paragraphedeliste"/>
              <w:numPr>
                <w:ilvl w:val="0"/>
                <w:numId w:val="6"/>
              </w:num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Les données du réseau sont mises à jour en base de données ;</w:t>
            </w:r>
          </w:p>
          <w:p w:rsidR="00210D91" w:rsidRPr="00FE135B" w:rsidRDefault="00210D91" w:rsidP="0035590B">
            <w:pPr>
              <w:pStyle w:val="Paragraphedeliste"/>
              <w:numPr>
                <w:ilvl w:val="0"/>
                <w:numId w:val="6"/>
              </w:num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E135B">
              <w:t>Un log est enregistré.</w:t>
            </w:r>
          </w:p>
        </w:tc>
      </w:tr>
    </w:tbl>
    <w:p w:rsidR="00210D91" w:rsidRDefault="00210D91" w:rsidP="00210D91"/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9962"/>
      </w:tblGrid>
      <w:tr w:rsidR="00210D91" w:rsidRPr="00AE3A87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</w:tcPr>
          <w:p w:rsidR="00210D91" w:rsidRPr="00AE3A87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 w:rsidRPr="00AE3A87">
              <w:t>S</w:t>
            </w:r>
            <w:r>
              <w:t>cénario</w:t>
            </w:r>
            <w:r w:rsidRPr="00AE3A87">
              <w:t xml:space="preserve"> </w:t>
            </w:r>
            <w:r>
              <w:t>d’exception</w:t>
            </w:r>
          </w:p>
        </w:tc>
      </w:tr>
      <w:tr w:rsidR="00210D91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</w:tcPr>
          <w:p w:rsidR="00210D91" w:rsidRDefault="00210D91" w:rsidP="0035590B">
            <w:pPr>
              <w:tabs>
                <w:tab w:val="left" w:pos="284"/>
              </w:tabs>
              <w:jc w:val="both"/>
              <w:rPr>
                <w:b w:val="0"/>
              </w:rPr>
            </w:pPr>
          </w:p>
          <w:p w:rsidR="00210D91" w:rsidRDefault="00210D91" w:rsidP="0035590B">
            <w:pPr>
              <w:tabs>
                <w:tab w:val="left" w:pos="284"/>
              </w:tabs>
              <w:jc w:val="both"/>
              <w:rPr>
                <w:b w:val="0"/>
              </w:rPr>
            </w:pPr>
            <w:r>
              <w:rPr>
                <w:b w:val="0"/>
              </w:rPr>
              <w:t>4</w:t>
            </w:r>
            <w:r w:rsidRPr="00AE3A87">
              <w:rPr>
                <w:b w:val="0"/>
              </w:rPr>
              <w:t>. Le système affiche un message d’erreur, le formulaire n’est pas valide</w:t>
            </w:r>
            <w:r>
              <w:rPr>
                <w:b w:val="0"/>
              </w:rPr>
              <w:t> : retour étape 1.</w:t>
            </w:r>
          </w:p>
          <w:p w:rsidR="00210D91" w:rsidRPr="0003448D" w:rsidRDefault="00210D91" w:rsidP="0035590B">
            <w:pPr>
              <w:tabs>
                <w:tab w:val="left" w:pos="284"/>
              </w:tabs>
              <w:jc w:val="both"/>
              <w:rPr>
                <w:b w:val="0"/>
              </w:rPr>
            </w:pPr>
          </w:p>
        </w:tc>
      </w:tr>
    </w:tbl>
    <w:p w:rsidR="00210D91" w:rsidRDefault="00210D91" w:rsidP="00DB5D1B">
      <w:pPr>
        <w:pStyle w:val="Titre2"/>
        <w:numPr>
          <w:ilvl w:val="0"/>
          <w:numId w:val="2"/>
        </w:numPr>
      </w:pPr>
      <w:bookmarkStart w:id="28" w:name="_Toc96078341"/>
      <w:r>
        <w:t>Suppression d’un réseau</w:t>
      </w:r>
      <w:bookmarkEnd w:id="28"/>
    </w:p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210D91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10D91" w:rsidRPr="004C4EEA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 w:rsidRPr="004C4EEA">
              <w:t>Acteurs</w:t>
            </w:r>
          </w:p>
        </w:tc>
        <w:tc>
          <w:tcPr>
            <w:tcW w:w="7982" w:type="dxa"/>
          </w:tcPr>
          <w:p w:rsidR="00210D91" w:rsidRPr="00F665C6" w:rsidRDefault="006701E1" w:rsidP="0035590B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Utilisateur authentifié</w:t>
            </w:r>
          </w:p>
        </w:tc>
      </w:tr>
      <w:tr w:rsidR="00210D91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10D91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Objectif</w:t>
            </w:r>
          </w:p>
        </w:tc>
        <w:tc>
          <w:tcPr>
            <w:tcW w:w="7982" w:type="dxa"/>
          </w:tcPr>
          <w:p w:rsidR="00210D91" w:rsidRDefault="00210D91" w:rsidP="00210D91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665C6">
              <w:t xml:space="preserve">En tant </w:t>
            </w:r>
            <w:r w:rsidRPr="00BA07A6">
              <w:t>qu'</w:t>
            </w:r>
            <w:r>
              <w:t>utilisateur authentifié</w:t>
            </w:r>
            <w:r w:rsidRPr="00F665C6">
              <w:t xml:space="preserve">, je souhaite supprimer </w:t>
            </w:r>
            <w:r>
              <w:t>un réseau</w:t>
            </w:r>
            <w:r w:rsidRPr="00F665C6">
              <w:t xml:space="preserve"> afin de nettoyer la base </w:t>
            </w:r>
            <w:r>
              <w:t>reseau</w:t>
            </w:r>
            <w:r w:rsidRPr="00F665C6">
              <w:t>.</w:t>
            </w:r>
          </w:p>
        </w:tc>
      </w:tr>
      <w:tr w:rsidR="00210D91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10D91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Pré condition</w:t>
            </w:r>
          </w:p>
        </w:tc>
        <w:tc>
          <w:tcPr>
            <w:tcW w:w="7982" w:type="dxa"/>
          </w:tcPr>
          <w:p w:rsidR="00210D91" w:rsidRPr="00F665C6" w:rsidRDefault="00210D91" w:rsidP="0035590B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D91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10D91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Démarrage</w:t>
            </w:r>
          </w:p>
        </w:tc>
        <w:tc>
          <w:tcPr>
            <w:tcW w:w="7982" w:type="dxa"/>
          </w:tcPr>
          <w:p w:rsidR="00210D91" w:rsidRPr="00F665C6" w:rsidRDefault="00210D91" w:rsidP="00210D9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65C6">
              <w:rPr>
                <w:color w:val="000000" w:themeColor="text1"/>
                <w:sz w:val="22"/>
                <w:szCs w:val="22"/>
              </w:rPr>
              <w:t xml:space="preserve">L’utilisateur </w:t>
            </w:r>
            <w:r w:rsidRPr="00F665C6">
              <w:rPr>
                <w:sz w:val="22"/>
                <w:szCs w:val="22"/>
              </w:rPr>
              <w:t xml:space="preserve">est sur </w:t>
            </w:r>
            <w:r>
              <w:rPr>
                <w:sz w:val="22"/>
                <w:szCs w:val="22"/>
              </w:rPr>
              <w:t>la liste des réseaux</w:t>
            </w:r>
          </w:p>
        </w:tc>
      </w:tr>
    </w:tbl>
    <w:p w:rsidR="00210D91" w:rsidRDefault="00210D91" w:rsidP="00210D91"/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210D91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210D91" w:rsidRPr="00AE3A87" w:rsidRDefault="00210D91" w:rsidP="0035590B">
            <w:pPr>
              <w:tabs>
                <w:tab w:val="left" w:pos="284"/>
              </w:tabs>
              <w:rPr>
                <w:i/>
              </w:rPr>
            </w:pPr>
            <w:r w:rsidRPr="00AE3A87">
              <w:t>Scénario nominal</w:t>
            </w:r>
          </w:p>
        </w:tc>
      </w:tr>
      <w:tr w:rsidR="00210D91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210D91" w:rsidRDefault="00210D91" w:rsidP="0035590B">
            <w:pPr>
              <w:tabs>
                <w:tab w:val="left" w:pos="284"/>
              </w:tabs>
              <w:rPr>
                <w:b w:val="0"/>
              </w:rPr>
            </w:pPr>
          </w:p>
          <w:p w:rsidR="00210D91" w:rsidRDefault="00210D91" w:rsidP="0035590B">
            <w:pPr>
              <w:pStyle w:val="Default"/>
              <w:rPr>
                <w:b w:val="0"/>
                <w:sz w:val="22"/>
                <w:szCs w:val="22"/>
              </w:rPr>
            </w:pPr>
            <w:r w:rsidRPr="00FE7228">
              <w:rPr>
                <w:b w:val="0"/>
                <w:sz w:val="22"/>
                <w:szCs w:val="22"/>
              </w:rPr>
              <w:t xml:space="preserve">1. </w:t>
            </w:r>
            <w:r>
              <w:rPr>
                <w:b w:val="0"/>
                <w:sz w:val="22"/>
                <w:szCs w:val="22"/>
              </w:rPr>
              <w:t>L’utilisateur clique sur le lien « Supprimer ».</w:t>
            </w:r>
          </w:p>
          <w:p w:rsidR="00210D91" w:rsidRPr="00FE7228" w:rsidRDefault="00210D91" w:rsidP="0035590B">
            <w:pPr>
              <w:pStyle w:val="Defaul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2. </w:t>
            </w:r>
            <w:r w:rsidRPr="00FE7228">
              <w:rPr>
                <w:b w:val="0"/>
                <w:sz w:val="22"/>
                <w:szCs w:val="22"/>
              </w:rPr>
              <w:t xml:space="preserve">Le système affiche un message de confirmation. </w:t>
            </w:r>
          </w:p>
          <w:p w:rsidR="00210D91" w:rsidRPr="00FE7228" w:rsidRDefault="00210D91" w:rsidP="0035590B">
            <w:pPr>
              <w:pStyle w:val="Defaul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3</w:t>
            </w:r>
            <w:r w:rsidRPr="00FE7228">
              <w:rPr>
                <w:b w:val="0"/>
                <w:sz w:val="22"/>
                <w:szCs w:val="22"/>
              </w:rPr>
              <w:t xml:space="preserve">. L’utilisateur confirme la suppression. </w:t>
            </w:r>
          </w:p>
          <w:p w:rsidR="00210D91" w:rsidRPr="00FE7228" w:rsidRDefault="00210D91" w:rsidP="0035590B">
            <w:pPr>
              <w:pStyle w:val="Defaul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4</w:t>
            </w:r>
            <w:r w:rsidRPr="00FE7228">
              <w:rPr>
                <w:b w:val="0"/>
                <w:sz w:val="22"/>
                <w:szCs w:val="22"/>
              </w:rPr>
              <w:t xml:space="preserve">. Le système affiche un message de confirmation de suppression. </w:t>
            </w:r>
          </w:p>
          <w:p w:rsidR="00210D91" w:rsidRDefault="00210D91" w:rsidP="0035590B">
            <w:pPr>
              <w:tabs>
                <w:tab w:val="left" w:pos="284"/>
              </w:tabs>
              <w:rPr>
                <w:i/>
              </w:rPr>
            </w:pPr>
            <w:r>
              <w:rPr>
                <w:b w:val="0"/>
              </w:rPr>
              <w:t>5</w:t>
            </w:r>
            <w:r w:rsidRPr="00FE7228">
              <w:rPr>
                <w:b w:val="0"/>
              </w:rPr>
              <w:t xml:space="preserve">. Le système affiche la page </w:t>
            </w:r>
            <w:r>
              <w:rPr>
                <w:b w:val="0"/>
              </w:rPr>
              <w:t>des réseaux</w:t>
            </w:r>
            <w:r w:rsidRPr="00FE7228">
              <w:rPr>
                <w:b w:val="0"/>
              </w:rPr>
              <w:t>.</w:t>
            </w:r>
          </w:p>
          <w:p w:rsidR="00210D91" w:rsidRDefault="00210D91" w:rsidP="0035590B">
            <w:pPr>
              <w:tabs>
                <w:tab w:val="left" w:pos="284"/>
              </w:tabs>
              <w:rPr>
                <w:i/>
              </w:rPr>
            </w:pPr>
          </w:p>
        </w:tc>
      </w:tr>
      <w:tr w:rsidR="00210D91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10D91" w:rsidRDefault="00210D91" w:rsidP="0035590B">
            <w:pPr>
              <w:tabs>
                <w:tab w:val="left" w:pos="284"/>
              </w:tabs>
              <w:rPr>
                <w:i/>
              </w:rPr>
            </w:pPr>
            <w:r>
              <w:t>Post condition</w:t>
            </w:r>
          </w:p>
        </w:tc>
        <w:tc>
          <w:tcPr>
            <w:tcW w:w="7982" w:type="dxa"/>
          </w:tcPr>
          <w:p w:rsidR="00210D91" w:rsidRPr="009A6F92" w:rsidRDefault="00210D91" w:rsidP="0035590B">
            <w:pPr>
              <w:pStyle w:val="Paragraphedeliste"/>
              <w:numPr>
                <w:ilvl w:val="0"/>
                <w:numId w:val="6"/>
              </w:num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Le réseau est supprimé en base de données ;</w:t>
            </w:r>
          </w:p>
          <w:p w:rsidR="00210D91" w:rsidRPr="00FE135B" w:rsidRDefault="00210D91" w:rsidP="0035590B">
            <w:pPr>
              <w:pStyle w:val="Paragraphedeliste"/>
              <w:numPr>
                <w:ilvl w:val="0"/>
                <w:numId w:val="6"/>
              </w:num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E135B">
              <w:t>Un log est enregistré.</w:t>
            </w:r>
          </w:p>
        </w:tc>
      </w:tr>
    </w:tbl>
    <w:p w:rsidR="0035590B" w:rsidRDefault="0035590B" w:rsidP="00DB5D1B">
      <w:pPr>
        <w:pStyle w:val="Titre2"/>
        <w:numPr>
          <w:ilvl w:val="0"/>
          <w:numId w:val="2"/>
        </w:numPr>
      </w:pPr>
      <w:bookmarkStart w:id="29" w:name="_Toc96078342"/>
      <w:r>
        <w:t>Export des réseaux</w:t>
      </w:r>
      <w:bookmarkEnd w:id="29"/>
    </w:p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35590B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5590B" w:rsidRPr="004C4EEA" w:rsidRDefault="0035590B" w:rsidP="0035590B">
            <w:pPr>
              <w:tabs>
                <w:tab w:val="left" w:pos="284"/>
              </w:tabs>
              <w:jc w:val="both"/>
              <w:rPr>
                <w:i/>
              </w:rPr>
            </w:pPr>
            <w:r w:rsidRPr="004C4EEA">
              <w:t>Acteurs</w:t>
            </w:r>
          </w:p>
        </w:tc>
        <w:tc>
          <w:tcPr>
            <w:tcW w:w="7982" w:type="dxa"/>
          </w:tcPr>
          <w:p w:rsidR="0035590B" w:rsidRPr="00B23535" w:rsidRDefault="0035590B" w:rsidP="0035590B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 authentifié</w:t>
            </w:r>
          </w:p>
        </w:tc>
      </w:tr>
      <w:tr w:rsidR="0035590B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5590B" w:rsidRDefault="0035590B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Objectif</w:t>
            </w:r>
          </w:p>
        </w:tc>
        <w:tc>
          <w:tcPr>
            <w:tcW w:w="7982" w:type="dxa"/>
          </w:tcPr>
          <w:p w:rsidR="0035590B" w:rsidRDefault="0035590B" w:rsidP="0035590B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23535">
              <w:t>En tant qu'</w:t>
            </w:r>
            <w:r>
              <w:t>utilisateur authentifié</w:t>
            </w:r>
            <w:r w:rsidRPr="00B23535">
              <w:t xml:space="preserve"> , je souhaite </w:t>
            </w:r>
            <w:r>
              <w:t>exporter le tableau de réseau afin de pouvoir l’imprimer</w:t>
            </w:r>
            <w:r w:rsidRPr="00B23535">
              <w:t>.</w:t>
            </w:r>
          </w:p>
        </w:tc>
      </w:tr>
      <w:tr w:rsidR="0035590B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5590B" w:rsidRDefault="0035590B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Pré condition</w:t>
            </w:r>
          </w:p>
        </w:tc>
        <w:tc>
          <w:tcPr>
            <w:tcW w:w="7982" w:type="dxa"/>
          </w:tcPr>
          <w:p w:rsidR="0035590B" w:rsidRPr="00D115DE" w:rsidRDefault="0035590B" w:rsidP="0035590B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590B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5590B" w:rsidRDefault="0035590B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Démarrage</w:t>
            </w:r>
          </w:p>
        </w:tc>
        <w:tc>
          <w:tcPr>
            <w:tcW w:w="7982" w:type="dxa"/>
          </w:tcPr>
          <w:p w:rsidR="0035590B" w:rsidRDefault="0035590B" w:rsidP="000F434F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L’utilisateur est sur la page des </w:t>
            </w:r>
            <w:r w:rsidR="000F434F">
              <w:t>réseaux</w:t>
            </w:r>
          </w:p>
        </w:tc>
      </w:tr>
    </w:tbl>
    <w:p w:rsidR="0035590B" w:rsidRDefault="0035590B" w:rsidP="0035590B"/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35590B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35590B" w:rsidRPr="00AE3A87" w:rsidRDefault="0035590B" w:rsidP="0035590B">
            <w:pPr>
              <w:tabs>
                <w:tab w:val="left" w:pos="284"/>
              </w:tabs>
              <w:jc w:val="both"/>
              <w:rPr>
                <w:i/>
              </w:rPr>
            </w:pPr>
            <w:r w:rsidRPr="00AE3A87">
              <w:t>Scénario nominal</w:t>
            </w:r>
          </w:p>
        </w:tc>
      </w:tr>
      <w:tr w:rsidR="0035590B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35590B" w:rsidRDefault="0035590B" w:rsidP="0035590B">
            <w:pPr>
              <w:tabs>
                <w:tab w:val="left" w:pos="284"/>
              </w:tabs>
              <w:jc w:val="both"/>
              <w:rPr>
                <w:b w:val="0"/>
              </w:rPr>
            </w:pPr>
          </w:p>
          <w:p w:rsidR="0035590B" w:rsidRDefault="0035590B" w:rsidP="0035590B">
            <w:pPr>
              <w:tabs>
                <w:tab w:val="left" w:pos="284"/>
              </w:tabs>
              <w:jc w:val="both"/>
              <w:rPr>
                <w:b w:val="0"/>
              </w:rPr>
            </w:pPr>
            <w:r>
              <w:rPr>
                <w:b w:val="0"/>
              </w:rPr>
              <w:t>1. l’utilisateur clique sur le bouton exporter</w:t>
            </w:r>
            <w:r w:rsidRPr="00AE3A87">
              <w:rPr>
                <w:b w:val="0"/>
              </w:rPr>
              <w:t>.</w:t>
            </w:r>
          </w:p>
          <w:p w:rsidR="0035590B" w:rsidRDefault="0035590B" w:rsidP="0035590B">
            <w:pPr>
              <w:tabs>
                <w:tab w:val="left" w:pos="284"/>
              </w:tabs>
              <w:jc w:val="both"/>
            </w:pPr>
            <w:r>
              <w:rPr>
                <w:b w:val="0"/>
              </w:rPr>
              <w:t>2</w:t>
            </w:r>
            <w:r w:rsidRPr="00AE3A87">
              <w:rPr>
                <w:b w:val="0"/>
              </w:rPr>
              <w:t xml:space="preserve">. Le système </w:t>
            </w:r>
            <w:r>
              <w:rPr>
                <w:b w:val="0"/>
              </w:rPr>
              <w:t>export le tableau sur Excel</w:t>
            </w:r>
            <w:r w:rsidRPr="00583D56">
              <w:rPr>
                <w:b w:val="0"/>
              </w:rPr>
              <w:t>.</w:t>
            </w:r>
          </w:p>
          <w:p w:rsidR="0035590B" w:rsidRDefault="0035590B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  <w:tr w:rsidR="0035590B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5590B" w:rsidRDefault="0035590B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Post condition</w:t>
            </w:r>
          </w:p>
        </w:tc>
        <w:tc>
          <w:tcPr>
            <w:tcW w:w="7982" w:type="dxa"/>
          </w:tcPr>
          <w:p w:rsidR="0035590B" w:rsidRPr="004A098B" w:rsidRDefault="0035590B" w:rsidP="0035590B">
            <w:pPr>
              <w:pStyle w:val="Paragraphedeliste"/>
              <w:numPr>
                <w:ilvl w:val="0"/>
                <w:numId w:val="6"/>
              </w:num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00B39">
              <w:t>U</w:t>
            </w:r>
            <w:r>
              <w:t>n fichier Excel est créé ;</w:t>
            </w:r>
          </w:p>
          <w:p w:rsidR="0035590B" w:rsidRPr="00FE135B" w:rsidRDefault="0035590B" w:rsidP="0035590B">
            <w:pPr>
              <w:pStyle w:val="Paragraphedeliste"/>
              <w:numPr>
                <w:ilvl w:val="0"/>
                <w:numId w:val="6"/>
              </w:num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E135B">
              <w:t>Un log est enregistré.</w:t>
            </w:r>
          </w:p>
        </w:tc>
      </w:tr>
    </w:tbl>
    <w:p w:rsidR="00210D91" w:rsidRDefault="00210D91" w:rsidP="00DB5D1B">
      <w:pPr>
        <w:pStyle w:val="Titre2"/>
        <w:numPr>
          <w:ilvl w:val="0"/>
          <w:numId w:val="2"/>
        </w:numPr>
      </w:pPr>
      <w:bookmarkStart w:id="30" w:name="_Toc96078343"/>
      <w:r w:rsidRPr="00BA07A6">
        <w:lastRenderedPageBreak/>
        <w:t xml:space="preserve">Consultation de la liste des </w:t>
      </w:r>
      <w:r>
        <w:t>types de serveurs</w:t>
      </w:r>
      <w:bookmarkEnd w:id="30"/>
    </w:p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210D91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10D91" w:rsidRPr="004C4EEA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 w:rsidRPr="004C4EEA">
              <w:t>Acteurs</w:t>
            </w:r>
          </w:p>
        </w:tc>
        <w:tc>
          <w:tcPr>
            <w:tcW w:w="7982" w:type="dxa"/>
          </w:tcPr>
          <w:p w:rsidR="00210D91" w:rsidRPr="005C67FC" w:rsidRDefault="00210D91" w:rsidP="0035590B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Utilisateur authentifié</w:t>
            </w:r>
          </w:p>
        </w:tc>
      </w:tr>
      <w:tr w:rsidR="00210D91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10D91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Objectif</w:t>
            </w:r>
          </w:p>
        </w:tc>
        <w:tc>
          <w:tcPr>
            <w:tcW w:w="7982" w:type="dxa"/>
          </w:tcPr>
          <w:p w:rsidR="00210D91" w:rsidRDefault="00210D91" w:rsidP="00210D91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A07A6">
              <w:t>En tant qu'</w:t>
            </w:r>
            <w:r>
              <w:t>utilisateur authentifié</w:t>
            </w:r>
            <w:r w:rsidRPr="00BA07A6">
              <w:t xml:space="preserve">, je souhaite consulter la liste des </w:t>
            </w:r>
            <w:r>
              <w:t>type de serveurs</w:t>
            </w:r>
            <w:r w:rsidRPr="00BA07A6">
              <w:t xml:space="preserve"> afin d'accéder aux différentes fiches </w:t>
            </w:r>
            <w:r>
              <w:t>type de serveur</w:t>
            </w:r>
            <w:r w:rsidRPr="00BA07A6">
              <w:t>.</w:t>
            </w:r>
          </w:p>
        </w:tc>
      </w:tr>
      <w:tr w:rsidR="00210D91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10D91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Pré condition</w:t>
            </w:r>
          </w:p>
        </w:tc>
        <w:tc>
          <w:tcPr>
            <w:tcW w:w="7982" w:type="dxa"/>
          </w:tcPr>
          <w:p w:rsidR="00210D91" w:rsidRPr="00D115DE" w:rsidRDefault="00210D91" w:rsidP="0035590B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D91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10D91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Démarrage</w:t>
            </w:r>
          </w:p>
        </w:tc>
        <w:tc>
          <w:tcPr>
            <w:tcW w:w="7982" w:type="dxa"/>
          </w:tcPr>
          <w:p w:rsidR="00210D91" w:rsidRDefault="00210D91" w:rsidP="00210D91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L’utilisateur est sur la page des types de serveurs</w:t>
            </w:r>
          </w:p>
        </w:tc>
      </w:tr>
    </w:tbl>
    <w:p w:rsidR="00210D91" w:rsidRDefault="00210D91" w:rsidP="00210D91"/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210D91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210D91" w:rsidRPr="00AE3A87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rPr>
                <w:b w:val="0"/>
                <w:bCs w:val="0"/>
                <w:color w:val="auto"/>
              </w:rPr>
              <w:br w:type="page"/>
            </w:r>
            <w:r w:rsidRPr="00AE3A87">
              <w:t>Scénario nominal</w:t>
            </w:r>
          </w:p>
        </w:tc>
      </w:tr>
      <w:tr w:rsidR="00210D91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210D91" w:rsidRDefault="00210D91" w:rsidP="0035590B">
            <w:pPr>
              <w:tabs>
                <w:tab w:val="left" w:pos="284"/>
              </w:tabs>
              <w:jc w:val="both"/>
              <w:rPr>
                <w:b w:val="0"/>
              </w:rPr>
            </w:pPr>
          </w:p>
          <w:p w:rsidR="00210D91" w:rsidRDefault="00210D91" w:rsidP="0035590B">
            <w:pPr>
              <w:tabs>
                <w:tab w:val="left" w:pos="284"/>
              </w:tabs>
              <w:jc w:val="both"/>
              <w:rPr>
                <w:b w:val="0"/>
              </w:rPr>
            </w:pPr>
            <w:r w:rsidRPr="00AE3A87">
              <w:rPr>
                <w:b w:val="0"/>
              </w:rPr>
              <w:t xml:space="preserve">Le système affiche </w:t>
            </w:r>
            <w:r>
              <w:rPr>
                <w:b w:val="0"/>
              </w:rPr>
              <w:t xml:space="preserve">un tableau de </w:t>
            </w:r>
            <w:r w:rsidR="00371C33">
              <w:rPr>
                <w:b w:val="0"/>
              </w:rPr>
              <w:t>type de serveur</w:t>
            </w:r>
            <w:r w:rsidRPr="00AE3A87">
              <w:rPr>
                <w:b w:val="0"/>
              </w:rPr>
              <w:t>.</w:t>
            </w:r>
          </w:p>
          <w:p w:rsidR="00210D91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</w:p>
        </w:tc>
      </w:tr>
      <w:tr w:rsidR="00210D91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10D91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Post condition</w:t>
            </w:r>
          </w:p>
        </w:tc>
        <w:tc>
          <w:tcPr>
            <w:tcW w:w="7982" w:type="dxa"/>
          </w:tcPr>
          <w:p w:rsidR="00210D91" w:rsidRPr="00AD5D8C" w:rsidRDefault="00210D91" w:rsidP="0035590B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B5D1B" w:rsidRDefault="00DB5D1B" w:rsidP="00DB5D1B">
      <w:pPr>
        <w:pStyle w:val="Titre2"/>
        <w:numPr>
          <w:ilvl w:val="0"/>
          <w:numId w:val="2"/>
        </w:numPr>
      </w:pPr>
      <w:bookmarkStart w:id="31" w:name="_Toc96078344"/>
      <w:r w:rsidRPr="00BA07A6">
        <w:t xml:space="preserve">Consultation de la </w:t>
      </w:r>
      <w:r>
        <w:t>fiche</w:t>
      </w:r>
      <w:r w:rsidRPr="00BA07A6">
        <w:t xml:space="preserve"> d</w:t>
      </w:r>
      <w:r>
        <w:t>’un</w:t>
      </w:r>
      <w:r>
        <w:t xml:space="preserve"> type de serveur</w:t>
      </w:r>
      <w:bookmarkEnd w:id="31"/>
    </w:p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DB5D1B" w:rsidTr="00F65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B5D1B" w:rsidRPr="004C4EEA" w:rsidRDefault="00DB5D1B" w:rsidP="00F656E0">
            <w:pPr>
              <w:tabs>
                <w:tab w:val="left" w:pos="284"/>
              </w:tabs>
              <w:jc w:val="both"/>
              <w:rPr>
                <w:i/>
              </w:rPr>
            </w:pPr>
            <w:r w:rsidRPr="004C4EEA">
              <w:t>Acteurs</w:t>
            </w:r>
          </w:p>
        </w:tc>
        <w:tc>
          <w:tcPr>
            <w:tcW w:w="7982" w:type="dxa"/>
          </w:tcPr>
          <w:p w:rsidR="00DB5D1B" w:rsidRPr="005C67FC" w:rsidRDefault="00DB5D1B" w:rsidP="00F656E0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Utilisateur authentifié</w:t>
            </w:r>
          </w:p>
        </w:tc>
      </w:tr>
      <w:tr w:rsidR="00DB5D1B" w:rsidTr="00F65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B5D1B" w:rsidRDefault="00DB5D1B" w:rsidP="00F656E0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Objectif</w:t>
            </w:r>
          </w:p>
        </w:tc>
        <w:tc>
          <w:tcPr>
            <w:tcW w:w="7982" w:type="dxa"/>
          </w:tcPr>
          <w:p w:rsidR="00DB5D1B" w:rsidRDefault="00DB5D1B" w:rsidP="00DB5D1B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A07A6">
              <w:t>En tant qu'</w:t>
            </w:r>
            <w:r>
              <w:t>utilisateur authentifié</w:t>
            </w:r>
            <w:r w:rsidRPr="00BA07A6">
              <w:t xml:space="preserve">, je souhaite consulter la </w:t>
            </w:r>
            <w:r>
              <w:t>fiche d’un</w:t>
            </w:r>
            <w:r>
              <w:t xml:space="preserve"> type de serveur</w:t>
            </w:r>
            <w:r w:rsidRPr="00BA07A6">
              <w:t xml:space="preserve"> afin d'accéder </w:t>
            </w:r>
            <w:r>
              <w:t>aux donnée de celui-ci</w:t>
            </w:r>
            <w:r w:rsidRPr="00BA07A6">
              <w:t>.</w:t>
            </w:r>
          </w:p>
        </w:tc>
      </w:tr>
      <w:tr w:rsidR="00DB5D1B" w:rsidTr="00F65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B5D1B" w:rsidRDefault="00DB5D1B" w:rsidP="00F656E0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Pré condition</w:t>
            </w:r>
          </w:p>
        </w:tc>
        <w:tc>
          <w:tcPr>
            <w:tcW w:w="7982" w:type="dxa"/>
          </w:tcPr>
          <w:p w:rsidR="00DB5D1B" w:rsidRPr="00D115DE" w:rsidRDefault="00DB5D1B" w:rsidP="00F656E0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5D1B" w:rsidTr="00F65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B5D1B" w:rsidRDefault="00DB5D1B" w:rsidP="00F656E0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Démarrage</w:t>
            </w:r>
          </w:p>
        </w:tc>
        <w:tc>
          <w:tcPr>
            <w:tcW w:w="7982" w:type="dxa"/>
          </w:tcPr>
          <w:p w:rsidR="00DB5D1B" w:rsidRDefault="00DB5D1B" w:rsidP="00DB5D1B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L’utilisateur est sur la page des </w:t>
            </w:r>
            <w:r>
              <w:t>types de serveur</w:t>
            </w:r>
          </w:p>
        </w:tc>
      </w:tr>
    </w:tbl>
    <w:p w:rsidR="00DB5D1B" w:rsidRDefault="00DB5D1B" w:rsidP="00DB5D1B"/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DB5D1B" w:rsidTr="00F65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DB5D1B" w:rsidRPr="00AE3A87" w:rsidRDefault="00DB5D1B" w:rsidP="00F656E0">
            <w:pPr>
              <w:tabs>
                <w:tab w:val="left" w:pos="284"/>
              </w:tabs>
              <w:jc w:val="both"/>
              <w:rPr>
                <w:i/>
              </w:rPr>
            </w:pPr>
            <w:r>
              <w:rPr>
                <w:b w:val="0"/>
                <w:bCs w:val="0"/>
                <w:color w:val="auto"/>
              </w:rPr>
              <w:br w:type="page"/>
            </w:r>
            <w:r w:rsidRPr="00AE3A87">
              <w:t>Scénario nominal</w:t>
            </w:r>
          </w:p>
        </w:tc>
      </w:tr>
      <w:tr w:rsidR="00DB5D1B" w:rsidTr="00F65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DB5D1B" w:rsidRDefault="00DB5D1B" w:rsidP="00F656E0">
            <w:pPr>
              <w:tabs>
                <w:tab w:val="left" w:pos="284"/>
              </w:tabs>
              <w:jc w:val="both"/>
              <w:rPr>
                <w:b w:val="0"/>
              </w:rPr>
            </w:pPr>
          </w:p>
          <w:p w:rsidR="00DB5D1B" w:rsidRDefault="00DB5D1B" w:rsidP="00F656E0">
            <w:pPr>
              <w:tabs>
                <w:tab w:val="left" w:pos="284"/>
              </w:tabs>
              <w:jc w:val="both"/>
              <w:rPr>
                <w:b w:val="0"/>
              </w:rPr>
            </w:pPr>
            <w:r>
              <w:rPr>
                <w:b w:val="0"/>
              </w:rPr>
              <w:t>1. l’utilisateur</w:t>
            </w:r>
            <w:r w:rsidRPr="00AE3A87">
              <w:rPr>
                <w:b w:val="0"/>
              </w:rPr>
              <w:t xml:space="preserve"> </w:t>
            </w:r>
            <w:r>
              <w:rPr>
                <w:b w:val="0"/>
              </w:rPr>
              <w:t>clique sur l’id de la fiche qu’il veut consulter</w:t>
            </w:r>
            <w:r w:rsidRPr="00AE3A87">
              <w:rPr>
                <w:b w:val="0"/>
              </w:rPr>
              <w:t>.</w:t>
            </w:r>
          </w:p>
          <w:p w:rsidR="00DB5D1B" w:rsidRPr="00AE3A87" w:rsidRDefault="00DB5D1B" w:rsidP="00F656E0">
            <w:pPr>
              <w:tabs>
                <w:tab w:val="left" w:pos="284"/>
              </w:tabs>
              <w:jc w:val="both"/>
              <w:rPr>
                <w:b w:val="0"/>
                <w:i/>
              </w:rPr>
            </w:pPr>
            <w:r>
              <w:rPr>
                <w:b w:val="0"/>
              </w:rPr>
              <w:t>2. Le système affiche la fiche demander.</w:t>
            </w:r>
          </w:p>
          <w:p w:rsidR="00DB5D1B" w:rsidRDefault="00DB5D1B" w:rsidP="00F656E0">
            <w:pPr>
              <w:tabs>
                <w:tab w:val="left" w:pos="284"/>
              </w:tabs>
              <w:jc w:val="both"/>
              <w:rPr>
                <w:i/>
              </w:rPr>
            </w:pPr>
          </w:p>
        </w:tc>
      </w:tr>
      <w:tr w:rsidR="00DB5D1B" w:rsidTr="00F65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B5D1B" w:rsidRDefault="00DB5D1B" w:rsidP="00F656E0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Post condition</w:t>
            </w:r>
          </w:p>
        </w:tc>
        <w:tc>
          <w:tcPr>
            <w:tcW w:w="7982" w:type="dxa"/>
          </w:tcPr>
          <w:p w:rsidR="00DB5D1B" w:rsidRPr="00AD5D8C" w:rsidRDefault="00DB5D1B" w:rsidP="00F656E0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10D91" w:rsidRDefault="00210D91" w:rsidP="00DB5D1B">
      <w:pPr>
        <w:pStyle w:val="Titre2"/>
        <w:numPr>
          <w:ilvl w:val="0"/>
          <w:numId w:val="2"/>
        </w:numPr>
      </w:pPr>
      <w:bookmarkStart w:id="32" w:name="_Toc96078345"/>
      <w:r>
        <w:t xml:space="preserve">Création d’un </w:t>
      </w:r>
      <w:r w:rsidR="00371C33">
        <w:t>type de serveur</w:t>
      </w:r>
      <w:bookmarkEnd w:id="32"/>
    </w:p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210D91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10D91" w:rsidRPr="004C4EEA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 w:rsidRPr="004C4EEA">
              <w:t>Acteurs</w:t>
            </w:r>
          </w:p>
        </w:tc>
        <w:tc>
          <w:tcPr>
            <w:tcW w:w="7982" w:type="dxa"/>
          </w:tcPr>
          <w:p w:rsidR="00210D91" w:rsidRPr="00B23535" w:rsidRDefault="00210D91" w:rsidP="0035590B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 authentifié</w:t>
            </w:r>
          </w:p>
        </w:tc>
      </w:tr>
      <w:tr w:rsidR="00210D91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10D91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Objectif</w:t>
            </w:r>
          </w:p>
        </w:tc>
        <w:tc>
          <w:tcPr>
            <w:tcW w:w="7982" w:type="dxa"/>
          </w:tcPr>
          <w:p w:rsidR="00210D91" w:rsidRDefault="00210D91" w:rsidP="00371C33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23535">
              <w:t xml:space="preserve">En tant </w:t>
            </w:r>
            <w:r w:rsidRPr="00BA07A6">
              <w:t>qu'</w:t>
            </w:r>
            <w:r>
              <w:t>utilisateur authentifié</w:t>
            </w:r>
            <w:r w:rsidRPr="00B23535">
              <w:t xml:space="preserve">, je souhaite créer </w:t>
            </w:r>
            <w:r>
              <w:t xml:space="preserve">un </w:t>
            </w:r>
            <w:r w:rsidR="00371C33">
              <w:t>type de serveur</w:t>
            </w:r>
            <w:r w:rsidRPr="00B23535">
              <w:t xml:space="preserve"> afin de </w:t>
            </w:r>
            <w:r>
              <w:t xml:space="preserve">pouvoir l’ajouter à la base </w:t>
            </w:r>
            <w:r w:rsidR="00371C33">
              <w:t>typeserveur</w:t>
            </w:r>
            <w:r w:rsidRPr="00B23535">
              <w:t>.</w:t>
            </w:r>
          </w:p>
        </w:tc>
      </w:tr>
      <w:tr w:rsidR="00210D91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10D91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Pré condition</w:t>
            </w:r>
          </w:p>
        </w:tc>
        <w:tc>
          <w:tcPr>
            <w:tcW w:w="7982" w:type="dxa"/>
          </w:tcPr>
          <w:p w:rsidR="00210D91" w:rsidRPr="00D115DE" w:rsidRDefault="00210D91" w:rsidP="0035590B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D91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10D91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Démarrage</w:t>
            </w:r>
          </w:p>
        </w:tc>
        <w:tc>
          <w:tcPr>
            <w:tcW w:w="7982" w:type="dxa"/>
          </w:tcPr>
          <w:p w:rsidR="00210D91" w:rsidRDefault="00210D91" w:rsidP="00371C33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L’utilisateur est sur la page d’ajout d’un </w:t>
            </w:r>
            <w:r w:rsidR="00371C33">
              <w:t>type de serveur</w:t>
            </w:r>
          </w:p>
        </w:tc>
      </w:tr>
    </w:tbl>
    <w:p w:rsidR="00210D91" w:rsidRDefault="00210D91" w:rsidP="00210D91"/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210D91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210D91" w:rsidRPr="00AE3A87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 w:rsidRPr="00AE3A87">
              <w:t>Scénario nominal</w:t>
            </w:r>
          </w:p>
        </w:tc>
      </w:tr>
      <w:tr w:rsidR="00210D91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210D91" w:rsidRDefault="00210D91" w:rsidP="0035590B">
            <w:pPr>
              <w:tabs>
                <w:tab w:val="left" w:pos="284"/>
              </w:tabs>
              <w:jc w:val="both"/>
              <w:rPr>
                <w:b w:val="0"/>
              </w:rPr>
            </w:pPr>
          </w:p>
          <w:p w:rsidR="00210D91" w:rsidRDefault="00210D91" w:rsidP="0035590B">
            <w:pPr>
              <w:tabs>
                <w:tab w:val="left" w:pos="284"/>
              </w:tabs>
              <w:jc w:val="both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Pr="00AE3A87">
              <w:rPr>
                <w:b w:val="0"/>
              </w:rPr>
              <w:t xml:space="preserve">Le système affiche </w:t>
            </w:r>
            <w:r>
              <w:rPr>
                <w:b w:val="0"/>
              </w:rPr>
              <w:t>un formulaire</w:t>
            </w:r>
            <w:r w:rsidRPr="00AE3A87">
              <w:rPr>
                <w:b w:val="0"/>
              </w:rPr>
              <w:t>.</w:t>
            </w:r>
          </w:p>
          <w:p w:rsidR="00210D91" w:rsidRPr="00AE3A87" w:rsidRDefault="00210D91" w:rsidP="0035590B">
            <w:pPr>
              <w:tabs>
                <w:tab w:val="left" w:pos="284"/>
              </w:tabs>
              <w:jc w:val="both"/>
              <w:rPr>
                <w:b w:val="0"/>
                <w:i/>
              </w:rPr>
            </w:pPr>
            <w:r>
              <w:rPr>
                <w:b w:val="0"/>
              </w:rPr>
              <w:lastRenderedPageBreak/>
              <w:t>2. L’utilisateur remplit le formulaire.</w:t>
            </w:r>
          </w:p>
          <w:p w:rsidR="00210D91" w:rsidRDefault="00210D91" w:rsidP="0035590B">
            <w:pPr>
              <w:tabs>
                <w:tab w:val="left" w:pos="284"/>
              </w:tabs>
              <w:jc w:val="both"/>
              <w:rPr>
                <w:b w:val="0"/>
              </w:rPr>
            </w:pPr>
            <w:r>
              <w:rPr>
                <w:b w:val="0"/>
              </w:rPr>
              <w:t>3</w:t>
            </w:r>
            <w:r w:rsidRPr="00AE3A87">
              <w:rPr>
                <w:b w:val="0"/>
              </w:rPr>
              <w:t>. L’utilisateur soumet le formulaire</w:t>
            </w:r>
            <w:r>
              <w:rPr>
                <w:b w:val="0"/>
              </w:rPr>
              <w:t>.</w:t>
            </w:r>
          </w:p>
          <w:p w:rsidR="00210D91" w:rsidRPr="00AE3A87" w:rsidRDefault="00210D91" w:rsidP="0035590B">
            <w:pPr>
              <w:tabs>
                <w:tab w:val="left" w:pos="284"/>
              </w:tabs>
              <w:jc w:val="both"/>
              <w:rPr>
                <w:b w:val="0"/>
                <w:i/>
              </w:rPr>
            </w:pPr>
            <w:r>
              <w:rPr>
                <w:b w:val="0"/>
              </w:rPr>
              <w:t>4.</w:t>
            </w:r>
            <w:r w:rsidRPr="00AE3A87">
              <w:rPr>
                <w:b w:val="0"/>
              </w:rPr>
              <w:t xml:space="preserve">Le système affiche un message de confirmation de </w:t>
            </w:r>
            <w:r>
              <w:rPr>
                <w:b w:val="0"/>
              </w:rPr>
              <w:t>création</w:t>
            </w:r>
          </w:p>
          <w:p w:rsidR="00210D91" w:rsidRDefault="00210D91" w:rsidP="0035590B">
            <w:pPr>
              <w:tabs>
                <w:tab w:val="left" w:pos="284"/>
              </w:tabs>
              <w:jc w:val="both"/>
            </w:pPr>
            <w:r>
              <w:rPr>
                <w:b w:val="0"/>
              </w:rPr>
              <w:t>5</w:t>
            </w:r>
            <w:r w:rsidRPr="00AE3A87">
              <w:rPr>
                <w:b w:val="0"/>
              </w:rPr>
              <w:t xml:space="preserve">. Le système affiche </w:t>
            </w:r>
            <w:r>
              <w:rPr>
                <w:b w:val="0"/>
              </w:rPr>
              <w:t xml:space="preserve">la page des </w:t>
            </w:r>
            <w:r w:rsidR="00371C33">
              <w:rPr>
                <w:b w:val="0"/>
              </w:rPr>
              <w:t>types de serveurs</w:t>
            </w:r>
            <w:r w:rsidRPr="00583D56">
              <w:rPr>
                <w:b w:val="0"/>
              </w:rPr>
              <w:t>.</w:t>
            </w:r>
          </w:p>
          <w:p w:rsidR="00210D91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  <w:tr w:rsidR="00210D91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10D91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lastRenderedPageBreak/>
              <w:t>Post condition</w:t>
            </w:r>
          </w:p>
        </w:tc>
        <w:tc>
          <w:tcPr>
            <w:tcW w:w="7982" w:type="dxa"/>
          </w:tcPr>
          <w:p w:rsidR="00210D91" w:rsidRPr="004A098B" w:rsidRDefault="00210D91" w:rsidP="0035590B">
            <w:pPr>
              <w:pStyle w:val="Paragraphedeliste"/>
              <w:numPr>
                <w:ilvl w:val="0"/>
                <w:numId w:val="6"/>
              </w:num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00B39">
              <w:t>U</w:t>
            </w:r>
            <w:r>
              <w:t xml:space="preserve">n </w:t>
            </w:r>
            <w:r w:rsidR="00371C33">
              <w:t>type de serveur</w:t>
            </w:r>
            <w:r>
              <w:t xml:space="preserve"> </w:t>
            </w:r>
            <w:r w:rsidRPr="00100B39">
              <w:t>est créé</w:t>
            </w:r>
            <w:r>
              <w:t xml:space="preserve"> en base de données ;</w:t>
            </w:r>
          </w:p>
          <w:p w:rsidR="00210D91" w:rsidRPr="00FE135B" w:rsidRDefault="00210D91" w:rsidP="0035590B">
            <w:pPr>
              <w:pStyle w:val="Paragraphedeliste"/>
              <w:numPr>
                <w:ilvl w:val="0"/>
                <w:numId w:val="6"/>
              </w:num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E135B">
              <w:t>Un log est enregistré.</w:t>
            </w:r>
          </w:p>
        </w:tc>
      </w:tr>
    </w:tbl>
    <w:p w:rsidR="00210D91" w:rsidRDefault="00210D91" w:rsidP="00210D91"/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9962"/>
      </w:tblGrid>
      <w:tr w:rsidR="00210D91" w:rsidRPr="00AE3A87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</w:tcPr>
          <w:p w:rsidR="00210D91" w:rsidRPr="00AE3A87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 w:rsidRPr="00AE3A87">
              <w:t>S</w:t>
            </w:r>
            <w:r>
              <w:t>cénario</w:t>
            </w:r>
            <w:r w:rsidRPr="00AE3A87">
              <w:t xml:space="preserve"> </w:t>
            </w:r>
            <w:r>
              <w:t>d’exception</w:t>
            </w:r>
          </w:p>
        </w:tc>
      </w:tr>
      <w:tr w:rsidR="00210D91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</w:tcPr>
          <w:p w:rsidR="00210D91" w:rsidRDefault="00210D91" w:rsidP="0035590B">
            <w:pPr>
              <w:tabs>
                <w:tab w:val="left" w:pos="284"/>
              </w:tabs>
              <w:jc w:val="both"/>
              <w:rPr>
                <w:b w:val="0"/>
              </w:rPr>
            </w:pPr>
          </w:p>
          <w:p w:rsidR="00210D91" w:rsidRDefault="00210D91" w:rsidP="0035590B">
            <w:pPr>
              <w:tabs>
                <w:tab w:val="left" w:pos="284"/>
              </w:tabs>
              <w:jc w:val="both"/>
              <w:rPr>
                <w:b w:val="0"/>
              </w:rPr>
            </w:pPr>
            <w:r>
              <w:rPr>
                <w:b w:val="0"/>
              </w:rPr>
              <w:t>4</w:t>
            </w:r>
            <w:r w:rsidRPr="00AE3A87">
              <w:rPr>
                <w:b w:val="0"/>
              </w:rPr>
              <w:t>. Le système affiche un message d’erreur, le formulaire n’est pas valide</w:t>
            </w:r>
            <w:r>
              <w:rPr>
                <w:b w:val="0"/>
              </w:rPr>
              <w:t> : retour étape 1.</w:t>
            </w:r>
          </w:p>
          <w:p w:rsidR="00210D91" w:rsidRPr="0003448D" w:rsidRDefault="00210D91" w:rsidP="0035590B">
            <w:pPr>
              <w:tabs>
                <w:tab w:val="left" w:pos="284"/>
              </w:tabs>
              <w:jc w:val="both"/>
              <w:rPr>
                <w:b w:val="0"/>
              </w:rPr>
            </w:pPr>
          </w:p>
        </w:tc>
      </w:tr>
    </w:tbl>
    <w:p w:rsidR="00210D91" w:rsidRDefault="00210D91" w:rsidP="00DB5D1B">
      <w:pPr>
        <w:pStyle w:val="Titre2"/>
        <w:numPr>
          <w:ilvl w:val="0"/>
          <w:numId w:val="2"/>
        </w:numPr>
      </w:pPr>
      <w:bookmarkStart w:id="33" w:name="_Toc96078346"/>
      <w:r>
        <w:t xml:space="preserve">Modification d’un </w:t>
      </w:r>
      <w:r w:rsidR="00371C33">
        <w:t>type de serveur</w:t>
      </w:r>
      <w:bookmarkEnd w:id="33"/>
    </w:p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210D91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10D91" w:rsidRPr="004C4EEA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 w:rsidRPr="004C4EEA">
              <w:t>Acteurs</w:t>
            </w:r>
          </w:p>
        </w:tc>
        <w:tc>
          <w:tcPr>
            <w:tcW w:w="7982" w:type="dxa"/>
          </w:tcPr>
          <w:p w:rsidR="00210D91" w:rsidRPr="00B23535" w:rsidRDefault="006701E1" w:rsidP="006701E1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 authentifié</w:t>
            </w:r>
          </w:p>
        </w:tc>
      </w:tr>
      <w:tr w:rsidR="00210D91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10D91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Objectif</w:t>
            </w:r>
          </w:p>
        </w:tc>
        <w:tc>
          <w:tcPr>
            <w:tcW w:w="7982" w:type="dxa"/>
          </w:tcPr>
          <w:p w:rsidR="00210D91" w:rsidRDefault="00210D91" w:rsidP="00371C33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D3A5A">
              <w:t xml:space="preserve">En tant </w:t>
            </w:r>
            <w:r w:rsidRPr="00BA07A6">
              <w:t>qu'</w:t>
            </w:r>
            <w:r>
              <w:t>utilisateur authentifié</w:t>
            </w:r>
            <w:r w:rsidRPr="00CD3A5A">
              <w:t>, je souhaite modifier un</w:t>
            </w:r>
            <w:r>
              <w:t xml:space="preserve"> </w:t>
            </w:r>
            <w:r w:rsidR="00371C33">
              <w:t>type de serveur</w:t>
            </w:r>
            <w:r w:rsidRPr="00CD3A5A">
              <w:t xml:space="preserve"> afin de mettre à jour des informations de base.</w:t>
            </w:r>
          </w:p>
        </w:tc>
      </w:tr>
      <w:tr w:rsidR="00210D91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10D91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Pré condition</w:t>
            </w:r>
          </w:p>
        </w:tc>
        <w:tc>
          <w:tcPr>
            <w:tcW w:w="7982" w:type="dxa"/>
          </w:tcPr>
          <w:p w:rsidR="00210D91" w:rsidRPr="00A06820" w:rsidRDefault="00210D91" w:rsidP="0035590B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D91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10D91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Démarrage</w:t>
            </w:r>
          </w:p>
        </w:tc>
        <w:tc>
          <w:tcPr>
            <w:tcW w:w="7982" w:type="dxa"/>
          </w:tcPr>
          <w:p w:rsidR="00210D91" w:rsidRPr="00A06820" w:rsidRDefault="00210D91" w:rsidP="00371C33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L’utilisateur est sur la page d’ajout d’un </w:t>
            </w:r>
            <w:r w:rsidR="00371C33">
              <w:t>type de serveur</w:t>
            </w:r>
          </w:p>
        </w:tc>
      </w:tr>
    </w:tbl>
    <w:p w:rsidR="00210D91" w:rsidRDefault="00210D91" w:rsidP="00210D91"/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210D91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210D91" w:rsidRPr="00AE3A87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 w:rsidRPr="00AE3A87">
              <w:t>Scénario nominal</w:t>
            </w:r>
          </w:p>
        </w:tc>
      </w:tr>
      <w:tr w:rsidR="00210D91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210D91" w:rsidRDefault="00210D91" w:rsidP="0035590B">
            <w:pPr>
              <w:tabs>
                <w:tab w:val="left" w:pos="284"/>
              </w:tabs>
              <w:jc w:val="both"/>
              <w:rPr>
                <w:b w:val="0"/>
              </w:rPr>
            </w:pPr>
          </w:p>
          <w:p w:rsidR="00210D91" w:rsidRDefault="00210D91" w:rsidP="0035590B">
            <w:pPr>
              <w:tabs>
                <w:tab w:val="left" w:pos="284"/>
              </w:tabs>
              <w:jc w:val="both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Pr="00AE3A87">
              <w:rPr>
                <w:b w:val="0"/>
              </w:rPr>
              <w:t xml:space="preserve">Le système affiche </w:t>
            </w:r>
            <w:r>
              <w:rPr>
                <w:b w:val="0"/>
              </w:rPr>
              <w:t>un formulaire</w:t>
            </w:r>
            <w:r w:rsidRPr="00AE3A87">
              <w:rPr>
                <w:b w:val="0"/>
              </w:rPr>
              <w:t>.</w:t>
            </w:r>
          </w:p>
          <w:p w:rsidR="00210D91" w:rsidRPr="006C5313" w:rsidRDefault="00210D91" w:rsidP="0035590B">
            <w:pPr>
              <w:tabs>
                <w:tab w:val="left" w:pos="284"/>
              </w:tabs>
              <w:jc w:val="both"/>
              <w:rPr>
                <w:b w:val="0"/>
              </w:rPr>
            </w:pPr>
            <w:r>
              <w:rPr>
                <w:b w:val="0"/>
              </w:rPr>
              <w:t>2. L’utilisateur modifie des informations du formulaire.</w:t>
            </w:r>
          </w:p>
          <w:p w:rsidR="00210D91" w:rsidRPr="00AE3A87" w:rsidRDefault="00210D91" w:rsidP="0035590B">
            <w:pPr>
              <w:tabs>
                <w:tab w:val="left" w:pos="284"/>
              </w:tabs>
              <w:jc w:val="both"/>
              <w:rPr>
                <w:b w:val="0"/>
                <w:i/>
              </w:rPr>
            </w:pPr>
            <w:r>
              <w:rPr>
                <w:b w:val="0"/>
              </w:rPr>
              <w:t>3</w:t>
            </w:r>
            <w:r w:rsidRPr="00AE3A87">
              <w:rPr>
                <w:b w:val="0"/>
              </w:rPr>
              <w:t>. L’utilisateur soumet le formulaire.</w:t>
            </w:r>
          </w:p>
          <w:p w:rsidR="00210D91" w:rsidRPr="00AE3A87" w:rsidRDefault="00210D91" w:rsidP="0035590B">
            <w:pPr>
              <w:tabs>
                <w:tab w:val="left" w:pos="284"/>
              </w:tabs>
              <w:jc w:val="both"/>
              <w:rPr>
                <w:b w:val="0"/>
                <w:i/>
              </w:rPr>
            </w:pPr>
            <w:r>
              <w:rPr>
                <w:b w:val="0"/>
              </w:rPr>
              <w:t>4</w:t>
            </w:r>
            <w:r w:rsidRPr="00AE3A87">
              <w:rPr>
                <w:b w:val="0"/>
              </w:rPr>
              <w:t xml:space="preserve">. Le système affiche un message de confirmation de </w:t>
            </w:r>
            <w:r>
              <w:rPr>
                <w:b w:val="0"/>
              </w:rPr>
              <w:t>modification.</w:t>
            </w:r>
          </w:p>
          <w:p w:rsidR="00210D91" w:rsidRDefault="00210D91" w:rsidP="0035590B">
            <w:pPr>
              <w:tabs>
                <w:tab w:val="left" w:pos="284"/>
              </w:tabs>
              <w:jc w:val="both"/>
            </w:pPr>
            <w:r>
              <w:rPr>
                <w:b w:val="0"/>
              </w:rPr>
              <w:t>5</w:t>
            </w:r>
            <w:r w:rsidRPr="00AE3A87">
              <w:rPr>
                <w:b w:val="0"/>
              </w:rPr>
              <w:t xml:space="preserve">. Le système affiche </w:t>
            </w:r>
            <w:r>
              <w:rPr>
                <w:b w:val="0"/>
              </w:rPr>
              <w:t xml:space="preserve">la page des </w:t>
            </w:r>
            <w:r w:rsidR="00371C33">
              <w:rPr>
                <w:b w:val="0"/>
              </w:rPr>
              <w:t>types de serveur</w:t>
            </w:r>
            <w:r w:rsidRPr="00583D56">
              <w:rPr>
                <w:b w:val="0"/>
              </w:rPr>
              <w:t>.</w:t>
            </w:r>
          </w:p>
          <w:p w:rsidR="00210D91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  <w:tr w:rsidR="00210D91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10D91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Post condition</w:t>
            </w:r>
          </w:p>
        </w:tc>
        <w:tc>
          <w:tcPr>
            <w:tcW w:w="7982" w:type="dxa"/>
          </w:tcPr>
          <w:p w:rsidR="00210D91" w:rsidRPr="00963446" w:rsidRDefault="00210D91" w:rsidP="0035590B">
            <w:pPr>
              <w:pStyle w:val="Paragraphedeliste"/>
              <w:numPr>
                <w:ilvl w:val="0"/>
                <w:numId w:val="6"/>
              </w:num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 xml:space="preserve">Les données du </w:t>
            </w:r>
            <w:r w:rsidR="00371C33">
              <w:t>type de serveur</w:t>
            </w:r>
            <w:r>
              <w:t xml:space="preserve"> sont mises à jour en base de données ;</w:t>
            </w:r>
          </w:p>
          <w:p w:rsidR="00210D91" w:rsidRPr="00FE135B" w:rsidRDefault="00210D91" w:rsidP="0035590B">
            <w:pPr>
              <w:pStyle w:val="Paragraphedeliste"/>
              <w:numPr>
                <w:ilvl w:val="0"/>
                <w:numId w:val="6"/>
              </w:num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E135B">
              <w:t>Un log est enregistré.</w:t>
            </w:r>
          </w:p>
        </w:tc>
      </w:tr>
    </w:tbl>
    <w:p w:rsidR="00210D91" w:rsidRDefault="00210D91" w:rsidP="00210D91"/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9962"/>
      </w:tblGrid>
      <w:tr w:rsidR="00210D91" w:rsidRPr="00AE3A87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</w:tcPr>
          <w:p w:rsidR="00210D91" w:rsidRPr="00AE3A87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 w:rsidRPr="00AE3A87">
              <w:t>S</w:t>
            </w:r>
            <w:r>
              <w:t>cénario</w:t>
            </w:r>
            <w:r w:rsidRPr="00AE3A87">
              <w:t xml:space="preserve"> </w:t>
            </w:r>
            <w:r>
              <w:t>d’exception</w:t>
            </w:r>
          </w:p>
        </w:tc>
      </w:tr>
      <w:tr w:rsidR="00210D91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</w:tcPr>
          <w:p w:rsidR="00210D91" w:rsidRDefault="00210D91" w:rsidP="0035590B">
            <w:pPr>
              <w:tabs>
                <w:tab w:val="left" w:pos="284"/>
              </w:tabs>
              <w:jc w:val="both"/>
              <w:rPr>
                <w:b w:val="0"/>
              </w:rPr>
            </w:pPr>
          </w:p>
          <w:p w:rsidR="00210D91" w:rsidRDefault="00210D91" w:rsidP="0035590B">
            <w:pPr>
              <w:tabs>
                <w:tab w:val="left" w:pos="284"/>
              </w:tabs>
              <w:jc w:val="both"/>
              <w:rPr>
                <w:b w:val="0"/>
              </w:rPr>
            </w:pPr>
            <w:r>
              <w:rPr>
                <w:b w:val="0"/>
              </w:rPr>
              <w:t>4</w:t>
            </w:r>
            <w:r w:rsidRPr="00AE3A87">
              <w:rPr>
                <w:b w:val="0"/>
              </w:rPr>
              <w:t>. Le système affiche un message d’erreur, le formulaire n’est pas valide</w:t>
            </w:r>
            <w:r>
              <w:rPr>
                <w:b w:val="0"/>
              </w:rPr>
              <w:t> : retour étape 1.</w:t>
            </w:r>
          </w:p>
          <w:p w:rsidR="00210D91" w:rsidRPr="0003448D" w:rsidRDefault="00210D91" w:rsidP="0035590B">
            <w:pPr>
              <w:tabs>
                <w:tab w:val="left" w:pos="284"/>
              </w:tabs>
              <w:jc w:val="both"/>
              <w:rPr>
                <w:b w:val="0"/>
              </w:rPr>
            </w:pPr>
          </w:p>
        </w:tc>
      </w:tr>
    </w:tbl>
    <w:p w:rsidR="00210D91" w:rsidRDefault="00210D91" w:rsidP="00DB5D1B">
      <w:pPr>
        <w:pStyle w:val="Titre2"/>
        <w:numPr>
          <w:ilvl w:val="0"/>
          <w:numId w:val="2"/>
        </w:numPr>
      </w:pPr>
      <w:bookmarkStart w:id="34" w:name="_Toc96078347"/>
      <w:r>
        <w:t xml:space="preserve">Suppression d’un </w:t>
      </w:r>
      <w:r w:rsidR="006701E1">
        <w:t>type de serveur</w:t>
      </w:r>
      <w:bookmarkEnd w:id="34"/>
    </w:p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210D91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10D91" w:rsidRPr="004C4EEA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 w:rsidRPr="004C4EEA">
              <w:t>Acteurs</w:t>
            </w:r>
          </w:p>
        </w:tc>
        <w:tc>
          <w:tcPr>
            <w:tcW w:w="7982" w:type="dxa"/>
          </w:tcPr>
          <w:p w:rsidR="00210D91" w:rsidRPr="00F665C6" w:rsidRDefault="006701E1" w:rsidP="006701E1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Utilisateur authentifié</w:t>
            </w:r>
          </w:p>
        </w:tc>
      </w:tr>
      <w:tr w:rsidR="00210D91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10D91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lastRenderedPageBreak/>
              <w:t>Objectif</w:t>
            </w:r>
          </w:p>
        </w:tc>
        <w:tc>
          <w:tcPr>
            <w:tcW w:w="7982" w:type="dxa"/>
          </w:tcPr>
          <w:p w:rsidR="00210D91" w:rsidRDefault="00210D91" w:rsidP="00371C33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665C6">
              <w:t xml:space="preserve">En tant </w:t>
            </w:r>
            <w:r w:rsidRPr="00BA07A6">
              <w:t>qu'</w:t>
            </w:r>
            <w:r>
              <w:t>utilisateur authentifié</w:t>
            </w:r>
            <w:r w:rsidRPr="00F665C6">
              <w:t xml:space="preserve">, je souhaite supprimer </w:t>
            </w:r>
            <w:r>
              <w:t xml:space="preserve">un </w:t>
            </w:r>
            <w:r w:rsidR="00371C33">
              <w:t>type de serveur</w:t>
            </w:r>
            <w:r w:rsidRPr="00F665C6">
              <w:t xml:space="preserve"> afin de nettoyer la base </w:t>
            </w:r>
            <w:r w:rsidR="00371C33">
              <w:t>typeserveur</w:t>
            </w:r>
            <w:r w:rsidRPr="00F665C6">
              <w:t>.</w:t>
            </w:r>
          </w:p>
        </w:tc>
      </w:tr>
      <w:tr w:rsidR="00210D91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10D91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Pré condition</w:t>
            </w:r>
          </w:p>
        </w:tc>
        <w:tc>
          <w:tcPr>
            <w:tcW w:w="7982" w:type="dxa"/>
          </w:tcPr>
          <w:p w:rsidR="00210D91" w:rsidRPr="00F665C6" w:rsidRDefault="00210D91" w:rsidP="0035590B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D91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10D91" w:rsidRDefault="00210D91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Démarrage</w:t>
            </w:r>
          </w:p>
        </w:tc>
        <w:tc>
          <w:tcPr>
            <w:tcW w:w="7982" w:type="dxa"/>
          </w:tcPr>
          <w:p w:rsidR="00210D91" w:rsidRPr="00F665C6" w:rsidRDefault="00210D91" w:rsidP="00371C3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65C6">
              <w:rPr>
                <w:color w:val="000000" w:themeColor="text1"/>
                <w:sz w:val="22"/>
                <w:szCs w:val="22"/>
              </w:rPr>
              <w:t xml:space="preserve">L’utilisateur </w:t>
            </w:r>
            <w:r w:rsidRPr="00F665C6">
              <w:rPr>
                <w:sz w:val="22"/>
                <w:szCs w:val="22"/>
              </w:rPr>
              <w:t xml:space="preserve">est sur </w:t>
            </w:r>
            <w:r>
              <w:rPr>
                <w:sz w:val="22"/>
                <w:szCs w:val="22"/>
              </w:rPr>
              <w:t xml:space="preserve">la liste des </w:t>
            </w:r>
            <w:r w:rsidR="00371C33">
              <w:rPr>
                <w:sz w:val="22"/>
                <w:szCs w:val="22"/>
              </w:rPr>
              <w:t>types de serveur</w:t>
            </w:r>
          </w:p>
        </w:tc>
      </w:tr>
    </w:tbl>
    <w:p w:rsidR="00210D91" w:rsidRDefault="00210D91" w:rsidP="00210D91"/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210D91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210D91" w:rsidRPr="00AE3A87" w:rsidRDefault="00210D91" w:rsidP="0035590B">
            <w:pPr>
              <w:tabs>
                <w:tab w:val="left" w:pos="284"/>
              </w:tabs>
              <w:rPr>
                <w:i/>
              </w:rPr>
            </w:pPr>
            <w:r w:rsidRPr="00AE3A87">
              <w:t>Scénario nominal</w:t>
            </w:r>
          </w:p>
        </w:tc>
      </w:tr>
      <w:tr w:rsidR="00210D91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210D91" w:rsidRDefault="00210D91" w:rsidP="0035590B">
            <w:pPr>
              <w:tabs>
                <w:tab w:val="left" w:pos="284"/>
              </w:tabs>
              <w:rPr>
                <w:b w:val="0"/>
              </w:rPr>
            </w:pPr>
          </w:p>
          <w:p w:rsidR="00210D91" w:rsidRDefault="00210D91" w:rsidP="0035590B">
            <w:pPr>
              <w:pStyle w:val="Default"/>
              <w:rPr>
                <w:b w:val="0"/>
                <w:sz w:val="22"/>
                <w:szCs w:val="22"/>
              </w:rPr>
            </w:pPr>
            <w:r w:rsidRPr="00FE7228">
              <w:rPr>
                <w:b w:val="0"/>
                <w:sz w:val="22"/>
                <w:szCs w:val="22"/>
              </w:rPr>
              <w:t xml:space="preserve">1. </w:t>
            </w:r>
            <w:r>
              <w:rPr>
                <w:b w:val="0"/>
                <w:sz w:val="22"/>
                <w:szCs w:val="22"/>
              </w:rPr>
              <w:t>L’utilisateur clique sur le lien « Supprimer ».</w:t>
            </w:r>
          </w:p>
          <w:p w:rsidR="00210D91" w:rsidRPr="00FE7228" w:rsidRDefault="00210D91" w:rsidP="0035590B">
            <w:pPr>
              <w:pStyle w:val="Defaul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2. </w:t>
            </w:r>
            <w:r w:rsidRPr="00FE7228">
              <w:rPr>
                <w:b w:val="0"/>
                <w:sz w:val="22"/>
                <w:szCs w:val="22"/>
              </w:rPr>
              <w:t xml:space="preserve">Le système affiche un message de confirmation. </w:t>
            </w:r>
          </w:p>
          <w:p w:rsidR="00210D91" w:rsidRPr="00FE7228" w:rsidRDefault="00210D91" w:rsidP="0035590B">
            <w:pPr>
              <w:pStyle w:val="Defaul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3</w:t>
            </w:r>
            <w:r w:rsidRPr="00FE7228">
              <w:rPr>
                <w:b w:val="0"/>
                <w:sz w:val="22"/>
                <w:szCs w:val="22"/>
              </w:rPr>
              <w:t xml:space="preserve">. L’utilisateur confirme la suppression. </w:t>
            </w:r>
          </w:p>
          <w:p w:rsidR="00210D91" w:rsidRPr="00FE7228" w:rsidRDefault="00210D91" w:rsidP="0035590B">
            <w:pPr>
              <w:pStyle w:val="Defaul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4</w:t>
            </w:r>
            <w:r w:rsidRPr="00FE7228">
              <w:rPr>
                <w:b w:val="0"/>
                <w:sz w:val="22"/>
                <w:szCs w:val="22"/>
              </w:rPr>
              <w:t xml:space="preserve">. Le système affiche un message de confirmation de suppression. </w:t>
            </w:r>
          </w:p>
          <w:p w:rsidR="00210D91" w:rsidRDefault="00210D91" w:rsidP="0035590B">
            <w:pPr>
              <w:tabs>
                <w:tab w:val="left" w:pos="284"/>
              </w:tabs>
              <w:rPr>
                <w:i/>
              </w:rPr>
            </w:pPr>
            <w:r>
              <w:rPr>
                <w:b w:val="0"/>
              </w:rPr>
              <w:t>5</w:t>
            </w:r>
            <w:r w:rsidRPr="00FE7228">
              <w:rPr>
                <w:b w:val="0"/>
              </w:rPr>
              <w:t xml:space="preserve">. Le système affiche la page </w:t>
            </w:r>
            <w:r>
              <w:rPr>
                <w:b w:val="0"/>
              </w:rPr>
              <w:t xml:space="preserve">des </w:t>
            </w:r>
            <w:r w:rsidR="00371C33">
              <w:rPr>
                <w:b w:val="0"/>
              </w:rPr>
              <w:t>types de serveur</w:t>
            </w:r>
            <w:r w:rsidRPr="00FE7228">
              <w:rPr>
                <w:b w:val="0"/>
              </w:rPr>
              <w:t>.</w:t>
            </w:r>
          </w:p>
          <w:p w:rsidR="00210D91" w:rsidRDefault="00210D91" w:rsidP="0035590B">
            <w:pPr>
              <w:tabs>
                <w:tab w:val="left" w:pos="284"/>
              </w:tabs>
              <w:rPr>
                <w:i/>
              </w:rPr>
            </w:pPr>
          </w:p>
        </w:tc>
      </w:tr>
      <w:tr w:rsidR="00210D91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10D91" w:rsidRDefault="00210D91" w:rsidP="0035590B">
            <w:pPr>
              <w:tabs>
                <w:tab w:val="left" w:pos="284"/>
              </w:tabs>
              <w:rPr>
                <w:i/>
              </w:rPr>
            </w:pPr>
            <w:r>
              <w:t>Post condition</w:t>
            </w:r>
          </w:p>
        </w:tc>
        <w:tc>
          <w:tcPr>
            <w:tcW w:w="7982" w:type="dxa"/>
          </w:tcPr>
          <w:p w:rsidR="00210D91" w:rsidRPr="009A6F92" w:rsidRDefault="00210D91" w:rsidP="0035590B">
            <w:pPr>
              <w:pStyle w:val="Paragraphedeliste"/>
              <w:numPr>
                <w:ilvl w:val="0"/>
                <w:numId w:val="6"/>
              </w:num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 xml:space="preserve">Le </w:t>
            </w:r>
            <w:r w:rsidR="00371C33">
              <w:t>type de serveur</w:t>
            </w:r>
            <w:r>
              <w:t xml:space="preserve"> est supprimé en base de données ;</w:t>
            </w:r>
          </w:p>
          <w:p w:rsidR="00210D91" w:rsidRPr="00FE135B" w:rsidRDefault="00210D91" w:rsidP="0035590B">
            <w:pPr>
              <w:pStyle w:val="Paragraphedeliste"/>
              <w:numPr>
                <w:ilvl w:val="0"/>
                <w:numId w:val="6"/>
              </w:num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E135B">
              <w:t>Un log est enregistré.</w:t>
            </w:r>
          </w:p>
        </w:tc>
      </w:tr>
    </w:tbl>
    <w:p w:rsidR="000F434F" w:rsidRDefault="000F434F" w:rsidP="00DB5D1B">
      <w:pPr>
        <w:pStyle w:val="Titre2"/>
        <w:numPr>
          <w:ilvl w:val="0"/>
          <w:numId w:val="2"/>
        </w:numPr>
      </w:pPr>
      <w:bookmarkStart w:id="35" w:name="_Toc96078348"/>
      <w:r>
        <w:t xml:space="preserve">Export des </w:t>
      </w:r>
      <w:r>
        <w:t>types de server</w:t>
      </w:r>
      <w:bookmarkEnd w:id="35"/>
    </w:p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0F434F" w:rsidTr="00F65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F434F" w:rsidRPr="004C4EEA" w:rsidRDefault="000F434F" w:rsidP="00F656E0">
            <w:pPr>
              <w:tabs>
                <w:tab w:val="left" w:pos="284"/>
              </w:tabs>
              <w:jc w:val="both"/>
              <w:rPr>
                <w:i/>
              </w:rPr>
            </w:pPr>
            <w:r w:rsidRPr="004C4EEA">
              <w:t>Acteurs</w:t>
            </w:r>
          </w:p>
        </w:tc>
        <w:tc>
          <w:tcPr>
            <w:tcW w:w="7982" w:type="dxa"/>
          </w:tcPr>
          <w:p w:rsidR="000F434F" w:rsidRPr="00B23535" w:rsidRDefault="000F434F" w:rsidP="00F656E0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 authentifié</w:t>
            </w:r>
          </w:p>
        </w:tc>
      </w:tr>
      <w:tr w:rsidR="000F434F" w:rsidTr="00F65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F434F" w:rsidRDefault="000F434F" w:rsidP="00F656E0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Objectif</w:t>
            </w:r>
          </w:p>
        </w:tc>
        <w:tc>
          <w:tcPr>
            <w:tcW w:w="7982" w:type="dxa"/>
          </w:tcPr>
          <w:p w:rsidR="000F434F" w:rsidRDefault="000F434F" w:rsidP="000F434F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23535">
              <w:t>En tant qu'</w:t>
            </w:r>
            <w:r>
              <w:t>utilisateur authentifié</w:t>
            </w:r>
            <w:r w:rsidRPr="00B23535">
              <w:t xml:space="preserve"> , je souhaite </w:t>
            </w:r>
            <w:r>
              <w:t xml:space="preserve">exporter le tableau </w:t>
            </w:r>
            <w:r>
              <w:t>de type de serveur</w:t>
            </w:r>
            <w:r>
              <w:t xml:space="preserve"> afin de pouvoir l’imprimer</w:t>
            </w:r>
            <w:r w:rsidRPr="00B23535">
              <w:t>.</w:t>
            </w:r>
          </w:p>
        </w:tc>
      </w:tr>
      <w:tr w:rsidR="000F434F" w:rsidTr="00F65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F434F" w:rsidRDefault="000F434F" w:rsidP="00F656E0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Pré condition</w:t>
            </w:r>
          </w:p>
        </w:tc>
        <w:tc>
          <w:tcPr>
            <w:tcW w:w="7982" w:type="dxa"/>
          </w:tcPr>
          <w:p w:rsidR="000F434F" w:rsidRPr="00D115DE" w:rsidRDefault="000F434F" w:rsidP="00F656E0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434F" w:rsidTr="00F65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F434F" w:rsidRDefault="000F434F" w:rsidP="00F656E0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Démarrage</w:t>
            </w:r>
          </w:p>
        </w:tc>
        <w:tc>
          <w:tcPr>
            <w:tcW w:w="7982" w:type="dxa"/>
          </w:tcPr>
          <w:p w:rsidR="000F434F" w:rsidRDefault="000F434F" w:rsidP="000F434F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L’utilisateur est sur la page des </w:t>
            </w:r>
            <w:r>
              <w:t>types de serveur</w:t>
            </w:r>
          </w:p>
        </w:tc>
      </w:tr>
    </w:tbl>
    <w:p w:rsidR="000F434F" w:rsidRDefault="000F434F" w:rsidP="000F434F"/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0F434F" w:rsidTr="00F65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0F434F" w:rsidRPr="00AE3A87" w:rsidRDefault="000F434F" w:rsidP="00F656E0">
            <w:pPr>
              <w:tabs>
                <w:tab w:val="left" w:pos="284"/>
              </w:tabs>
              <w:jc w:val="both"/>
              <w:rPr>
                <w:i/>
              </w:rPr>
            </w:pPr>
            <w:r w:rsidRPr="00AE3A87">
              <w:t>Scénario nominal</w:t>
            </w:r>
          </w:p>
        </w:tc>
      </w:tr>
      <w:tr w:rsidR="000F434F" w:rsidTr="00F65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0F434F" w:rsidRDefault="000F434F" w:rsidP="00F656E0">
            <w:pPr>
              <w:tabs>
                <w:tab w:val="left" w:pos="284"/>
              </w:tabs>
              <w:jc w:val="both"/>
              <w:rPr>
                <w:b w:val="0"/>
              </w:rPr>
            </w:pPr>
          </w:p>
          <w:p w:rsidR="000F434F" w:rsidRDefault="000F434F" w:rsidP="00F656E0">
            <w:pPr>
              <w:tabs>
                <w:tab w:val="left" w:pos="284"/>
              </w:tabs>
              <w:jc w:val="both"/>
              <w:rPr>
                <w:b w:val="0"/>
              </w:rPr>
            </w:pPr>
            <w:r>
              <w:rPr>
                <w:b w:val="0"/>
              </w:rPr>
              <w:t>1. l’utilisateur clique sur le bouton exporter</w:t>
            </w:r>
            <w:r w:rsidRPr="00AE3A87">
              <w:rPr>
                <w:b w:val="0"/>
              </w:rPr>
              <w:t>.</w:t>
            </w:r>
          </w:p>
          <w:p w:rsidR="000F434F" w:rsidRDefault="000F434F" w:rsidP="00F656E0">
            <w:pPr>
              <w:tabs>
                <w:tab w:val="left" w:pos="284"/>
              </w:tabs>
              <w:jc w:val="both"/>
            </w:pPr>
            <w:r>
              <w:rPr>
                <w:b w:val="0"/>
              </w:rPr>
              <w:t>2</w:t>
            </w:r>
            <w:r w:rsidRPr="00AE3A87">
              <w:rPr>
                <w:b w:val="0"/>
              </w:rPr>
              <w:t xml:space="preserve">. Le système </w:t>
            </w:r>
            <w:r>
              <w:rPr>
                <w:b w:val="0"/>
              </w:rPr>
              <w:t>export le tableau sur Excel</w:t>
            </w:r>
            <w:r w:rsidRPr="00583D56">
              <w:rPr>
                <w:b w:val="0"/>
              </w:rPr>
              <w:t>.</w:t>
            </w:r>
          </w:p>
          <w:p w:rsidR="000F434F" w:rsidRDefault="000F434F" w:rsidP="00F656E0">
            <w:pPr>
              <w:tabs>
                <w:tab w:val="left" w:pos="284"/>
              </w:tabs>
              <w:jc w:val="both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  <w:tr w:rsidR="000F434F" w:rsidTr="00F65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F434F" w:rsidRDefault="000F434F" w:rsidP="00F656E0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Post condition</w:t>
            </w:r>
          </w:p>
        </w:tc>
        <w:tc>
          <w:tcPr>
            <w:tcW w:w="7982" w:type="dxa"/>
          </w:tcPr>
          <w:p w:rsidR="000F434F" w:rsidRPr="004A098B" w:rsidRDefault="000F434F" w:rsidP="00F656E0">
            <w:pPr>
              <w:pStyle w:val="Paragraphedeliste"/>
              <w:numPr>
                <w:ilvl w:val="0"/>
                <w:numId w:val="6"/>
              </w:num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00B39">
              <w:t>U</w:t>
            </w:r>
            <w:r>
              <w:t>n fichier Excel est créé ;</w:t>
            </w:r>
          </w:p>
          <w:p w:rsidR="000F434F" w:rsidRPr="00FE135B" w:rsidRDefault="000F434F" w:rsidP="00F656E0">
            <w:pPr>
              <w:pStyle w:val="Paragraphedeliste"/>
              <w:numPr>
                <w:ilvl w:val="0"/>
                <w:numId w:val="6"/>
              </w:num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E135B">
              <w:t>Un log est enregistré.</w:t>
            </w:r>
          </w:p>
        </w:tc>
      </w:tr>
    </w:tbl>
    <w:p w:rsidR="00371C33" w:rsidRDefault="00371C33" w:rsidP="00DB5D1B">
      <w:pPr>
        <w:pStyle w:val="Titre2"/>
        <w:numPr>
          <w:ilvl w:val="0"/>
          <w:numId w:val="2"/>
        </w:numPr>
      </w:pPr>
      <w:bookmarkStart w:id="36" w:name="_Toc96078349"/>
      <w:r w:rsidRPr="00BA07A6">
        <w:t xml:space="preserve">Consultation de la liste des </w:t>
      </w:r>
      <w:r>
        <w:t>rôles</w:t>
      </w:r>
      <w:bookmarkEnd w:id="36"/>
    </w:p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371C33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71C33" w:rsidRPr="004C4EEA" w:rsidRDefault="00371C33" w:rsidP="0035590B">
            <w:pPr>
              <w:tabs>
                <w:tab w:val="left" w:pos="284"/>
              </w:tabs>
              <w:jc w:val="both"/>
              <w:rPr>
                <w:i/>
              </w:rPr>
            </w:pPr>
            <w:r w:rsidRPr="004C4EEA">
              <w:t>Acteurs</w:t>
            </w:r>
          </w:p>
        </w:tc>
        <w:tc>
          <w:tcPr>
            <w:tcW w:w="7982" w:type="dxa"/>
          </w:tcPr>
          <w:p w:rsidR="00371C33" w:rsidRPr="005C67FC" w:rsidRDefault="00DB5D1B" w:rsidP="00DB5D1B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A</w:t>
            </w:r>
            <w:r w:rsidRPr="00BA07A6">
              <w:t>dministrateur</w:t>
            </w:r>
          </w:p>
        </w:tc>
      </w:tr>
      <w:tr w:rsidR="00371C33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71C33" w:rsidRDefault="00371C33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Objectif</w:t>
            </w:r>
          </w:p>
        </w:tc>
        <w:tc>
          <w:tcPr>
            <w:tcW w:w="7982" w:type="dxa"/>
          </w:tcPr>
          <w:p w:rsidR="00371C33" w:rsidRDefault="00371C33" w:rsidP="00371C33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A07A6">
              <w:t xml:space="preserve">En tant </w:t>
            </w:r>
            <w:r w:rsidR="00DB5D1B">
              <w:t>qu’a</w:t>
            </w:r>
            <w:r w:rsidR="00DB5D1B" w:rsidRPr="00BA07A6">
              <w:t>dministrateur</w:t>
            </w:r>
            <w:r w:rsidRPr="00BA07A6">
              <w:t xml:space="preserve">, je souhaite consulter la liste des </w:t>
            </w:r>
            <w:r>
              <w:t>rôle</w:t>
            </w:r>
            <w:r w:rsidRPr="00BA07A6">
              <w:t xml:space="preserve"> afin d'accéder aux différentes fiches </w:t>
            </w:r>
            <w:r>
              <w:t>type de rôle</w:t>
            </w:r>
          </w:p>
        </w:tc>
      </w:tr>
      <w:tr w:rsidR="00371C33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71C33" w:rsidRDefault="00371C33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Pré condition</w:t>
            </w:r>
          </w:p>
        </w:tc>
        <w:tc>
          <w:tcPr>
            <w:tcW w:w="7982" w:type="dxa"/>
          </w:tcPr>
          <w:p w:rsidR="00371C33" w:rsidRPr="00D115DE" w:rsidRDefault="00371C33" w:rsidP="0035590B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1C33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71C33" w:rsidRDefault="00371C33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Démarrage</w:t>
            </w:r>
          </w:p>
        </w:tc>
        <w:tc>
          <w:tcPr>
            <w:tcW w:w="7982" w:type="dxa"/>
          </w:tcPr>
          <w:p w:rsidR="00371C33" w:rsidRDefault="00371C33" w:rsidP="00371C33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L’utilisateur est sur la page des rôles</w:t>
            </w:r>
          </w:p>
        </w:tc>
      </w:tr>
    </w:tbl>
    <w:p w:rsidR="00371C33" w:rsidRDefault="00371C33" w:rsidP="00371C33"/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371C33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371C33" w:rsidRPr="00AE3A87" w:rsidRDefault="00371C33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rPr>
                <w:b w:val="0"/>
                <w:bCs w:val="0"/>
                <w:color w:val="auto"/>
              </w:rPr>
              <w:br w:type="page"/>
            </w:r>
            <w:r w:rsidRPr="00AE3A87">
              <w:t>Scénario nominal</w:t>
            </w:r>
          </w:p>
        </w:tc>
      </w:tr>
      <w:tr w:rsidR="00371C33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371C33" w:rsidRDefault="00371C33" w:rsidP="0035590B">
            <w:pPr>
              <w:tabs>
                <w:tab w:val="left" w:pos="284"/>
              </w:tabs>
              <w:jc w:val="both"/>
              <w:rPr>
                <w:b w:val="0"/>
              </w:rPr>
            </w:pPr>
          </w:p>
          <w:p w:rsidR="00371C33" w:rsidRDefault="00371C33" w:rsidP="0035590B">
            <w:pPr>
              <w:tabs>
                <w:tab w:val="left" w:pos="284"/>
              </w:tabs>
              <w:jc w:val="both"/>
              <w:rPr>
                <w:b w:val="0"/>
              </w:rPr>
            </w:pPr>
            <w:r w:rsidRPr="00AE3A87">
              <w:rPr>
                <w:b w:val="0"/>
              </w:rPr>
              <w:t xml:space="preserve">Le système affiche </w:t>
            </w:r>
            <w:r>
              <w:rPr>
                <w:b w:val="0"/>
              </w:rPr>
              <w:t>un tableau de rôle</w:t>
            </w:r>
            <w:r w:rsidRPr="00AE3A87">
              <w:rPr>
                <w:b w:val="0"/>
              </w:rPr>
              <w:t>.</w:t>
            </w:r>
          </w:p>
          <w:p w:rsidR="00371C33" w:rsidRDefault="00371C33" w:rsidP="0035590B">
            <w:pPr>
              <w:tabs>
                <w:tab w:val="left" w:pos="284"/>
              </w:tabs>
              <w:jc w:val="both"/>
              <w:rPr>
                <w:i/>
              </w:rPr>
            </w:pPr>
          </w:p>
        </w:tc>
      </w:tr>
      <w:tr w:rsidR="00371C33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71C33" w:rsidRDefault="00371C33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Post condition</w:t>
            </w:r>
          </w:p>
        </w:tc>
        <w:tc>
          <w:tcPr>
            <w:tcW w:w="7982" w:type="dxa"/>
          </w:tcPr>
          <w:p w:rsidR="00371C33" w:rsidRPr="00AD5D8C" w:rsidRDefault="00371C33" w:rsidP="0035590B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B5D1B" w:rsidRDefault="00DB5D1B" w:rsidP="00DB5D1B">
      <w:pPr>
        <w:pStyle w:val="Titre2"/>
        <w:numPr>
          <w:ilvl w:val="0"/>
          <w:numId w:val="2"/>
        </w:numPr>
      </w:pPr>
      <w:bookmarkStart w:id="37" w:name="_Toc96078350"/>
      <w:r w:rsidRPr="00BA07A6">
        <w:t xml:space="preserve">Consultation de la </w:t>
      </w:r>
      <w:r>
        <w:t>fiche</w:t>
      </w:r>
      <w:r w:rsidRPr="00BA07A6">
        <w:t xml:space="preserve"> d</w:t>
      </w:r>
      <w:r>
        <w:t>’un</w:t>
      </w:r>
      <w:r>
        <w:t xml:space="preserve"> rôle</w:t>
      </w:r>
      <w:bookmarkEnd w:id="37"/>
    </w:p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DB5D1B" w:rsidTr="00F65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B5D1B" w:rsidRPr="004C4EEA" w:rsidRDefault="00DB5D1B" w:rsidP="00F656E0">
            <w:pPr>
              <w:tabs>
                <w:tab w:val="left" w:pos="284"/>
              </w:tabs>
              <w:jc w:val="both"/>
              <w:rPr>
                <w:i/>
              </w:rPr>
            </w:pPr>
            <w:r w:rsidRPr="004C4EEA">
              <w:t>Acteurs</w:t>
            </w:r>
          </w:p>
        </w:tc>
        <w:tc>
          <w:tcPr>
            <w:tcW w:w="7982" w:type="dxa"/>
          </w:tcPr>
          <w:p w:rsidR="00DB5D1B" w:rsidRPr="005C67FC" w:rsidRDefault="00DB5D1B" w:rsidP="00DB5D1B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A</w:t>
            </w:r>
            <w:r w:rsidRPr="00BA07A6">
              <w:t>dministrateur</w:t>
            </w:r>
          </w:p>
        </w:tc>
      </w:tr>
      <w:tr w:rsidR="00DB5D1B" w:rsidTr="00F65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B5D1B" w:rsidRDefault="00DB5D1B" w:rsidP="00F656E0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Objectif</w:t>
            </w:r>
          </w:p>
        </w:tc>
        <w:tc>
          <w:tcPr>
            <w:tcW w:w="7982" w:type="dxa"/>
          </w:tcPr>
          <w:p w:rsidR="00DB5D1B" w:rsidRDefault="00DB5D1B" w:rsidP="00DB5D1B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A07A6">
              <w:t xml:space="preserve">En tant </w:t>
            </w:r>
            <w:r>
              <w:t>qu’a</w:t>
            </w:r>
            <w:r w:rsidRPr="00BA07A6">
              <w:t xml:space="preserve">dministrateur, je souhaite consulter la </w:t>
            </w:r>
            <w:r>
              <w:t>fiche d’un</w:t>
            </w:r>
            <w:r>
              <w:t xml:space="preserve"> rôle</w:t>
            </w:r>
            <w:r w:rsidRPr="00BA07A6">
              <w:t xml:space="preserve"> afin d'accéder </w:t>
            </w:r>
            <w:r>
              <w:t>aux donnée de celui-ci</w:t>
            </w:r>
            <w:r w:rsidRPr="00BA07A6">
              <w:t>.</w:t>
            </w:r>
          </w:p>
        </w:tc>
      </w:tr>
      <w:tr w:rsidR="00DB5D1B" w:rsidTr="00F65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B5D1B" w:rsidRDefault="00DB5D1B" w:rsidP="00F656E0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Pré condition</w:t>
            </w:r>
          </w:p>
        </w:tc>
        <w:tc>
          <w:tcPr>
            <w:tcW w:w="7982" w:type="dxa"/>
          </w:tcPr>
          <w:p w:rsidR="00DB5D1B" w:rsidRPr="00D115DE" w:rsidRDefault="00DB5D1B" w:rsidP="00F656E0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5D1B" w:rsidTr="00F65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B5D1B" w:rsidRDefault="00DB5D1B" w:rsidP="00F656E0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Démarrage</w:t>
            </w:r>
          </w:p>
        </w:tc>
        <w:tc>
          <w:tcPr>
            <w:tcW w:w="7982" w:type="dxa"/>
          </w:tcPr>
          <w:p w:rsidR="00DB5D1B" w:rsidRDefault="00DB5D1B" w:rsidP="00DB5D1B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L’utilisateur est sur la page des </w:t>
            </w:r>
            <w:r>
              <w:t>rôles</w:t>
            </w:r>
          </w:p>
        </w:tc>
      </w:tr>
    </w:tbl>
    <w:p w:rsidR="00DB5D1B" w:rsidRDefault="00DB5D1B" w:rsidP="00DB5D1B"/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DB5D1B" w:rsidTr="00F65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DB5D1B" w:rsidRPr="00AE3A87" w:rsidRDefault="00DB5D1B" w:rsidP="00F656E0">
            <w:pPr>
              <w:tabs>
                <w:tab w:val="left" w:pos="284"/>
              </w:tabs>
              <w:jc w:val="both"/>
              <w:rPr>
                <w:i/>
              </w:rPr>
            </w:pPr>
            <w:r>
              <w:rPr>
                <w:b w:val="0"/>
                <w:bCs w:val="0"/>
                <w:color w:val="auto"/>
              </w:rPr>
              <w:br w:type="page"/>
            </w:r>
            <w:r w:rsidRPr="00AE3A87">
              <w:t>Scénario nominal</w:t>
            </w:r>
          </w:p>
        </w:tc>
      </w:tr>
      <w:tr w:rsidR="00DB5D1B" w:rsidTr="00F65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DB5D1B" w:rsidRDefault="00DB5D1B" w:rsidP="00F656E0">
            <w:pPr>
              <w:tabs>
                <w:tab w:val="left" w:pos="284"/>
              </w:tabs>
              <w:jc w:val="both"/>
              <w:rPr>
                <w:b w:val="0"/>
              </w:rPr>
            </w:pPr>
          </w:p>
          <w:p w:rsidR="00DB5D1B" w:rsidRDefault="00DB5D1B" w:rsidP="00F656E0">
            <w:pPr>
              <w:tabs>
                <w:tab w:val="left" w:pos="284"/>
              </w:tabs>
              <w:jc w:val="both"/>
              <w:rPr>
                <w:b w:val="0"/>
              </w:rPr>
            </w:pPr>
            <w:r>
              <w:rPr>
                <w:b w:val="0"/>
              </w:rPr>
              <w:t>1. l’utilisateur</w:t>
            </w:r>
            <w:r w:rsidRPr="00AE3A87">
              <w:rPr>
                <w:b w:val="0"/>
              </w:rPr>
              <w:t xml:space="preserve"> </w:t>
            </w:r>
            <w:r>
              <w:rPr>
                <w:b w:val="0"/>
              </w:rPr>
              <w:t>clique sur l’id de la fiche qu’il veut consulter</w:t>
            </w:r>
            <w:r w:rsidRPr="00AE3A87">
              <w:rPr>
                <w:b w:val="0"/>
              </w:rPr>
              <w:t>.</w:t>
            </w:r>
          </w:p>
          <w:p w:rsidR="00DB5D1B" w:rsidRPr="00AE3A87" w:rsidRDefault="00DB5D1B" w:rsidP="00F656E0">
            <w:pPr>
              <w:tabs>
                <w:tab w:val="left" w:pos="284"/>
              </w:tabs>
              <w:jc w:val="both"/>
              <w:rPr>
                <w:b w:val="0"/>
                <w:i/>
              </w:rPr>
            </w:pPr>
            <w:r>
              <w:rPr>
                <w:b w:val="0"/>
              </w:rPr>
              <w:t>2. Le système affiche la fiche demander.</w:t>
            </w:r>
          </w:p>
          <w:p w:rsidR="00DB5D1B" w:rsidRDefault="00DB5D1B" w:rsidP="00F656E0">
            <w:pPr>
              <w:tabs>
                <w:tab w:val="left" w:pos="284"/>
              </w:tabs>
              <w:jc w:val="both"/>
              <w:rPr>
                <w:i/>
              </w:rPr>
            </w:pPr>
          </w:p>
        </w:tc>
      </w:tr>
      <w:tr w:rsidR="00DB5D1B" w:rsidTr="00F65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B5D1B" w:rsidRDefault="00DB5D1B" w:rsidP="00F656E0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Post condition</w:t>
            </w:r>
          </w:p>
        </w:tc>
        <w:tc>
          <w:tcPr>
            <w:tcW w:w="7982" w:type="dxa"/>
          </w:tcPr>
          <w:p w:rsidR="00DB5D1B" w:rsidRPr="00AD5D8C" w:rsidRDefault="00DB5D1B" w:rsidP="00F656E0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71C33" w:rsidRDefault="00371C33" w:rsidP="00DB5D1B">
      <w:pPr>
        <w:pStyle w:val="Titre2"/>
        <w:numPr>
          <w:ilvl w:val="0"/>
          <w:numId w:val="2"/>
        </w:numPr>
      </w:pPr>
      <w:bookmarkStart w:id="38" w:name="_Toc96078351"/>
      <w:r>
        <w:t>Création d’un type de rôle</w:t>
      </w:r>
      <w:bookmarkEnd w:id="38"/>
    </w:p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371C33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71C33" w:rsidRPr="004C4EEA" w:rsidRDefault="00371C33" w:rsidP="0035590B">
            <w:pPr>
              <w:tabs>
                <w:tab w:val="left" w:pos="284"/>
              </w:tabs>
              <w:jc w:val="both"/>
              <w:rPr>
                <w:i/>
              </w:rPr>
            </w:pPr>
            <w:r w:rsidRPr="004C4EEA">
              <w:t>Acteurs</w:t>
            </w:r>
          </w:p>
        </w:tc>
        <w:tc>
          <w:tcPr>
            <w:tcW w:w="7982" w:type="dxa"/>
          </w:tcPr>
          <w:p w:rsidR="00371C33" w:rsidRPr="00B23535" w:rsidRDefault="00371C33" w:rsidP="0035590B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Pr="00BA07A6">
              <w:t>dministrateur</w:t>
            </w:r>
          </w:p>
        </w:tc>
      </w:tr>
      <w:tr w:rsidR="00371C33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71C33" w:rsidRDefault="00371C33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Objectif</w:t>
            </w:r>
          </w:p>
        </w:tc>
        <w:tc>
          <w:tcPr>
            <w:tcW w:w="7982" w:type="dxa"/>
          </w:tcPr>
          <w:p w:rsidR="00371C33" w:rsidRDefault="00371C33" w:rsidP="00371C33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23535">
              <w:t xml:space="preserve">En tant </w:t>
            </w:r>
            <w:r w:rsidRPr="00BA07A6">
              <w:t>qu'</w:t>
            </w:r>
            <w:r>
              <w:t>a</w:t>
            </w:r>
            <w:r w:rsidRPr="00BA07A6">
              <w:t>dministrateur</w:t>
            </w:r>
            <w:r w:rsidRPr="00B23535">
              <w:t xml:space="preserve">, je souhaite créer </w:t>
            </w:r>
            <w:r>
              <w:t>un rôle</w:t>
            </w:r>
            <w:r w:rsidRPr="00B23535">
              <w:t xml:space="preserve"> afin de </w:t>
            </w:r>
            <w:r>
              <w:t>pouvoir l’ajouter à la base roleutilisateur</w:t>
            </w:r>
            <w:r w:rsidRPr="00B23535">
              <w:t>.</w:t>
            </w:r>
          </w:p>
        </w:tc>
      </w:tr>
      <w:tr w:rsidR="00371C33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71C33" w:rsidRDefault="00371C33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Pré condition</w:t>
            </w:r>
          </w:p>
        </w:tc>
        <w:tc>
          <w:tcPr>
            <w:tcW w:w="7982" w:type="dxa"/>
          </w:tcPr>
          <w:p w:rsidR="00371C33" w:rsidRPr="00D115DE" w:rsidRDefault="00371C33" w:rsidP="0035590B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1C33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71C33" w:rsidRDefault="00371C33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Démarrage</w:t>
            </w:r>
          </w:p>
        </w:tc>
        <w:tc>
          <w:tcPr>
            <w:tcW w:w="7982" w:type="dxa"/>
          </w:tcPr>
          <w:p w:rsidR="00371C33" w:rsidRDefault="00371C33" w:rsidP="00371C33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L’utilisateur est sur la page d’ajout d’un rôle</w:t>
            </w:r>
          </w:p>
        </w:tc>
      </w:tr>
    </w:tbl>
    <w:p w:rsidR="00371C33" w:rsidRDefault="00371C33" w:rsidP="00371C33"/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371C33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371C33" w:rsidRPr="00AE3A87" w:rsidRDefault="00371C33" w:rsidP="0035590B">
            <w:pPr>
              <w:tabs>
                <w:tab w:val="left" w:pos="284"/>
              </w:tabs>
              <w:jc w:val="both"/>
              <w:rPr>
                <w:i/>
              </w:rPr>
            </w:pPr>
            <w:r w:rsidRPr="00AE3A87">
              <w:t>Scénario nominal</w:t>
            </w:r>
          </w:p>
        </w:tc>
      </w:tr>
      <w:tr w:rsidR="00371C33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371C33" w:rsidRDefault="00371C33" w:rsidP="0035590B">
            <w:pPr>
              <w:tabs>
                <w:tab w:val="left" w:pos="284"/>
              </w:tabs>
              <w:jc w:val="both"/>
              <w:rPr>
                <w:b w:val="0"/>
              </w:rPr>
            </w:pPr>
          </w:p>
          <w:p w:rsidR="00371C33" w:rsidRDefault="00371C33" w:rsidP="0035590B">
            <w:pPr>
              <w:tabs>
                <w:tab w:val="left" w:pos="284"/>
              </w:tabs>
              <w:jc w:val="both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Pr="00AE3A87">
              <w:rPr>
                <w:b w:val="0"/>
              </w:rPr>
              <w:t xml:space="preserve">Le système affiche </w:t>
            </w:r>
            <w:r>
              <w:rPr>
                <w:b w:val="0"/>
              </w:rPr>
              <w:t>un formulaire</w:t>
            </w:r>
            <w:r w:rsidRPr="00AE3A87">
              <w:rPr>
                <w:b w:val="0"/>
              </w:rPr>
              <w:t>.</w:t>
            </w:r>
          </w:p>
          <w:p w:rsidR="00371C33" w:rsidRPr="00AE3A87" w:rsidRDefault="00371C33" w:rsidP="0035590B">
            <w:pPr>
              <w:tabs>
                <w:tab w:val="left" w:pos="284"/>
              </w:tabs>
              <w:jc w:val="both"/>
              <w:rPr>
                <w:b w:val="0"/>
                <w:i/>
              </w:rPr>
            </w:pPr>
            <w:r>
              <w:rPr>
                <w:b w:val="0"/>
              </w:rPr>
              <w:t>2. L’utilisateur remplit le formulaire.</w:t>
            </w:r>
          </w:p>
          <w:p w:rsidR="00371C33" w:rsidRDefault="00371C33" w:rsidP="0035590B">
            <w:pPr>
              <w:tabs>
                <w:tab w:val="left" w:pos="284"/>
              </w:tabs>
              <w:jc w:val="both"/>
              <w:rPr>
                <w:b w:val="0"/>
              </w:rPr>
            </w:pPr>
            <w:r>
              <w:rPr>
                <w:b w:val="0"/>
              </w:rPr>
              <w:t>3</w:t>
            </w:r>
            <w:r w:rsidRPr="00AE3A87">
              <w:rPr>
                <w:b w:val="0"/>
              </w:rPr>
              <w:t>. L’utilisateur soumet le formulaire</w:t>
            </w:r>
            <w:r>
              <w:rPr>
                <w:b w:val="0"/>
              </w:rPr>
              <w:t>.</w:t>
            </w:r>
          </w:p>
          <w:p w:rsidR="00371C33" w:rsidRPr="00AE3A87" w:rsidRDefault="00371C33" w:rsidP="0035590B">
            <w:pPr>
              <w:tabs>
                <w:tab w:val="left" w:pos="284"/>
              </w:tabs>
              <w:jc w:val="both"/>
              <w:rPr>
                <w:b w:val="0"/>
                <w:i/>
              </w:rPr>
            </w:pPr>
            <w:r>
              <w:rPr>
                <w:b w:val="0"/>
              </w:rPr>
              <w:t>4.</w:t>
            </w:r>
            <w:r w:rsidRPr="00AE3A87">
              <w:rPr>
                <w:b w:val="0"/>
              </w:rPr>
              <w:t xml:space="preserve">Le système affiche un message de confirmation de </w:t>
            </w:r>
            <w:r>
              <w:rPr>
                <w:b w:val="0"/>
              </w:rPr>
              <w:t>création</w:t>
            </w:r>
          </w:p>
          <w:p w:rsidR="00371C33" w:rsidRDefault="00371C33" w:rsidP="0035590B">
            <w:pPr>
              <w:tabs>
                <w:tab w:val="left" w:pos="284"/>
              </w:tabs>
              <w:jc w:val="both"/>
            </w:pPr>
            <w:r>
              <w:rPr>
                <w:b w:val="0"/>
              </w:rPr>
              <w:t>5</w:t>
            </w:r>
            <w:r w:rsidRPr="00AE3A87">
              <w:rPr>
                <w:b w:val="0"/>
              </w:rPr>
              <w:t xml:space="preserve">. Le système affiche </w:t>
            </w:r>
            <w:r>
              <w:rPr>
                <w:b w:val="0"/>
              </w:rPr>
              <w:t>la page des rôles</w:t>
            </w:r>
            <w:r w:rsidRPr="00583D56">
              <w:rPr>
                <w:b w:val="0"/>
              </w:rPr>
              <w:t>.</w:t>
            </w:r>
          </w:p>
          <w:p w:rsidR="00371C33" w:rsidRDefault="00371C33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  <w:tr w:rsidR="00371C33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71C33" w:rsidRDefault="00371C33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Post condition</w:t>
            </w:r>
          </w:p>
        </w:tc>
        <w:tc>
          <w:tcPr>
            <w:tcW w:w="7982" w:type="dxa"/>
          </w:tcPr>
          <w:p w:rsidR="00371C33" w:rsidRPr="004A098B" w:rsidRDefault="00371C33" w:rsidP="0035590B">
            <w:pPr>
              <w:pStyle w:val="Paragraphedeliste"/>
              <w:numPr>
                <w:ilvl w:val="0"/>
                <w:numId w:val="6"/>
              </w:num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00B39">
              <w:t>U</w:t>
            </w:r>
            <w:r>
              <w:t xml:space="preserve">n rôle </w:t>
            </w:r>
            <w:r w:rsidRPr="00100B39">
              <w:t>est créé</w:t>
            </w:r>
            <w:r>
              <w:t xml:space="preserve"> en base de données ;</w:t>
            </w:r>
          </w:p>
          <w:p w:rsidR="00371C33" w:rsidRPr="00FE135B" w:rsidRDefault="00371C33" w:rsidP="0035590B">
            <w:pPr>
              <w:pStyle w:val="Paragraphedeliste"/>
              <w:numPr>
                <w:ilvl w:val="0"/>
                <w:numId w:val="6"/>
              </w:num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E135B">
              <w:t>Un log est enregistré.</w:t>
            </w:r>
          </w:p>
        </w:tc>
      </w:tr>
    </w:tbl>
    <w:p w:rsidR="00371C33" w:rsidRDefault="00371C33" w:rsidP="00371C33"/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9962"/>
      </w:tblGrid>
      <w:tr w:rsidR="00371C33" w:rsidRPr="00AE3A87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</w:tcPr>
          <w:p w:rsidR="00371C33" w:rsidRPr="00AE3A87" w:rsidRDefault="00371C33" w:rsidP="0035590B">
            <w:pPr>
              <w:tabs>
                <w:tab w:val="left" w:pos="284"/>
              </w:tabs>
              <w:jc w:val="both"/>
              <w:rPr>
                <w:i/>
              </w:rPr>
            </w:pPr>
            <w:r w:rsidRPr="00AE3A87">
              <w:t>S</w:t>
            </w:r>
            <w:r>
              <w:t>cénario</w:t>
            </w:r>
            <w:r w:rsidRPr="00AE3A87">
              <w:t xml:space="preserve"> </w:t>
            </w:r>
            <w:r>
              <w:t>d’exception</w:t>
            </w:r>
          </w:p>
        </w:tc>
      </w:tr>
      <w:tr w:rsidR="00371C33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</w:tcPr>
          <w:p w:rsidR="00371C33" w:rsidRDefault="00371C33" w:rsidP="0035590B">
            <w:pPr>
              <w:tabs>
                <w:tab w:val="left" w:pos="284"/>
              </w:tabs>
              <w:jc w:val="both"/>
              <w:rPr>
                <w:b w:val="0"/>
              </w:rPr>
            </w:pPr>
          </w:p>
          <w:p w:rsidR="00371C33" w:rsidRDefault="00371C33" w:rsidP="0035590B">
            <w:pPr>
              <w:tabs>
                <w:tab w:val="left" w:pos="284"/>
              </w:tabs>
              <w:jc w:val="both"/>
              <w:rPr>
                <w:b w:val="0"/>
              </w:rPr>
            </w:pPr>
            <w:r>
              <w:rPr>
                <w:b w:val="0"/>
              </w:rPr>
              <w:lastRenderedPageBreak/>
              <w:t>4</w:t>
            </w:r>
            <w:r w:rsidRPr="00AE3A87">
              <w:rPr>
                <w:b w:val="0"/>
              </w:rPr>
              <w:t>. Le système affiche un message d’erreur, le formulaire n’est pas valide</w:t>
            </w:r>
            <w:r>
              <w:rPr>
                <w:b w:val="0"/>
              </w:rPr>
              <w:t> : retour étape 1.</w:t>
            </w:r>
          </w:p>
          <w:p w:rsidR="00371C33" w:rsidRPr="0003448D" w:rsidRDefault="00371C33" w:rsidP="0035590B">
            <w:pPr>
              <w:tabs>
                <w:tab w:val="left" w:pos="284"/>
              </w:tabs>
              <w:jc w:val="both"/>
              <w:rPr>
                <w:b w:val="0"/>
              </w:rPr>
            </w:pPr>
          </w:p>
        </w:tc>
      </w:tr>
    </w:tbl>
    <w:p w:rsidR="00371C33" w:rsidRDefault="00371C33" w:rsidP="00DB5D1B">
      <w:pPr>
        <w:pStyle w:val="Titre2"/>
        <w:numPr>
          <w:ilvl w:val="0"/>
          <w:numId w:val="2"/>
        </w:numPr>
      </w:pPr>
      <w:bookmarkStart w:id="39" w:name="_Toc96078352"/>
      <w:r>
        <w:lastRenderedPageBreak/>
        <w:t>Modification d’un rôle</w:t>
      </w:r>
      <w:bookmarkEnd w:id="39"/>
    </w:p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371C33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71C33" w:rsidRPr="004C4EEA" w:rsidRDefault="00371C33" w:rsidP="0035590B">
            <w:pPr>
              <w:tabs>
                <w:tab w:val="left" w:pos="284"/>
              </w:tabs>
              <w:jc w:val="both"/>
              <w:rPr>
                <w:i/>
              </w:rPr>
            </w:pPr>
            <w:r w:rsidRPr="004C4EEA">
              <w:t>Acteurs</w:t>
            </w:r>
          </w:p>
        </w:tc>
        <w:tc>
          <w:tcPr>
            <w:tcW w:w="7982" w:type="dxa"/>
          </w:tcPr>
          <w:p w:rsidR="00371C33" w:rsidRPr="00B23535" w:rsidRDefault="00371C33" w:rsidP="0035590B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Pr="00BA07A6">
              <w:t>dministrateur</w:t>
            </w:r>
          </w:p>
        </w:tc>
      </w:tr>
      <w:tr w:rsidR="00371C33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71C33" w:rsidRDefault="00371C33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Objectif</w:t>
            </w:r>
          </w:p>
        </w:tc>
        <w:tc>
          <w:tcPr>
            <w:tcW w:w="7982" w:type="dxa"/>
          </w:tcPr>
          <w:p w:rsidR="00371C33" w:rsidRDefault="00371C33" w:rsidP="00371C33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D3A5A">
              <w:t xml:space="preserve">En tant </w:t>
            </w:r>
            <w:r>
              <w:t>qu’a</w:t>
            </w:r>
            <w:r w:rsidRPr="00BA07A6">
              <w:t>dministrateur</w:t>
            </w:r>
            <w:r w:rsidRPr="00CD3A5A">
              <w:t>, je souhaite modifier un</w:t>
            </w:r>
            <w:r>
              <w:t xml:space="preserve"> rôle</w:t>
            </w:r>
            <w:r w:rsidRPr="00CD3A5A">
              <w:t xml:space="preserve"> afin de mettre à jour des informations de base.</w:t>
            </w:r>
          </w:p>
        </w:tc>
      </w:tr>
      <w:tr w:rsidR="00371C33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71C33" w:rsidRDefault="00371C33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Pré condition</w:t>
            </w:r>
          </w:p>
        </w:tc>
        <w:tc>
          <w:tcPr>
            <w:tcW w:w="7982" w:type="dxa"/>
          </w:tcPr>
          <w:p w:rsidR="00371C33" w:rsidRPr="00A06820" w:rsidRDefault="00371C33" w:rsidP="0035590B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1C33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71C33" w:rsidRDefault="00371C33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Démarrage</w:t>
            </w:r>
          </w:p>
        </w:tc>
        <w:tc>
          <w:tcPr>
            <w:tcW w:w="7982" w:type="dxa"/>
          </w:tcPr>
          <w:p w:rsidR="00371C33" w:rsidRPr="00A06820" w:rsidRDefault="00371C33" w:rsidP="006701E1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L’utilisateur est sur la page d’ajout d’un</w:t>
            </w:r>
            <w:r w:rsidR="006701E1">
              <w:t xml:space="preserve"> rôle</w:t>
            </w:r>
          </w:p>
        </w:tc>
      </w:tr>
    </w:tbl>
    <w:p w:rsidR="00371C33" w:rsidRDefault="00371C33" w:rsidP="00371C33"/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371C33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371C33" w:rsidRPr="00AE3A87" w:rsidRDefault="00371C33" w:rsidP="0035590B">
            <w:pPr>
              <w:tabs>
                <w:tab w:val="left" w:pos="284"/>
              </w:tabs>
              <w:jc w:val="both"/>
              <w:rPr>
                <w:i/>
              </w:rPr>
            </w:pPr>
            <w:r w:rsidRPr="00AE3A87">
              <w:t>Scénario nominal</w:t>
            </w:r>
          </w:p>
        </w:tc>
      </w:tr>
      <w:tr w:rsidR="00371C33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371C33" w:rsidRDefault="00371C33" w:rsidP="0035590B">
            <w:pPr>
              <w:tabs>
                <w:tab w:val="left" w:pos="284"/>
              </w:tabs>
              <w:jc w:val="both"/>
              <w:rPr>
                <w:b w:val="0"/>
              </w:rPr>
            </w:pPr>
          </w:p>
          <w:p w:rsidR="00371C33" w:rsidRDefault="00371C33" w:rsidP="0035590B">
            <w:pPr>
              <w:tabs>
                <w:tab w:val="left" w:pos="284"/>
              </w:tabs>
              <w:jc w:val="both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Pr="00AE3A87">
              <w:rPr>
                <w:b w:val="0"/>
              </w:rPr>
              <w:t xml:space="preserve">Le système affiche </w:t>
            </w:r>
            <w:r>
              <w:rPr>
                <w:b w:val="0"/>
              </w:rPr>
              <w:t>un formulaire</w:t>
            </w:r>
            <w:r w:rsidRPr="00AE3A87">
              <w:rPr>
                <w:b w:val="0"/>
              </w:rPr>
              <w:t>.</w:t>
            </w:r>
          </w:p>
          <w:p w:rsidR="00371C33" w:rsidRPr="006C5313" w:rsidRDefault="00371C33" w:rsidP="0035590B">
            <w:pPr>
              <w:tabs>
                <w:tab w:val="left" w:pos="284"/>
              </w:tabs>
              <w:jc w:val="both"/>
              <w:rPr>
                <w:b w:val="0"/>
              </w:rPr>
            </w:pPr>
            <w:r>
              <w:rPr>
                <w:b w:val="0"/>
              </w:rPr>
              <w:t>2. L’utilisateur modifie des informations du formulaire.</w:t>
            </w:r>
          </w:p>
          <w:p w:rsidR="00371C33" w:rsidRPr="00AE3A87" w:rsidRDefault="00371C33" w:rsidP="0035590B">
            <w:pPr>
              <w:tabs>
                <w:tab w:val="left" w:pos="284"/>
              </w:tabs>
              <w:jc w:val="both"/>
              <w:rPr>
                <w:b w:val="0"/>
                <w:i/>
              </w:rPr>
            </w:pPr>
            <w:r>
              <w:rPr>
                <w:b w:val="0"/>
              </w:rPr>
              <w:t>3</w:t>
            </w:r>
            <w:r w:rsidRPr="00AE3A87">
              <w:rPr>
                <w:b w:val="0"/>
              </w:rPr>
              <w:t>. L’utilisateur soumet le formulaire.</w:t>
            </w:r>
          </w:p>
          <w:p w:rsidR="00371C33" w:rsidRPr="00AE3A87" w:rsidRDefault="00371C33" w:rsidP="0035590B">
            <w:pPr>
              <w:tabs>
                <w:tab w:val="left" w:pos="284"/>
              </w:tabs>
              <w:jc w:val="both"/>
              <w:rPr>
                <w:b w:val="0"/>
                <w:i/>
              </w:rPr>
            </w:pPr>
            <w:r>
              <w:rPr>
                <w:b w:val="0"/>
              </w:rPr>
              <w:t>4</w:t>
            </w:r>
            <w:r w:rsidRPr="00AE3A87">
              <w:rPr>
                <w:b w:val="0"/>
              </w:rPr>
              <w:t xml:space="preserve">. Le système affiche un message de confirmation de </w:t>
            </w:r>
            <w:r>
              <w:rPr>
                <w:b w:val="0"/>
              </w:rPr>
              <w:t>modification.</w:t>
            </w:r>
          </w:p>
          <w:p w:rsidR="00371C33" w:rsidRDefault="00371C33" w:rsidP="0035590B">
            <w:pPr>
              <w:tabs>
                <w:tab w:val="left" w:pos="284"/>
              </w:tabs>
              <w:jc w:val="both"/>
            </w:pPr>
            <w:r>
              <w:rPr>
                <w:b w:val="0"/>
              </w:rPr>
              <w:t>5</w:t>
            </w:r>
            <w:r w:rsidRPr="00AE3A87">
              <w:rPr>
                <w:b w:val="0"/>
              </w:rPr>
              <w:t xml:space="preserve">. Le système affiche </w:t>
            </w:r>
            <w:r>
              <w:rPr>
                <w:b w:val="0"/>
              </w:rPr>
              <w:t xml:space="preserve">la page </w:t>
            </w:r>
            <w:r w:rsidR="006701E1">
              <w:rPr>
                <w:b w:val="0"/>
              </w:rPr>
              <w:t>des rôles</w:t>
            </w:r>
            <w:r w:rsidRPr="00583D56">
              <w:rPr>
                <w:b w:val="0"/>
              </w:rPr>
              <w:t>.</w:t>
            </w:r>
          </w:p>
          <w:p w:rsidR="00371C33" w:rsidRDefault="00371C33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  <w:tr w:rsidR="00371C33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71C33" w:rsidRDefault="00371C33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Post condition</w:t>
            </w:r>
          </w:p>
        </w:tc>
        <w:tc>
          <w:tcPr>
            <w:tcW w:w="7982" w:type="dxa"/>
          </w:tcPr>
          <w:p w:rsidR="00371C33" w:rsidRPr="00963446" w:rsidRDefault="00371C33" w:rsidP="0035590B">
            <w:pPr>
              <w:pStyle w:val="Paragraphedeliste"/>
              <w:numPr>
                <w:ilvl w:val="0"/>
                <w:numId w:val="6"/>
              </w:num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 xml:space="preserve">Les données du </w:t>
            </w:r>
            <w:r w:rsidR="006701E1">
              <w:t>rôle</w:t>
            </w:r>
            <w:r>
              <w:t xml:space="preserve"> sont mises à jour en base de données ;</w:t>
            </w:r>
          </w:p>
          <w:p w:rsidR="00371C33" w:rsidRPr="00FE135B" w:rsidRDefault="00371C33" w:rsidP="0035590B">
            <w:pPr>
              <w:pStyle w:val="Paragraphedeliste"/>
              <w:numPr>
                <w:ilvl w:val="0"/>
                <w:numId w:val="6"/>
              </w:num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E135B">
              <w:t>Un log est enregistré.</w:t>
            </w:r>
          </w:p>
        </w:tc>
      </w:tr>
    </w:tbl>
    <w:p w:rsidR="00371C33" w:rsidRDefault="00371C33" w:rsidP="00371C33"/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9962"/>
      </w:tblGrid>
      <w:tr w:rsidR="00371C33" w:rsidRPr="00AE3A87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</w:tcPr>
          <w:p w:rsidR="00371C33" w:rsidRPr="00AE3A87" w:rsidRDefault="00371C33" w:rsidP="0035590B">
            <w:pPr>
              <w:tabs>
                <w:tab w:val="left" w:pos="284"/>
              </w:tabs>
              <w:jc w:val="both"/>
              <w:rPr>
                <w:i/>
              </w:rPr>
            </w:pPr>
            <w:r w:rsidRPr="00AE3A87">
              <w:t>S</w:t>
            </w:r>
            <w:r>
              <w:t>cénario</w:t>
            </w:r>
            <w:r w:rsidRPr="00AE3A87">
              <w:t xml:space="preserve"> </w:t>
            </w:r>
            <w:r>
              <w:t>d’exception</w:t>
            </w:r>
          </w:p>
        </w:tc>
      </w:tr>
      <w:tr w:rsidR="00371C33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</w:tcPr>
          <w:p w:rsidR="00371C33" w:rsidRDefault="00371C33" w:rsidP="0035590B">
            <w:pPr>
              <w:tabs>
                <w:tab w:val="left" w:pos="284"/>
              </w:tabs>
              <w:jc w:val="both"/>
              <w:rPr>
                <w:b w:val="0"/>
              </w:rPr>
            </w:pPr>
          </w:p>
          <w:p w:rsidR="00371C33" w:rsidRDefault="00371C33" w:rsidP="0035590B">
            <w:pPr>
              <w:tabs>
                <w:tab w:val="left" w:pos="284"/>
              </w:tabs>
              <w:jc w:val="both"/>
              <w:rPr>
                <w:b w:val="0"/>
              </w:rPr>
            </w:pPr>
            <w:r>
              <w:rPr>
                <w:b w:val="0"/>
              </w:rPr>
              <w:t>4</w:t>
            </w:r>
            <w:r w:rsidRPr="00AE3A87">
              <w:rPr>
                <w:b w:val="0"/>
              </w:rPr>
              <w:t>. Le système affiche un message d’erreur, le formulaire n’est pas valide</w:t>
            </w:r>
            <w:r>
              <w:rPr>
                <w:b w:val="0"/>
              </w:rPr>
              <w:t> : retour étape 1.</w:t>
            </w:r>
          </w:p>
          <w:p w:rsidR="00371C33" w:rsidRPr="0003448D" w:rsidRDefault="00371C33" w:rsidP="0035590B">
            <w:pPr>
              <w:tabs>
                <w:tab w:val="left" w:pos="284"/>
              </w:tabs>
              <w:jc w:val="both"/>
              <w:rPr>
                <w:b w:val="0"/>
              </w:rPr>
            </w:pPr>
          </w:p>
        </w:tc>
      </w:tr>
    </w:tbl>
    <w:p w:rsidR="00371C33" w:rsidRDefault="00371C33" w:rsidP="00DB5D1B">
      <w:pPr>
        <w:pStyle w:val="Titre2"/>
        <w:numPr>
          <w:ilvl w:val="0"/>
          <w:numId w:val="2"/>
        </w:numPr>
      </w:pPr>
      <w:bookmarkStart w:id="40" w:name="_Toc96078353"/>
      <w:r>
        <w:t xml:space="preserve">Suppression d’un </w:t>
      </w:r>
      <w:r w:rsidR="006701E1">
        <w:t>rôle</w:t>
      </w:r>
      <w:bookmarkEnd w:id="40"/>
    </w:p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371C33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71C33" w:rsidRPr="004C4EEA" w:rsidRDefault="00371C33" w:rsidP="0035590B">
            <w:pPr>
              <w:tabs>
                <w:tab w:val="left" w:pos="284"/>
              </w:tabs>
              <w:jc w:val="both"/>
              <w:rPr>
                <w:i/>
              </w:rPr>
            </w:pPr>
            <w:r w:rsidRPr="004C4EEA">
              <w:t>Acteurs</w:t>
            </w:r>
          </w:p>
        </w:tc>
        <w:tc>
          <w:tcPr>
            <w:tcW w:w="7982" w:type="dxa"/>
          </w:tcPr>
          <w:p w:rsidR="00371C33" w:rsidRPr="00F665C6" w:rsidRDefault="00371C33" w:rsidP="0035590B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665C6">
              <w:t>Administrateur</w:t>
            </w:r>
          </w:p>
        </w:tc>
      </w:tr>
      <w:tr w:rsidR="00371C33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71C33" w:rsidRDefault="00371C33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Objectif</w:t>
            </w:r>
          </w:p>
        </w:tc>
        <w:tc>
          <w:tcPr>
            <w:tcW w:w="7982" w:type="dxa"/>
          </w:tcPr>
          <w:p w:rsidR="00371C33" w:rsidRDefault="00371C33" w:rsidP="006701E1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665C6">
              <w:t xml:space="preserve">En tant </w:t>
            </w:r>
            <w:r w:rsidR="006701E1">
              <w:t>qu’administrateur</w:t>
            </w:r>
            <w:r w:rsidRPr="00F665C6">
              <w:t xml:space="preserve">, je souhaite supprimer </w:t>
            </w:r>
            <w:r>
              <w:t xml:space="preserve">un </w:t>
            </w:r>
            <w:r w:rsidR="006701E1">
              <w:t>rôle</w:t>
            </w:r>
            <w:r w:rsidRPr="00F665C6">
              <w:t xml:space="preserve"> afin de nettoyer la base </w:t>
            </w:r>
            <w:r w:rsidR="006701E1">
              <w:t>roleutilisateur</w:t>
            </w:r>
            <w:r w:rsidRPr="00F665C6">
              <w:t>.</w:t>
            </w:r>
          </w:p>
        </w:tc>
      </w:tr>
      <w:tr w:rsidR="00371C33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71C33" w:rsidRDefault="00371C33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Pré condition</w:t>
            </w:r>
          </w:p>
        </w:tc>
        <w:tc>
          <w:tcPr>
            <w:tcW w:w="7982" w:type="dxa"/>
          </w:tcPr>
          <w:p w:rsidR="00371C33" w:rsidRPr="00F665C6" w:rsidRDefault="00371C33" w:rsidP="0035590B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1C33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71C33" w:rsidRDefault="00371C33" w:rsidP="0035590B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Démarrage</w:t>
            </w:r>
          </w:p>
        </w:tc>
        <w:tc>
          <w:tcPr>
            <w:tcW w:w="7982" w:type="dxa"/>
          </w:tcPr>
          <w:p w:rsidR="00371C33" w:rsidRPr="00F665C6" w:rsidRDefault="00371C33" w:rsidP="006701E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65C6">
              <w:rPr>
                <w:color w:val="000000" w:themeColor="text1"/>
                <w:sz w:val="22"/>
                <w:szCs w:val="22"/>
              </w:rPr>
              <w:t xml:space="preserve">L’utilisateur </w:t>
            </w:r>
            <w:r w:rsidRPr="00F665C6">
              <w:rPr>
                <w:sz w:val="22"/>
                <w:szCs w:val="22"/>
              </w:rPr>
              <w:t xml:space="preserve">est sur </w:t>
            </w:r>
            <w:r>
              <w:rPr>
                <w:sz w:val="22"/>
                <w:szCs w:val="22"/>
              </w:rPr>
              <w:t xml:space="preserve">la liste des </w:t>
            </w:r>
            <w:r w:rsidR="006701E1">
              <w:rPr>
                <w:sz w:val="22"/>
                <w:szCs w:val="22"/>
              </w:rPr>
              <w:t>rôles</w:t>
            </w:r>
          </w:p>
        </w:tc>
      </w:tr>
    </w:tbl>
    <w:p w:rsidR="00371C33" w:rsidRDefault="00371C33" w:rsidP="00371C33"/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371C33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371C33" w:rsidRPr="00AE3A87" w:rsidRDefault="00371C33" w:rsidP="0035590B">
            <w:pPr>
              <w:tabs>
                <w:tab w:val="left" w:pos="284"/>
              </w:tabs>
              <w:rPr>
                <w:i/>
              </w:rPr>
            </w:pPr>
            <w:r w:rsidRPr="00AE3A87">
              <w:t>Scénario nominal</w:t>
            </w:r>
          </w:p>
        </w:tc>
      </w:tr>
      <w:tr w:rsidR="00371C33" w:rsidTr="0035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371C33" w:rsidRDefault="00371C33" w:rsidP="0035590B">
            <w:pPr>
              <w:tabs>
                <w:tab w:val="left" w:pos="284"/>
              </w:tabs>
              <w:rPr>
                <w:b w:val="0"/>
              </w:rPr>
            </w:pPr>
          </w:p>
          <w:p w:rsidR="00371C33" w:rsidRDefault="00371C33" w:rsidP="0035590B">
            <w:pPr>
              <w:pStyle w:val="Default"/>
              <w:rPr>
                <w:b w:val="0"/>
                <w:sz w:val="22"/>
                <w:szCs w:val="22"/>
              </w:rPr>
            </w:pPr>
            <w:r w:rsidRPr="00FE7228">
              <w:rPr>
                <w:b w:val="0"/>
                <w:sz w:val="22"/>
                <w:szCs w:val="22"/>
              </w:rPr>
              <w:t xml:space="preserve">1. </w:t>
            </w:r>
            <w:r>
              <w:rPr>
                <w:b w:val="0"/>
                <w:sz w:val="22"/>
                <w:szCs w:val="22"/>
              </w:rPr>
              <w:t>L’utilisateur clique sur le lien « Supprimer ».</w:t>
            </w:r>
          </w:p>
          <w:p w:rsidR="00371C33" w:rsidRPr="00FE7228" w:rsidRDefault="00371C33" w:rsidP="0035590B">
            <w:pPr>
              <w:pStyle w:val="Defaul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2. </w:t>
            </w:r>
            <w:r w:rsidRPr="00FE7228">
              <w:rPr>
                <w:b w:val="0"/>
                <w:sz w:val="22"/>
                <w:szCs w:val="22"/>
              </w:rPr>
              <w:t xml:space="preserve">Le système affiche un message de confirmation. </w:t>
            </w:r>
          </w:p>
          <w:p w:rsidR="00371C33" w:rsidRPr="00FE7228" w:rsidRDefault="00371C33" w:rsidP="0035590B">
            <w:pPr>
              <w:pStyle w:val="Defaul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3</w:t>
            </w:r>
            <w:r w:rsidRPr="00FE7228">
              <w:rPr>
                <w:b w:val="0"/>
                <w:sz w:val="22"/>
                <w:szCs w:val="22"/>
              </w:rPr>
              <w:t xml:space="preserve">. L’utilisateur confirme la suppression. </w:t>
            </w:r>
          </w:p>
          <w:p w:rsidR="00371C33" w:rsidRPr="00FE7228" w:rsidRDefault="00371C33" w:rsidP="0035590B">
            <w:pPr>
              <w:pStyle w:val="Defaul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4</w:t>
            </w:r>
            <w:r w:rsidRPr="00FE7228">
              <w:rPr>
                <w:b w:val="0"/>
                <w:sz w:val="22"/>
                <w:szCs w:val="22"/>
              </w:rPr>
              <w:t xml:space="preserve">. Le système affiche un message de confirmation de suppression. </w:t>
            </w:r>
          </w:p>
          <w:p w:rsidR="00371C33" w:rsidRDefault="00371C33" w:rsidP="0035590B">
            <w:pPr>
              <w:tabs>
                <w:tab w:val="left" w:pos="284"/>
              </w:tabs>
              <w:rPr>
                <w:i/>
              </w:rPr>
            </w:pPr>
            <w:r>
              <w:rPr>
                <w:b w:val="0"/>
              </w:rPr>
              <w:lastRenderedPageBreak/>
              <w:t>5</w:t>
            </w:r>
            <w:r w:rsidRPr="00FE7228">
              <w:rPr>
                <w:b w:val="0"/>
              </w:rPr>
              <w:t xml:space="preserve">. Le système affiche la page </w:t>
            </w:r>
            <w:r>
              <w:rPr>
                <w:b w:val="0"/>
              </w:rPr>
              <w:t xml:space="preserve">des </w:t>
            </w:r>
            <w:r w:rsidR="006701E1">
              <w:rPr>
                <w:b w:val="0"/>
              </w:rPr>
              <w:t>rôles</w:t>
            </w:r>
            <w:r w:rsidRPr="00FE7228">
              <w:rPr>
                <w:b w:val="0"/>
              </w:rPr>
              <w:t>.</w:t>
            </w:r>
          </w:p>
          <w:p w:rsidR="00371C33" w:rsidRDefault="00371C33" w:rsidP="0035590B">
            <w:pPr>
              <w:tabs>
                <w:tab w:val="left" w:pos="284"/>
              </w:tabs>
              <w:rPr>
                <w:i/>
              </w:rPr>
            </w:pPr>
          </w:p>
        </w:tc>
      </w:tr>
      <w:tr w:rsidR="00371C33" w:rsidTr="0035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71C33" w:rsidRDefault="00371C33" w:rsidP="0035590B">
            <w:pPr>
              <w:tabs>
                <w:tab w:val="left" w:pos="284"/>
              </w:tabs>
              <w:rPr>
                <w:i/>
              </w:rPr>
            </w:pPr>
            <w:r>
              <w:lastRenderedPageBreak/>
              <w:t>Post condition</w:t>
            </w:r>
          </w:p>
        </w:tc>
        <w:tc>
          <w:tcPr>
            <w:tcW w:w="7982" w:type="dxa"/>
          </w:tcPr>
          <w:p w:rsidR="00371C33" w:rsidRPr="009A6F92" w:rsidRDefault="00371C33" w:rsidP="0035590B">
            <w:pPr>
              <w:pStyle w:val="Paragraphedeliste"/>
              <w:numPr>
                <w:ilvl w:val="0"/>
                <w:numId w:val="6"/>
              </w:num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 xml:space="preserve">Le </w:t>
            </w:r>
            <w:r w:rsidR="006701E1">
              <w:t>rôle</w:t>
            </w:r>
            <w:r>
              <w:t xml:space="preserve"> est supprimé en base de données ;</w:t>
            </w:r>
          </w:p>
          <w:p w:rsidR="00371C33" w:rsidRPr="00FE135B" w:rsidRDefault="00371C33" w:rsidP="0035590B">
            <w:pPr>
              <w:pStyle w:val="Paragraphedeliste"/>
              <w:numPr>
                <w:ilvl w:val="0"/>
                <w:numId w:val="6"/>
              </w:num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E135B">
              <w:t>Un log est enregistré.</w:t>
            </w:r>
          </w:p>
        </w:tc>
      </w:tr>
    </w:tbl>
    <w:p w:rsidR="000F434F" w:rsidRDefault="000F434F" w:rsidP="00DB5D1B">
      <w:pPr>
        <w:pStyle w:val="Titre2"/>
        <w:numPr>
          <w:ilvl w:val="0"/>
          <w:numId w:val="2"/>
        </w:numPr>
      </w:pPr>
      <w:bookmarkStart w:id="41" w:name="_Toc96078354"/>
      <w:r>
        <w:t xml:space="preserve">Export des </w:t>
      </w:r>
      <w:r>
        <w:t>rôles</w:t>
      </w:r>
      <w:bookmarkEnd w:id="41"/>
    </w:p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0F434F" w:rsidTr="00F65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F434F" w:rsidRPr="004C4EEA" w:rsidRDefault="000F434F" w:rsidP="00F656E0">
            <w:pPr>
              <w:tabs>
                <w:tab w:val="left" w:pos="284"/>
              </w:tabs>
              <w:jc w:val="both"/>
              <w:rPr>
                <w:i/>
              </w:rPr>
            </w:pPr>
            <w:r w:rsidRPr="004C4EEA">
              <w:t>Acteurs</w:t>
            </w:r>
          </w:p>
        </w:tc>
        <w:tc>
          <w:tcPr>
            <w:tcW w:w="7982" w:type="dxa"/>
          </w:tcPr>
          <w:p w:rsidR="000F434F" w:rsidRPr="00B23535" w:rsidRDefault="000F434F" w:rsidP="00F656E0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Administrateur</w:t>
            </w:r>
          </w:p>
        </w:tc>
      </w:tr>
      <w:tr w:rsidR="000F434F" w:rsidTr="00F65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F434F" w:rsidRDefault="000F434F" w:rsidP="00F656E0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Objectif</w:t>
            </w:r>
          </w:p>
        </w:tc>
        <w:tc>
          <w:tcPr>
            <w:tcW w:w="7982" w:type="dxa"/>
          </w:tcPr>
          <w:p w:rsidR="000F434F" w:rsidRDefault="000F434F" w:rsidP="000F434F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23535">
              <w:t>En tant qu'</w:t>
            </w:r>
            <w:r>
              <w:t>administrateur</w:t>
            </w:r>
            <w:r w:rsidRPr="00B23535">
              <w:t xml:space="preserve"> , je souhaite </w:t>
            </w:r>
            <w:r>
              <w:t>exporter le tableau d</w:t>
            </w:r>
            <w:r>
              <w:t xml:space="preserve">e rôle </w:t>
            </w:r>
            <w:r>
              <w:t>afin de pouvoir l’imprimer</w:t>
            </w:r>
            <w:r w:rsidRPr="00B23535">
              <w:t>.</w:t>
            </w:r>
          </w:p>
        </w:tc>
      </w:tr>
      <w:tr w:rsidR="000F434F" w:rsidTr="00F65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F434F" w:rsidRDefault="000F434F" w:rsidP="00F656E0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Pré condition</w:t>
            </w:r>
          </w:p>
        </w:tc>
        <w:tc>
          <w:tcPr>
            <w:tcW w:w="7982" w:type="dxa"/>
          </w:tcPr>
          <w:p w:rsidR="000F434F" w:rsidRPr="00D115DE" w:rsidRDefault="000F434F" w:rsidP="00F656E0">
            <w:p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434F" w:rsidTr="00F65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F434F" w:rsidRDefault="000F434F" w:rsidP="00F656E0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Démarrage</w:t>
            </w:r>
          </w:p>
        </w:tc>
        <w:tc>
          <w:tcPr>
            <w:tcW w:w="7982" w:type="dxa"/>
          </w:tcPr>
          <w:p w:rsidR="000F434F" w:rsidRDefault="000F434F" w:rsidP="000F434F">
            <w:pPr>
              <w:tabs>
                <w:tab w:val="left" w:pos="28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L’utilisateur est sur la page des </w:t>
            </w:r>
            <w:r>
              <w:t>rôles</w:t>
            </w:r>
          </w:p>
        </w:tc>
      </w:tr>
    </w:tbl>
    <w:p w:rsidR="000F434F" w:rsidRDefault="000F434F" w:rsidP="000F434F"/>
    <w:tbl>
      <w:tblPr>
        <w:tblStyle w:val="TableauGrille6Couleur"/>
        <w:tblW w:w="0" w:type="auto"/>
        <w:tblLook w:val="0480" w:firstRow="0" w:lastRow="0" w:firstColumn="1" w:lastColumn="0" w:noHBand="0" w:noVBand="1"/>
      </w:tblPr>
      <w:tblGrid>
        <w:gridCol w:w="1980"/>
        <w:gridCol w:w="7982"/>
      </w:tblGrid>
      <w:tr w:rsidR="000F434F" w:rsidTr="00F65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0F434F" w:rsidRPr="00AE3A87" w:rsidRDefault="000F434F" w:rsidP="00F656E0">
            <w:pPr>
              <w:tabs>
                <w:tab w:val="left" w:pos="284"/>
              </w:tabs>
              <w:jc w:val="both"/>
              <w:rPr>
                <w:i/>
              </w:rPr>
            </w:pPr>
            <w:r w:rsidRPr="00AE3A87">
              <w:t>Scénario nominal</w:t>
            </w:r>
          </w:p>
        </w:tc>
      </w:tr>
      <w:tr w:rsidR="000F434F" w:rsidTr="00F65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2"/>
          </w:tcPr>
          <w:p w:rsidR="000F434F" w:rsidRDefault="000F434F" w:rsidP="00F656E0">
            <w:pPr>
              <w:tabs>
                <w:tab w:val="left" w:pos="284"/>
              </w:tabs>
              <w:jc w:val="both"/>
              <w:rPr>
                <w:b w:val="0"/>
              </w:rPr>
            </w:pPr>
          </w:p>
          <w:p w:rsidR="000F434F" w:rsidRDefault="000F434F" w:rsidP="00F656E0">
            <w:pPr>
              <w:tabs>
                <w:tab w:val="left" w:pos="284"/>
              </w:tabs>
              <w:jc w:val="both"/>
              <w:rPr>
                <w:b w:val="0"/>
              </w:rPr>
            </w:pPr>
            <w:r>
              <w:rPr>
                <w:b w:val="0"/>
              </w:rPr>
              <w:t>1. l’utilisateur clique sur le bouton exporter</w:t>
            </w:r>
            <w:r w:rsidRPr="00AE3A87">
              <w:rPr>
                <w:b w:val="0"/>
              </w:rPr>
              <w:t>.</w:t>
            </w:r>
          </w:p>
          <w:p w:rsidR="000F434F" w:rsidRDefault="000F434F" w:rsidP="00F656E0">
            <w:pPr>
              <w:tabs>
                <w:tab w:val="left" w:pos="284"/>
              </w:tabs>
              <w:jc w:val="both"/>
            </w:pPr>
            <w:r>
              <w:rPr>
                <w:b w:val="0"/>
              </w:rPr>
              <w:t>2</w:t>
            </w:r>
            <w:r w:rsidRPr="00AE3A87">
              <w:rPr>
                <w:b w:val="0"/>
              </w:rPr>
              <w:t xml:space="preserve">. Le système </w:t>
            </w:r>
            <w:r>
              <w:rPr>
                <w:b w:val="0"/>
              </w:rPr>
              <w:t>export le tableau sur Excel</w:t>
            </w:r>
            <w:r w:rsidRPr="00583D56">
              <w:rPr>
                <w:b w:val="0"/>
              </w:rPr>
              <w:t>.</w:t>
            </w:r>
          </w:p>
          <w:p w:rsidR="000F434F" w:rsidRDefault="000F434F" w:rsidP="00F656E0">
            <w:pPr>
              <w:tabs>
                <w:tab w:val="left" w:pos="284"/>
              </w:tabs>
              <w:jc w:val="both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  <w:tr w:rsidR="000F434F" w:rsidTr="00F65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F434F" w:rsidRDefault="000F434F" w:rsidP="00F656E0">
            <w:pPr>
              <w:tabs>
                <w:tab w:val="left" w:pos="284"/>
              </w:tabs>
              <w:jc w:val="both"/>
              <w:rPr>
                <w:i/>
              </w:rPr>
            </w:pPr>
            <w:r>
              <w:t>Post condition</w:t>
            </w:r>
          </w:p>
        </w:tc>
        <w:tc>
          <w:tcPr>
            <w:tcW w:w="7982" w:type="dxa"/>
          </w:tcPr>
          <w:p w:rsidR="000F434F" w:rsidRPr="004A098B" w:rsidRDefault="000F434F" w:rsidP="00F656E0">
            <w:pPr>
              <w:pStyle w:val="Paragraphedeliste"/>
              <w:numPr>
                <w:ilvl w:val="0"/>
                <w:numId w:val="6"/>
              </w:num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00B39">
              <w:t>U</w:t>
            </w:r>
            <w:r>
              <w:t>n fichier Excel est créé ;</w:t>
            </w:r>
          </w:p>
          <w:p w:rsidR="000F434F" w:rsidRPr="00FE135B" w:rsidRDefault="000F434F" w:rsidP="00F656E0">
            <w:pPr>
              <w:pStyle w:val="Paragraphedeliste"/>
              <w:numPr>
                <w:ilvl w:val="0"/>
                <w:numId w:val="6"/>
              </w:numPr>
              <w:tabs>
                <w:tab w:val="left" w:pos="28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E135B">
              <w:t>Un log est enregistré.</w:t>
            </w:r>
          </w:p>
        </w:tc>
      </w:tr>
    </w:tbl>
    <w:p w:rsidR="003D5A5B" w:rsidRPr="003D5A5B" w:rsidRDefault="003D5A5B" w:rsidP="002F3744">
      <w:pPr>
        <w:pStyle w:val="Titre2"/>
      </w:pPr>
    </w:p>
    <w:sectPr w:rsidR="003D5A5B" w:rsidRPr="003D5A5B" w:rsidSect="00857A19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964" w:right="964" w:bottom="964" w:left="964" w:header="3061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24A" w:rsidRDefault="0095524A" w:rsidP="00323FF1">
      <w:r>
        <w:separator/>
      </w:r>
    </w:p>
  </w:endnote>
  <w:endnote w:type="continuationSeparator" w:id="0">
    <w:p w:rsidR="0095524A" w:rsidRDefault="0095524A" w:rsidP="00323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arianne">
    <w:altName w:val="Times New Roman"/>
    <w:panose1 w:val="00000000000000000000"/>
    <w:charset w:val="00"/>
    <w:family w:val="modern"/>
    <w:notTrueType/>
    <w:pitch w:val="variable"/>
    <w:sig w:usb0="0000000F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90B" w:rsidRPr="00973E03" w:rsidRDefault="0035590B" w:rsidP="00685909">
    <w:pPr>
      <w:pStyle w:val="Pieddepage"/>
      <w:rPr>
        <w:noProof/>
        <w:sz w:val="16"/>
        <w:szCs w:val="16"/>
      </w:rPr>
    </w:pPr>
    <w:r w:rsidRPr="00973E03">
      <w:rPr>
        <w:noProof/>
        <w:sz w:val="16"/>
        <w:szCs w:val="16"/>
        <w:lang w:eastAsia="fr-FR"/>
      </w:rPr>
      <w:drawing>
        <wp:anchor distT="0" distB="0" distL="114300" distR="114300" simplePos="0" relativeHeight="251666432" behindDoc="1" locked="0" layoutInCell="1" allowOverlap="1" wp14:anchorId="279EB2CC" wp14:editId="0E3DF67B">
          <wp:simplePos x="0" y="0"/>
          <wp:positionH relativeFrom="column">
            <wp:posOffset>5310505</wp:posOffset>
          </wp:positionH>
          <wp:positionV relativeFrom="bottomMargin">
            <wp:posOffset>207225</wp:posOffset>
          </wp:positionV>
          <wp:extent cx="1155065" cy="291465"/>
          <wp:effectExtent l="0" t="0" r="6985" b="0"/>
          <wp:wrapNone/>
          <wp:docPr id="16" name="Imag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artenaires_partenair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5065" cy="291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73E03">
      <w:rPr>
        <w:noProof/>
        <w:sz w:val="16"/>
        <w:szCs w:val="16"/>
      </w:rPr>
      <w:t>SIEC – maison des examens</w:t>
    </w:r>
    <w:r w:rsidRPr="00973E03">
      <w:rPr>
        <w:noProof/>
        <w:sz w:val="16"/>
        <w:szCs w:val="16"/>
      </w:rPr>
      <w:br/>
      <w:t xml:space="preserve">7 rue Ernest Renan </w:t>
    </w:r>
  </w:p>
  <w:p w:rsidR="0035590B" w:rsidRPr="00973E03" w:rsidRDefault="0035590B" w:rsidP="00685909">
    <w:pPr>
      <w:pStyle w:val="Pieddepage"/>
      <w:rPr>
        <w:noProof/>
        <w:sz w:val="16"/>
        <w:szCs w:val="16"/>
      </w:rPr>
    </w:pPr>
    <w:r w:rsidRPr="00973E03">
      <w:rPr>
        <w:noProof/>
        <w:sz w:val="16"/>
        <w:szCs w:val="16"/>
      </w:rPr>
      <w:t xml:space="preserve">94749 ARCUEIL CEDEX </w:t>
    </w:r>
  </w:p>
  <w:p w:rsidR="0035590B" w:rsidRPr="00CB2D6A" w:rsidRDefault="0035590B" w:rsidP="00685909">
    <w:pPr>
      <w:pStyle w:val="Pieddepage"/>
      <w:rPr>
        <w:rFonts w:ascii="Marianne" w:hAnsi="Marianne"/>
        <w:color w:val="000000" w:themeColor="text1"/>
      </w:rPr>
    </w:pPr>
    <w:r w:rsidRPr="00973E03">
      <w:rPr>
        <w:noProof/>
        <w:sz w:val="16"/>
        <w:szCs w:val="16"/>
      </w:rPr>
      <w:t>www.siec.education.fr</w:t>
    </w:r>
    <w:r>
      <w:rPr>
        <w:rFonts w:ascii="Marianne" w:hAnsi="Marianne"/>
        <w:noProof/>
        <w:sz w:val="16"/>
        <w:szCs w:val="16"/>
      </w:rPr>
      <w:tab/>
      <w:t xml:space="preserve">              </w:t>
    </w:r>
    <w:r w:rsidRPr="00973E03">
      <w:rPr>
        <w:color w:val="000000" w:themeColor="text1"/>
        <w:sz w:val="16"/>
        <w:szCs w:val="16"/>
      </w:rPr>
      <w:fldChar w:fldCharType="begin"/>
    </w:r>
    <w:r w:rsidRPr="00973E03">
      <w:rPr>
        <w:color w:val="000000" w:themeColor="text1"/>
        <w:sz w:val="16"/>
        <w:szCs w:val="16"/>
      </w:rPr>
      <w:instrText>PAGE  \* Arabic  \* MERGEFORMAT</w:instrText>
    </w:r>
    <w:r w:rsidRPr="00973E03">
      <w:rPr>
        <w:color w:val="000000" w:themeColor="text1"/>
        <w:sz w:val="16"/>
        <w:szCs w:val="16"/>
      </w:rPr>
      <w:fldChar w:fldCharType="separate"/>
    </w:r>
    <w:r w:rsidR="0094135A">
      <w:rPr>
        <w:noProof/>
        <w:color w:val="000000" w:themeColor="text1"/>
        <w:sz w:val="16"/>
        <w:szCs w:val="16"/>
      </w:rPr>
      <w:t>2</w:t>
    </w:r>
    <w:r w:rsidRPr="00973E03">
      <w:rPr>
        <w:color w:val="000000" w:themeColor="text1"/>
        <w:sz w:val="16"/>
        <w:szCs w:val="16"/>
      </w:rPr>
      <w:fldChar w:fldCharType="end"/>
    </w:r>
    <w:r w:rsidRPr="00973E03">
      <w:rPr>
        <w:color w:val="000000" w:themeColor="text1"/>
        <w:sz w:val="16"/>
        <w:szCs w:val="16"/>
      </w:rPr>
      <w:t xml:space="preserve"> / </w:t>
    </w:r>
    <w:r w:rsidRPr="00973E03">
      <w:rPr>
        <w:color w:val="000000" w:themeColor="text1"/>
        <w:sz w:val="16"/>
        <w:szCs w:val="16"/>
      </w:rPr>
      <w:fldChar w:fldCharType="begin"/>
    </w:r>
    <w:r w:rsidRPr="00973E03">
      <w:rPr>
        <w:color w:val="000000" w:themeColor="text1"/>
        <w:sz w:val="16"/>
        <w:szCs w:val="16"/>
      </w:rPr>
      <w:instrText>NUMPAGES  \* Arabic  \* MERGEFORMAT</w:instrText>
    </w:r>
    <w:r w:rsidRPr="00973E03">
      <w:rPr>
        <w:color w:val="000000" w:themeColor="text1"/>
        <w:sz w:val="16"/>
        <w:szCs w:val="16"/>
      </w:rPr>
      <w:fldChar w:fldCharType="separate"/>
    </w:r>
    <w:r w:rsidR="0094135A">
      <w:rPr>
        <w:noProof/>
        <w:color w:val="000000" w:themeColor="text1"/>
        <w:sz w:val="16"/>
        <w:szCs w:val="16"/>
      </w:rPr>
      <w:t>21</w:t>
    </w:r>
    <w:r w:rsidRPr="00973E03">
      <w:rPr>
        <w:color w:val="000000" w:themeColor="text1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24A" w:rsidRDefault="0095524A" w:rsidP="00323FF1">
      <w:r>
        <w:separator/>
      </w:r>
    </w:p>
  </w:footnote>
  <w:footnote w:type="continuationSeparator" w:id="0">
    <w:p w:rsidR="0095524A" w:rsidRDefault="0095524A" w:rsidP="00323F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90B" w:rsidRDefault="0035590B">
    <w:pPr>
      <w:pStyle w:val="En-tte"/>
    </w:pPr>
    <w:r>
      <w:rPr>
        <w:noProof/>
      </w:rPr>
      <w:pict w14:anchorId="1F9BC9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38080259" o:spid="_x0000_s2051" type="#_x0000_t75" alt="" style="position:absolute;margin-left:0;margin-top:0;width:497.65pt;height:762.5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90B" w:rsidRDefault="0035590B" w:rsidP="00CB2D6A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10698658" wp14:editId="3B53A4C7">
          <wp:simplePos x="0" y="0"/>
          <wp:positionH relativeFrom="column">
            <wp:posOffset>5137039</wp:posOffset>
          </wp:positionH>
          <wp:positionV relativeFrom="paragraph">
            <wp:posOffset>-1331595</wp:posOffset>
          </wp:positionV>
          <wp:extent cx="1200912" cy="877824"/>
          <wp:effectExtent l="0" t="0" r="0" b="0"/>
          <wp:wrapNone/>
          <wp:docPr id="14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iec-1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912" cy="8778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64384" behindDoc="1" locked="0" layoutInCell="1" allowOverlap="1" wp14:anchorId="3614D4FF" wp14:editId="583BFD19">
          <wp:simplePos x="0" y="0"/>
          <wp:positionH relativeFrom="margin">
            <wp:posOffset>-1905</wp:posOffset>
          </wp:positionH>
          <wp:positionV relativeFrom="page">
            <wp:posOffset>612140</wp:posOffset>
          </wp:positionV>
          <wp:extent cx="1004400" cy="878400"/>
          <wp:effectExtent l="0" t="0" r="5715" b="0"/>
          <wp:wrapNone/>
          <wp:docPr id="1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f_Entête copi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4400" cy="87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90B" w:rsidRDefault="0035590B">
    <w:pPr>
      <w:pStyle w:val="En-tte"/>
    </w:pPr>
    <w:r>
      <w:rPr>
        <w:noProof/>
      </w:rPr>
      <w:pict w14:anchorId="7A49BD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38080258" o:spid="_x0000_s2049" type="#_x0000_t75" alt="" style="position:absolute;margin-left:0;margin-top:0;width:497.65pt;height:762.5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6559"/>
    <w:multiLevelType w:val="hybridMultilevel"/>
    <w:tmpl w:val="6A8867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96960"/>
    <w:multiLevelType w:val="hybridMultilevel"/>
    <w:tmpl w:val="A0126F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606B0"/>
    <w:multiLevelType w:val="hybridMultilevel"/>
    <w:tmpl w:val="21CCCF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115E7"/>
    <w:multiLevelType w:val="hybridMultilevel"/>
    <w:tmpl w:val="E66097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11CB4"/>
    <w:multiLevelType w:val="hybridMultilevel"/>
    <w:tmpl w:val="5EE4E8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0560C"/>
    <w:multiLevelType w:val="hybridMultilevel"/>
    <w:tmpl w:val="8E6AE9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B480D"/>
    <w:multiLevelType w:val="hybridMultilevel"/>
    <w:tmpl w:val="A0266B3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C3F12"/>
    <w:multiLevelType w:val="hybridMultilevel"/>
    <w:tmpl w:val="8F9608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A5091"/>
    <w:multiLevelType w:val="hybridMultilevel"/>
    <w:tmpl w:val="5EE4E8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52DCA"/>
    <w:multiLevelType w:val="hybridMultilevel"/>
    <w:tmpl w:val="B06EDA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667C4D"/>
    <w:multiLevelType w:val="hybridMultilevel"/>
    <w:tmpl w:val="5A7CCC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6220FF"/>
    <w:multiLevelType w:val="hybridMultilevel"/>
    <w:tmpl w:val="36967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56EE2"/>
    <w:multiLevelType w:val="hybridMultilevel"/>
    <w:tmpl w:val="DF6822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EE3036"/>
    <w:multiLevelType w:val="hybridMultilevel"/>
    <w:tmpl w:val="17CC2D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EE7A9D"/>
    <w:multiLevelType w:val="hybridMultilevel"/>
    <w:tmpl w:val="AA7852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8B1D50"/>
    <w:multiLevelType w:val="hybridMultilevel"/>
    <w:tmpl w:val="9DA8B6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F0E84"/>
    <w:multiLevelType w:val="hybridMultilevel"/>
    <w:tmpl w:val="1458C6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5B4228"/>
    <w:multiLevelType w:val="hybridMultilevel"/>
    <w:tmpl w:val="5EE4E8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2F2184"/>
    <w:multiLevelType w:val="hybridMultilevel"/>
    <w:tmpl w:val="389648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583890"/>
    <w:multiLevelType w:val="hybridMultilevel"/>
    <w:tmpl w:val="6A62BA1E"/>
    <w:lvl w:ilvl="0" w:tplc="040C000B">
      <w:start w:val="1"/>
      <w:numFmt w:val="bullet"/>
      <w:lvlText w:val=""/>
      <w:lvlJc w:val="left"/>
      <w:pPr>
        <w:ind w:left="67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20" w15:restartNumberingAfterBreak="0">
    <w:nsid w:val="4AB53ABD"/>
    <w:multiLevelType w:val="hybridMultilevel"/>
    <w:tmpl w:val="553A15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A91958"/>
    <w:multiLevelType w:val="hybridMultilevel"/>
    <w:tmpl w:val="5EE4E8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514385"/>
    <w:multiLevelType w:val="hybridMultilevel"/>
    <w:tmpl w:val="F0D4BCA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B07A9A"/>
    <w:multiLevelType w:val="hybridMultilevel"/>
    <w:tmpl w:val="8FBA592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75B37"/>
    <w:multiLevelType w:val="hybridMultilevel"/>
    <w:tmpl w:val="47A87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350B27"/>
    <w:multiLevelType w:val="hybridMultilevel"/>
    <w:tmpl w:val="1C36BDD0"/>
    <w:lvl w:ilvl="0" w:tplc="040C000B">
      <w:start w:val="1"/>
      <w:numFmt w:val="bullet"/>
      <w:lvlText w:val=""/>
      <w:lvlJc w:val="left"/>
      <w:pPr>
        <w:ind w:left="67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26" w15:restartNumberingAfterBreak="0">
    <w:nsid w:val="5F296207"/>
    <w:multiLevelType w:val="hybridMultilevel"/>
    <w:tmpl w:val="5EE4E8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3B32E8"/>
    <w:multiLevelType w:val="hybridMultilevel"/>
    <w:tmpl w:val="53F65E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82525"/>
    <w:multiLevelType w:val="hybridMultilevel"/>
    <w:tmpl w:val="5EE4E8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9875E8"/>
    <w:multiLevelType w:val="hybridMultilevel"/>
    <w:tmpl w:val="8D2A2B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663FB8"/>
    <w:multiLevelType w:val="hybridMultilevel"/>
    <w:tmpl w:val="C37055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556E27"/>
    <w:multiLevelType w:val="hybridMultilevel"/>
    <w:tmpl w:val="2006EB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F14FD3"/>
    <w:multiLevelType w:val="hybridMultilevel"/>
    <w:tmpl w:val="5EE4E8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802B37"/>
    <w:multiLevelType w:val="hybridMultilevel"/>
    <w:tmpl w:val="0EA8821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2D06FF"/>
    <w:multiLevelType w:val="hybridMultilevel"/>
    <w:tmpl w:val="215404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3E0995"/>
    <w:multiLevelType w:val="hybridMultilevel"/>
    <w:tmpl w:val="99F4BA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392644"/>
    <w:multiLevelType w:val="hybridMultilevel"/>
    <w:tmpl w:val="B252A4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4"/>
  </w:num>
  <w:num w:numId="3">
    <w:abstractNumId w:val="13"/>
  </w:num>
  <w:num w:numId="4">
    <w:abstractNumId w:val="5"/>
  </w:num>
  <w:num w:numId="5">
    <w:abstractNumId w:val="6"/>
  </w:num>
  <w:num w:numId="6">
    <w:abstractNumId w:val="16"/>
  </w:num>
  <w:num w:numId="7">
    <w:abstractNumId w:val="18"/>
  </w:num>
  <w:num w:numId="8">
    <w:abstractNumId w:val="31"/>
  </w:num>
  <w:num w:numId="9">
    <w:abstractNumId w:val="9"/>
  </w:num>
  <w:num w:numId="10">
    <w:abstractNumId w:val="1"/>
  </w:num>
  <w:num w:numId="11">
    <w:abstractNumId w:val="11"/>
  </w:num>
  <w:num w:numId="12">
    <w:abstractNumId w:val="27"/>
  </w:num>
  <w:num w:numId="13">
    <w:abstractNumId w:val="20"/>
  </w:num>
  <w:num w:numId="14">
    <w:abstractNumId w:val="36"/>
  </w:num>
  <w:num w:numId="15">
    <w:abstractNumId w:val="23"/>
  </w:num>
  <w:num w:numId="16">
    <w:abstractNumId w:val="19"/>
  </w:num>
  <w:num w:numId="17">
    <w:abstractNumId w:val="25"/>
  </w:num>
  <w:num w:numId="18">
    <w:abstractNumId w:val="12"/>
  </w:num>
  <w:num w:numId="19">
    <w:abstractNumId w:val="22"/>
  </w:num>
  <w:num w:numId="20">
    <w:abstractNumId w:val="35"/>
  </w:num>
  <w:num w:numId="21">
    <w:abstractNumId w:val="24"/>
  </w:num>
  <w:num w:numId="22">
    <w:abstractNumId w:val="29"/>
  </w:num>
  <w:num w:numId="23">
    <w:abstractNumId w:val="2"/>
  </w:num>
  <w:num w:numId="24">
    <w:abstractNumId w:val="34"/>
  </w:num>
  <w:num w:numId="25">
    <w:abstractNumId w:val="7"/>
  </w:num>
  <w:num w:numId="26">
    <w:abstractNumId w:val="14"/>
  </w:num>
  <w:num w:numId="27">
    <w:abstractNumId w:val="0"/>
  </w:num>
  <w:num w:numId="28">
    <w:abstractNumId w:val="15"/>
  </w:num>
  <w:num w:numId="29">
    <w:abstractNumId w:val="3"/>
  </w:num>
  <w:num w:numId="30">
    <w:abstractNumId w:val="10"/>
  </w:num>
  <w:num w:numId="31">
    <w:abstractNumId w:val="32"/>
  </w:num>
  <w:num w:numId="32">
    <w:abstractNumId w:val="30"/>
  </w:num>
  <w:num w:numId="33">
    <w:abstractNumId w:val="8"/>
  </w:num>
  <w:num w:numId="34">
    <w:abstractNumId w:val="28"/>
  </w:num>
  <w:num w:numId="35">
    <w:abstractNumId w:val="21"/>
  </w:num>
  <w:num w:numId="36">
    <w:abstractNumId w:val="26"/>
  </w:num>
  <w:num w:numId="37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attachedTemplate r:id="rId1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FCF"/>
    <w:rsid w:val="000021CD"/>
    <w:rsid w:val="000053A2"/>
    <w:rsid w:val="0001697F"/>
    <w:rsid w:val="00017172"/>
    <w:rsid w:val="000201FD"/>
    <w:rsid w:val="0002438C"/>
    <w:rsid w:val="0002478C"/>
    <w:rsid w:val="000324C7"/>
    <w:rsid w:val="00036CA6"/>
    <w:rsid w:val="00047BE2"/>
    <w:rsid w:val="00047E47"/>
    <w:rsid w:val="000508E7"/>
    <w:rsid w:val="0005474C"/>
    <w:rsid w:val="00060DB5"/>
    <w:rsid w:val="0006339D"/>
    <w:rsid w:val="00064A94"/>
    <w:rsid w:val="00071F07"/>
    <w:rsid w:val="000746B9"/>
    <w:rsid w:val="000952DD"/>
    <w:rsid w:val="000965B7"/>
    <w:rsid w:val="000A0B84"/>
    <w:rsid w:val="000A4567"/>
    <w:rsid w:val="000B3313"/>
    <w:rsid w:val="000B6115"/>
    <w:rsid w:val="000B6EFE"/>
    <w:rsid w:val="000B7832"/>
    <w:rsid w:val="000C00A2"/>
    <w:rsid w:val="000C1BE0"/>
    <w:rsid w:val="000C714E"/>
    <w:rsid w:val="000D71CA"/>
    <w:rsid w:val="000F434F"/>
    <w:rsid w:val="00101D8A"/>
    <w:rsid w:val="00103C6D"/>
    <w:rsid w:val="00104B50"/>
    <w:rsid w:val="001160B0"/>
    <w:rsid w:val="0011618D"/>
    <w:rsid w:val="001163AC"/>
    <w:rsid w:val="00116A32"/>
    <w:rsid w:val="0012001A"/>
    <w:rsid w:val="00125763"/>
    <w:rsid w:val="001325F6"/>
    <w:rsid w:val="001412FE"/>
    <w:rsid w:val="00143203"/>
    <w:rsid w:val="00146A38"/>
    <w:rsid w:val="001577C4"/>
    <w:rsid w:val="001614F6"/>
    <w:rsid w:val="00165DE3"/>
    <w:rsid w:val="00165DFF"/>
    <w:rsid w:val="00166DED"/>
    <w:rsid w:val="00167239"/>
    <w:rsid w:val="0017057B"/>
    <w:rsid w:val="0019029E"/>
    <w:rsid w:val="00193F55"/>
    <w:rsid w:val="001974AE"/>
    <w:rsid w:val="001A6E24"/>
    <w:rsid w:val="001B159F"/>
    <w:rsid w:val="001B4D51"/>
    <w:rsid w:val="001B73B1"/>
    <w:rsid w:val="001C2554"/>
    <w:rsid w:val="001C6A9B"/>
    <w:rsid w:val="001D5A1F"/>
    <w:rsid w:val="001E0212"/>
    <w:rsid w:val="001E3215"/>
    <w:rsid w:val="001E3FE3"/>
    <w:rsid w:val="001F6457"/>
    <w:rsid w:val="00201E62"/>
    <w:rsid w:val="002028D2"/>
    <w:rsid w:val="00203FDD"/>
    <w:rsid w:val="00210A39"/>
    <w:rsid w:val="00210D91"/>
    <w:rsid w:val="00215445"/>
    <w:rsid w:val="00220A13"/>
    <w:rsid w:val="002214F9"/>
    <w:rsid w:val="00225ABD"/>
    <w:rsid w:val="0023009F"/>
    <w:rsid w:val="002354CB"/>
    <w:rsid w:val="0023664B"/>
    <w:rsid w:val="0023687F"/>
    <w:rsid w:val="00254FA0"/>
    <w:rsid w:val="00271C8C"/>
    <w:rsid w:val="00280209"/>
    <w:rsid w:val="00283867"/>
    <w:rsid w:val="00286B86"/>
    <w:rsid w:val="00287DC8"/>
    <w:rsid w:val="00291621"/>
    <w:rsid w:val="002A612F"/>
    <w:rsid w:val="002B1814"/>
    <w:rsid w:val="002B704D"/>
    <w:rsid w:val="002B7C21"/>
    <w:rsid w:val="002C783B"/>
    <w:rsid w:val="002D47A5"/>
    <w:rsid w:val="002D5C93"/>
    <w:rsid w:val="002F3744"/>
    <w:rsid w:val="002F52E9"/>
    <w:rsid w:val="002F6C0A"/>
    <w:rsid w:val="00316F6E"/>
    <w:rsid w:val="00321166"/>
    <w:rsid w:val="0032122E"/>
    <w:rsid w:val="00323FF1"/>
    <w:rsid w:val="00335078"/>
    <w:rsid w:val="0034367A"/>
    <w:rsid w:val="00353B6D"/>
    <w:rsid w:val="00353EEC"/>
    <w:rsid w:val="0035590B"/>
    <w:rsid w:val="003654FD"/>
    <w:rsid w:val="0036617D"/>
    <w:rsid w:val="00370A6A"/>
    <w:rsid w:val="00371C33"/>
    <w:rsid w:val="003736CF"/>
    <w:rsid w:val="00380BCD"/>
    <w:rsid w:val="00385840"/>
    <w:rsid w:val="00397C1F"/>
    <w:rsid w:val="003A3526"/>
    <w:rsid w:val="003A405F"/>
    <w:rsid w:val="003A4E39"/>
    <w:rsid w:val="003A6436"/>
    <w:rsid w:val="003B22F9"/>
    <w:rsid w:val="003B27D1"/>
    <w:rsid w:val="003D58E1"/>
    <w:rsid w:val="003D5A5B"/>
    <w:rsid w:val="003D7742"/>
    <w:rsid w:val="003E51E0"/>
    <w:rsid w:val="003F1347"/>
    <w:rsid w:val="004046BD"/>
    <w:rsid w:val="004153C1"/>
    <w:rsid w:val="00417528"/>
    <w:rsid w:val="004208D0"/>
    <w:rsid w:val="00427E76"/>
    <w:rsid w:val="00436A6C"/>
    <w:rsid w:val="00441FAF"/>
    <w:rsid w:val="0044358F"/>
    <w:rsid w:val="00443B28"/>
    <w:rsid w:val="00444EF9"/>
    <w:rsid w:val="004519FD"/>
    <w:rsid w:val="004626E5"/>
    <w:rsid w:val="004730E0"/>
    <w:rsid w:val="00473835"/>
    <w:rsid w:val="00480C5E"/>
    <w:rsid w:val="0048270F"/>
    <w:rsid w:val="0048304A"/>
    <w:rsid w:val="00486F05"/>
    <w:rsid w:val="004921C0"/>
    <w:rsid w:val="004A098B"/>
    <w:rsid w:val="004A5573"/>
    <w:rsid w:val="004A7DAE"/>
    <w:rsid w:val="004B1E97"/>
    <w:rsid w:val="004B3329"/>
    <w:rsid w:val="004B7730"/>
    <w:rsid w:val="004C0FC0"/>
    <w:rsid w:val="004C20C1"/>
    <w:rsid w:val="004C4EEA"/>
    <w:rsid w:val="004D03FE"/>
    <w:rsid w:val="004D1328"/>
    <w:rsid w:val="004E47DF"/>
    <w:rsid w:val="004F0437"/>
    <w:rsid w:val="004F3EBF"/>
    <w:rsid w:val="004F7931"/>
    <w:rsid w:val="0052089C"/>
    <w:rsid w:val="00522AA0"/>
    <w:rsid w:val="00523A47"/>
    <w:rsid w:val="00530E89"/>
    <w:rsid w:val="00546EEF"/>
    <w:rsid w:val="00551458"/>
    <w:rsid w:val="005516C6"/>
    <w:rsid w:val="00557FEB"/>
    <w:rsid w:val="00561225"/>
    <w:rsid w:val="00561F13"/>
    <w:rsid w:val="0056345E"/>
    <w:rsid w:val="00574903"/>
    <w:rsid w:val="00583D56"/>
    <w:rsid w:val="005979FD"/>
    <w:rsid w:val="005A257C"/>
    <w:rsid w:val="005A357B"/>
    <w:rsid w:val="005B23C4"/>
    <w:rsid w:val="005C67FC"/>
    <w:rsid w:val="005D00F5"/>
    <w:rsid w:val="005D1C12"/>
    <w:rsid w:val="005D5394"/>
    <w:rsid w:val="005D7C02"/>
    <w:rsid w:val="005E1722"/>
    <w:rsid w:val="005E3040"/>
    <w:rsid w:val="005E3170"/>
    <w:rsid w:val="005E38E2"/>
    <w:rsid w:val="005E5FCF"/>
    <w:rsid w:val="005E62BB"/>
    <w:rsid w:val="005E6609"/>
    <w:rsid w:val="005F0FB3"/>
    <w:rsid w:val="00602E34"/>
    <w:rsid w:val="00603D4E"/>
    <w:rsid w:val="006061AB"/>
    <w:rsid w:val="00611087"/>
    <w:rsid w:val="00612770"/>
    <w:rsid w:val="006227EC"/>
    <w:rsid w:val="006233A1"/>
    <w:rsid w:val="00633691"/>
    <w:rsid w:val="0063729E"/>
    <w:rsid w:val="00637F03"/>
    <w:rsid w:val="006445A1"/>
    <w:rsid w:val="006550A9"/>
    <w:rsid w:val="006555A2"/>
    <w:rsid w:val="00655812"/>
    <w:rsid w:val="006701E1"/>
    <w:rsid w:val="0067146F"/>
    <w:rsid w:val="00672568"/>
    <w:rsid w:val="00674870"/>
    <w:rsid w:val="00677A28"/>
    <w:rsid w:val="00681C36"/>
    <w:rsid w:val="00685909"/>
    <w:rsid w:val="00686D18"/>
    <w:rsid w:val="0069081C"/>
    <w:rsid w:val="00694F4F"/>
    <w:rsid w:val="006A7960"/>
    <w:rsid w:val="006B0104"/>
    <w:rsid w:val="006B1178"/>
    <w:rsid w:val="006B331B"/>
    <w:rsid w:val="006C5989"/>
    <w:rsid w:val="006D1025"/>
    <w:rsid w:val="006D13B5"/>
    <w:rsid w:val="006D1423"/>
    <w:rsid w:val="006E3BC3"/>
    <w:rsid w:val="006E5B9D"/>
    <w:rsid w:val="006E6535"/>
    <w:rsid w:val="006F0452"/>
    <w:rsid w:val="006F589D"/>
    <w:rsid w:val="00703CB0"/>
    <w:rsid w:val="0070416D"/>
    <w:rsid w:val="007127B7"/>
    <w:rsid w:val="007269B0"/>
    <w:rsid w:val="007347F1"/>
    <w:rsid w:val="00736C7D"/>
    <w:rsid w:val="00737BB4"/>
    <w:rsid w:val="00763B37"/>
    <w:rsid w:val="00763F57"/>
    <w:rsid w:val="007713D7"/>
    <w:rsid w:val="00774366"/>
    <w:rsid w:val="00775E31"/>
    <w:rsid w:val="00785EB1"/>
    <w:rsid w:val="0079164C"/>
    <w:rsid w:val="007B1B85"/>
    <w:rsid w:val="007B2618"/>
    <w:rsid w:val="007B271D"/>
    <w:rsid w:val="007C736C"/>
    <w:rsid w:val="007D1971"/>
    <w:rsid w:val="007D19B4"/>
    <w:rsid w:val="007E0546"/>
    <w:rsid w:val="007F5A0B"/>
    <w:rsid w:val="007F6744"/>
    <w:rsid w:val="007F6840"/>
    <w:rsid w:val="007F7D78"/>
    <w:rsid w:val="00801816"/>
    <w:rsid w:val="00801CE3"/>
    <w:rsid w:val="00802E55"/>
    <w:rsid w:val="00804142"/>
    <w:rsid w:val="008055AE"/>
    <w:rsid w:val="00807012"/>
    <w:rsid w:val="008071D7"/>
    <w:rsid w:val="00812D1B"/>
    <w:rsid w:val="00813A10"/>
    <w:rsid w:val="0082415F"/>
    <w:rsid w:val="00826012"/>
    <w:rsid w:val="00832255"/>
    <w:rsid w:val="00835782"/>
    <w:rsid w:val="00841A24"/>
    <w:rsid w:val="00841CA0"/>
    <w:rsid w:val="00851773"/>
    <w:rsid w:val="0085372E"/>
    <w:rsid w:val="008541BC"/>
    <w:rsid w:val="00854C9B"/>
    <w:rsid w:val="00857A19"/>
    <w:rsid w:val="0086163C"/>
    <w:rsid w:val="008630E3"/>
    <w:rsid w:val="008639CC"/>
    <w:rsid w:val="0086400F"/>
    <w:rsid w:val="008641D4"/>
    <w:rsid w:val="0087306D"/>
    <w:rsid w:val="00873A2C"/>
    <w:rsid w:val="00881D85"/>
    <w:rsid w:val="00884C20"/>
    <w:rsid w:val="00886FF5"/>
    <w:rsid w:val="0089065E"/>
    <w:rsid w:val="00893030"/>
    <w:rsid w:val="0089338D"/>
    <w:rsid w:val="008946B8"/>
    <w:rsid w:val="008A2B4E"/>
    <w:rsid w:val="008A6D3B"/>
    <w:rsid w:val="008B7B80"/>
    <w:rsid w:val="008C0834"/>
    <w:rsid w:val="008C4D7D"/>
    <w:rsid w:val="008C7B59"/>
    <w:rsid w:val="008D2ACC"/>
    <w:rsid w:val="008D4FBA"/>
    <w:rsid w:val="008E4C3E"/>
    <w:rsid w:val="008F1F09"/>
    <w:rsid w:val="008F6615"/>
    <w:rsid w:val="00911076"/>
    <w:rsid w:val="00914A9D"/>
    <w:rsid w:val="00916E55"/>
    <w:rsid w:val="009351BD"/>
    <w:rsid w:val="0094135A"/>
    <w:rsid w:val="00941E37"/>
    <w:rsid w:val="009524A3"/>
    <w:rsid w:val="0095524A"/>
    <w:rsid w:val="009572F4"/>
    <w:rsid w:val="00963446"/>
    <w:rsid w:val="009638D0"/>
    <w:rsid w:val="009714D9"/>
    <w:rsid w:val="00973E03"/>
    <w:rsid w:val="00977BFD"/>
    <w:rsid w:val="00977DE8"/>
    <w:rsid w:val="009805FD"/>
    <w:rsid w:val="00983F50"/>
    <w:rsid w:val="00991587"/>
    <w:rsid w:val="00995984"/>
    <w:rsid w:val="00997275"/>
    <w:rsid w:val="009978C0"/>
    <w:rsid w:val="009A0254"/>
    <w:rsid w:val="009A5C21"/>
    <w:rsid w:val="009A6074"/>
    <w:rsid w:val="009A6F92"/>
    <w:rsid w:val="009C2799"/>
    <w:rsid w:val="009C66AC"/>
    <w:rsid w:val="009C6A06"/>
    <w:rsid w:val="009D3983"/>
    <w:rsid w:val="009D666D"/>
    <w:rsid w:val="009E68CD"/>
    <w:rsid w:val="009F2295"/>
    <w:rsid w:val="00A000D4"/>
    <w:rsid w:val="00A035AB"/>
    <w:rsid w:val="00A04A67"/>
    <w:rsid w:val="00A06820"/>
    <w:rsid w:val="00A11788"/>
    <w:rsid w:val="00A1271C"/>
    <w:rsid w:val="00A15268"/>
    <w:rsid w:val="00A177B1"/>
    <w:rsid w:val="00A21B2A"/>
    <w:rsid w:val="00A23F3C"/>
    <w:rsid w:val="00A300CA"/>
    <w:rsid w:val="00A3072E"/>
    <w:rsid w:val="00A34FC9"/>
    <w:rsid w:val="00A36C07"/>
    <w:rsid w:val="00A37038"/>
    <w:rsid w:val="00A379CE"/>
    <w:rsid w:val="00A41FCE"/>
    <w:rsid w:val="00A44C1F"/>
    <w:rsid w:val="00A451C4"/>
    <w:rsid w:val="00A47574"/>
    <w:rsid w:val="00A50F09"/>
    <w:rsid w:val="00A604FB"/>
    <w:rsid w:val="00A63E26"/>
    <w:rsid w:val="00A65D1F"/>
    <w:rsid w:val="00A71905"/>
    <w:rsid w:val="00A719D3"/>
    <w:rsid w:val="00A723E7"/>
    <w:rsid w:val="00A82360"/>
    <w:rsid w:val="00A8553E"/>
    <w:rsid w:val="00A92D45"/>
    <w:rsid w:val="00A940AD"/>
    <w:rsid w:val="00A95C7B"/>
    <w:rsid w:val="00A97386"/>
    <w:rsid w:val="00AA1C20"/>
    <w:rsid w:val="00AA1C8A"/>
    <w:rsid w:val="00AA2273"/>
    <w:rsid w:val="00AA6E1E"/>
    <w:rsid w:val="00AC1D53"/>
    <w:rsid w:val="00AC2618"/>
    <w:rsid w:val="00AC4F8A"/>
    <w:rsid w:val="00AD0CCD"/>
    <w:rsid w:val="00AD4AC5"/>
    <w:rsid w:val="00AD4BFC"/>
    <w:rsid w:val="00AD5CF2"/>
    <w:rsid w:val="00AE0A83"/>
    <w:rsid w:val="00AE106F"/>
    <w:rsid w:val="00AE261B"/>
    <w:rsid w:val="00AF0CE6"/>
    <w:rsid w:val="00AF2A3C"/>
    <w:rsid w:val="00AF2EFD"/>
    <w:rsid w:val="00AF51E8"/>
    <w:rsid w:val="00AF7E3A"/>
    <w:rsid w:val="00B03C40"/>
    <w:rsid w:val="00B05DDB"/>
    <w:rsid w:val="00B1462B"/>
    <w:rsid w:val="00B221AB"/>
    <w:rsid w:val="00B23431"/>
    <w:rsid w:val="00B23535"/>
    <w:rsid w:val="00B24250"/>
    <w:rsid w:val="00B42A4B"/>
    <w:rsid w:val="00B537DD"/>
    <w:rsid w:val="00B62542"/>
    <w:rsid w:val="00B6309A"/>
    <w:rsid w:val="00B85047"/>
    <w:rsid w:val="00B86403"/>
    <w:rsid w:val="00B9058D"/>
    <w:rsid w:val="00B9284A"/>
    <w:rsid w:val="00BA07A6"/>
    <w:rsid w:val="00BA21D3"/>
    <w:rsid w:val="00BA4D87"/>
    <w:rsid w:val="00BB19B1"/>
    <w:rsid w:val="00BB33BD"/>
    <w:rsid w:val="00BB45E5"/>
    <w:rsid w:val="00BB6ADC"/>
    <w:rsid w:val="00BC2A5C"/>
    <w:rsid w:val="00BC43FE"/>
    <w:rsid w:val="00BC6D15"/>
    <w:rsid w:val="00BD14EB"/>
    <w:rsid w:val="00BD6CA4"/>
    <w:rsid w:val="00BE68B8"/>
    <w:rsid w:val="00BF0197"/>
    <w:rsid w:val="00BF3781"/>
    <w:rsid w:val="00BF6194"/>
    <w:rsid w:val="00BF76B2"/>
    <w:rsid w:val="00C044D2"/>
    <w:rsid w:val="00C06281"/>
    <w:rsid w:val="00C21390"/>
    <w:rsid w:val="00C37E7C"/>
    <w:rsid w:val="00C4026C"/>
    <w:rsid w:val="00C42F09"/>
    <w:rsid w:val="00C44346"/>
    <w:rsid w:val="00C463D2"/>
    <w:rsid w:val="00C6123E"/>
    <w:rsid w:val="00C655BF"/>
    <w:rsid w:val="00C72BB3"/>
    <w:rsid w:val="00C747B8"/>
    <w:rsid w:val="00C81C1A"/>
    <w:rsid w:val="00C82574"/>
    <w:rsid w:val="00C83C88"/>
    <w:rsid w:val="00C85085"/>
    <w:rsid w:val="00C904C4"/>
    <w:rsid w:val="00C9148F"/>
    <w:rsid w:val="00C91CF5"/>
    <w:rsid w:val="00C94AAC"/>
    <w:rsid w:val="00CA2945"/>
    <w:rsid w:val="00CA3166"/>
    <w:rsid w:val="00CB0B3B"/>
    <w:rsid w:val="00CB2D6A"/>
    <w:rsid w:val="00CB6071"/>
    <w:rsid w:val="00CC2E44"/>
    <w:rsid w:val="00CC492B"/>
    <w:rsid w:val="00CC725D"/>
    <w:rsid w:val="00CD3A5A"/>
    <w:rsid w:val="00CD62CC"/>
    <w:rsid w:val="00CE135A"/>
    <w:rsid w:val="00CE327C"/>
    <w:rsid w:val="00CE36BE"/>
    <w:rsid w:val="00CF002F"/>
    <w:rsid w:val="00CF0D2D"/>
    <w:rsid w:val="00CF58AA"/>
    <w:rsid w:val="00CF741A"/>
    <w:rsid w:val="00D006C9"/>
    <w:rsid w:val="00D0201F"/>
    <w:rsid w:val="00D20137"/>
    <w:rsid w:val="00D213FC"/>
    <w:rsid w:val="00D228DD"/>
    <w:rsid w:val="00D2779F"/>
    <w:rsid w:val="00D34C73"/>
    <w:rsid w:val="00D406BF"/>
    <w:rsid w:val="00D50185"/>
    <w:rsid w:val="00D51023"/>
    <w:rsid w:val="00D52FCE"/>
    <w:rsid w:val="00D64A7B"/>
    <w:rsid w:val="00D72383"/>
    <w:rsid w:val="00D74402"/>
    <w:rsid w:val="00D82917"/>
    <w:rsid w:val="00D911BF"/>
    <w:rsid w:val="00D96989"/>
    <w:rsid w:val="00D96B08"/>
    <w:rsid w:val="00D973A6"/>
    <w:rsid w:val="00DA01A9"/>
    <w:rsid w:val="00DA32FA"/>
    <w:rsid w:val="00DA6777"/>
    <w:rsid w:val="00DB5D1B"/>
    <w:rsid w:val="00DC4307"/>
    <w:rsid w:val="00DC6F3C"/>
    <w:rsid w:val="00DD185C"/>
    <w:rsid w:val="00DD3825"/>
    <w:rsid w:val="00DE0E96"/>
    <w:rsid w:val="00DE2636"/>
    <w:rsid w:val="00DE2E78"/>
    <w:rsid w:val="00DF0DAA"/>
    <w:rsid w:val="00DF453D"/>
    <w:rsid w:val="00DF7125"/>
    <w:rsid w:val="00E0722A"/>
    <w:rsid w:val="00E12171"/>
    <w:rsid w:val="00E14D1B"/>
    <w:rsid w:val="00E14DA9"/>
    <w:rsid w:val="00E21C77"/>
    <w:rsid w:val="00E3434B"/>
    <w:rsid w:val="00E36C5B"/>
    <w:rsid w:val="00E41524"/>
    <w:rsid w:val="00E45CA3"/>
    <w:rsid w:val="00E4727E"/>
    <w:rsid w:val="00E510A5"/>
    <w:rsid w:val="00E5151B"/>
    <w:rsid w:val="00E52ABA"/>
    <w:rsid w:val="00E703F8"/>
    <w:rsid w:val="00E70F21"/>
    <w:rsid w:val="00E83CAA"/>
    <w:rsid w:val="00E93C66"/>
    <w:rsid w:val="00E94F72"/>
    <w:rsid w:val="00EA2BF1"/>
    <w:rsid w:val="00EA2F9F"/>
    <w:rsid w:val="00EB1ACA"/>
    <w:rsid w:val="00EC3844"/>
    <w:rsid w:val="00EC3A6B"/>
    <w:rsid w:val="00EC7212"/>
    <w:rsid w:val="00ED2511"/>
    <w:rsid w:val="00ED6640"/>
    <w:rsid w:val="00EE0D22"/>
    <w:rsid w:val="00EE2211"/>
    <w:rsid w:val="00EE226D"/>
    <w:rsid w:val="00EE3D63"/>
    <w:rsid w:val="00EE3F75"/>
    <w:rsid w:val="00EF58B9"/>
    <w:rsid w:val="00F03EA5"/>
    <w:rsid w:val="00F11D5E"/>
    <w:rsid w:val="00F13C1D"/>
    <w:rsid w:val="00F13DC9"/>
    <w:rsid w:val="00F14528"/>
    <w:rsid w:val="00F14D58"/>
    <w:rsid w:val="00F15FDF"/>
    <w:rsid w:val="00F30000"/>
    <w:rsid w:val="00F3367D"/>
    <w:rsid w:val="00F341CD"/>
    <w:rsid w:val="00F36039"/>
    <w:rsid w:val="00F37BDC"/>
    <w:rsid w:val="00F416EC"/>
    <w:rsid w:val="00F433B9"/>
    <w:rsid w:val="00F452EB"/>
    <w:rsid w:val="00F45416"/>
    <w:rsid w:val="00F456B3"/>
    <w:rsid w:val="00F479AA"/>
    <w:rsid w:val="00F61354"/>
    <w:rsid w:val="00F61EBF"/>
    <w:rsid w:val="00F625F1"/>
    <w:rsid w:val="00F665C6"/>
    <w:rsid w:val="00F66E1D"/>
    <w:rsid w:val="00F73483"/>
    <w:rsid w:val="00F75C03"/>
    <w:rsid w:val="00F81982"/>
    <w:rsid w:val="00F91EB9"/>
    <w:rsid w:val="00F96DE3"/>
    <w:rsid w:val="00FA370C"/>
    <w:rsid w:val="00FB27DE"/>
    <w:rsid w:val="00FB51B7"/>
    <w:rsid w:val="00FB7159"/>
    <w:rsid w:val="00FC176A"/>
    <w:rsid w:val="00FC2C15"/>
    <w:rsid w:val="00FE135B"/>
    <w:rsid w:val="00FE7228"/>
    <w:rsid w:val="00FE79BC"/>
    <w:rsid w:val="00FF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22CCDE7"/>
  <w15:chartTrackingRefBased/>
  <w15:docId w15:val="{BB5A6676-A272-4524-A886-2B5FE5A1B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Arial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E03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444EF9"/>
    <w:pPr>
      <w:pBdr>
        <w:top w:val="single" w:sz="4" w:space="1" w:color="auto"/>
        <w:bottom w:val="single" w:sz="4" w:space="1" w:color="auto"/>
      </w:pBdr>
      <w:tabs>
        <w:tab w:val="left" w:pos="284"/>
      </w:tabs>
      <w:spacing w:before="600" w:after="600"/>
      <w:outlineLvl w:val="0"/>
    </w:pPr>
    <w:rPr>
      <w:b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58AA"/>
    <w:pPr>
      <w:keepNext/>
      <w:keepLines/>
      <w:spacing w:before="480" w:after="480"/>
      <w:outlineLvl w:val="1"/>
    </w:pPr>
    <w:rPr>
      <w:rFonts w:eastAsiaTheme="majorEastAsia" w:cstheme="majorBidi"/>
      <w:b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B22F9"/>
    <w:pPr>
      <w:keepNext/>
      <w:keepLines/>
      <w:spacing w:before="360" w:after="360"/>
      <w:outlineLvl w:val="2"/>
    </w:pPr>
    <w:rPr>
      <w:rFonts w:eastAsiaTheme="majorEastAsia" w:cstheme="majorBidi"/>
      <w:b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23FF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23FF1"/>
  </w:style>
  <w:style w:type="paragraph" w:styleId="Pieddepage">
    <w:name w:val="footer"/>
    <w:basedOn w:val="Normal"/>
    <w:link w:val="PieddepageCar"/>
    <w:uiPriority w:val="99"/>
    <w:unhideWhenUsed/>
    <w:rsid w:val="00323FF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23FF1"/>
  </w:style>
  <w:style w:type="paragraph" w:styleId="NormalWeb">
    <w:name w:val="Normal (Web)"/>
    <w:basedOn w:val="Normal"/>
    <w:uiPriority w:val="99"/>
    <w:unhideWhenUsed/>
    <w:rsid w:val="00A97386"/>
    <w:pPr>
      <w:spacing w:before="100" w:beforeAutospacing="1" w:after="100" w:afterAutospacing="1"/>
    </w:pPr>
    <w:rPr>
      <w:rFonts w:eastAsia="Times New Roman"/>
      <w:lang w:eastAsia="fr-FR"/>
    </w:rPr>
  </w:style>
  <w:style w:type="paragraph" w:customStyle="1" w:styleId="textecourant">
    <w:name w:val="texte courant"/>
    <w:basedOn w:val="Normal"/>
    <w:qFormat/>
    <w:rsid w:val="00146A38"/>
    <w:rPr>
      <w:lang w:val="en-US"/>
    </w:rPr>
  </w:style>
  <w:style w:type="paragraph" w:customStyle="1" w:styleId="NOM">
    <w:name w:val="NOM"/>
    <w:basedOn w:val="Titre1"/>
    <w:qFormat/>
    <w:rsid w:val="00146A38"/>
    <w:rPr>
      <w:b w:val="0"/>
      <w:bCs/>
      <w:noProof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672568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672568"/>
  </w:style>
  <w:style w:type="character" w:customStyle="1" w:styleId="Titre1Car">
    <w:name w:val="Titre 1 Car"/>
    <w:basedOn w:val="Policepardfaut"/>
    <w:link w:val="Titre1"/>
    <w:uiPriority w:val="9"/>
    <w:rsid w:val="00444EF9"/>
    <w:rPr>
      <w:rFonts w:ascii="Arial" w:hAnsi="Arial"/>
      <w:b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93030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3030"/>
    <w:rPr>
      <w:rFonts w:ascii="Segoe UI" w:hAnsi="Segoe UI" w:cs="Segoe UI"/>
      <w:sz w:val="18"/>
      <w:szCs w:val="18"/>
    </w:rPr>
  </w:style>
  <w:style w:type="character" w:styleId="lev">
    <w:name w:val="Strong"/>
    <w:basedOn w:val="Policepardfaut"/>
    <w:qFormat/>
    <w:rsid w:val="001C6A9B"/>
    <w:rPr>
      <w:rFonts w:ascii="Arial" w:hAnsi="Arial"/>
      <w:b/>
      <w:bCs/>
      <w:sz w:val="36"/>
    </w:rPr>
  </w:style>
  <w:style w:type="table" w:styleId="Grilledutableau">
    <w:name w:val="Table Grid"/>
    <w:basedOn w:val="TableauNormal"/>
    <w:uiPriority w:val="59"/>
    <w:rsid w:val="001C6A9B"/>
    <w:rPr>
      <w:rFonts w:eastAsia="Times New Roman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146A3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146A38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46A38"/>
    <w:rPr>
      <w:rFonts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7386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97386"/>
    <w:rPr>
      <w:rFonts w:eastAsiaTheme="minorEastAsia" w:cstheme="minorBidi"/>
      <w:color w:val="5A5A5A" w:themeColor="text1" w:themeTint="A5"/>
      <w:spacing w:val="15"/>
      <w:szCs w:val="22"/>
    </w:rPr>
  </w:style>
  <w:style w:type="paragraph" w:customStyle="1" w:styleId="Thme">
    <w:name w:val="Thème"/>
    <w:basedOn w:val="Normal"/>
    <w:qFormat/>
    <w:rsid w:val="001C6A9B"/>
    <w:pPr>
      <w:tabs>
        <w:tab w:val="left" w:pos="284"/>
      </w:tabs>
    </w:pPr>
    <w:rPr>
      <w:b/>
      <w:u w:val="single"/>
    </w:rPr>
  </w:style>
  <w:style w:type="table" w:customStyle="1" w:styleId="Mesureprendre">
    <w:name w:val="Mesure à prendre"/>
    <w:basedOn w:val="TableauNormal"/>
    <w:uiPriority w:val="99"/>
    <w:rsid w:val="007B271D"/>
    <w:tblPr/>
  </w:style>
  <w:style w:type="paragraph" w:customStyle="1" w:styleId="EnTeteTableau">
    <w:name w:val="EnTeteTableau"/>
    <w:basedOn w:val="Normal"/>
    <w:qFormat/>
    <w:rsid w:val="00A21B2A"/>
    <w:pPr>
      <w:tabs>
        <w:tab w:val="left" w:pos="284"/>
      </w:tabs>
    </w:pPr>
    <w:rPr>
      <w:rFonts w:eastAsia="Times New Roman"/>
      <w:b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9284A"/>
    <w:pPr>
      <w:keepNext/>
      <w:keepLines/>
      <w:pBdr>
        <w:top w:val="none" w:sz="0" w:space="0" w:color="auto"/>
        <w:bottom w:val="none" w:sz="0" w:space="0" w:color="auto"/>
      </w:pBdr>
      <w:tabs>
        <w:tab w:val="clear" w:pos="284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9284A"/>
    <w:pPr>
      <w:spacing w:after="100" w:line="259" w:lineRule="auto"/>
      <w:ind w:left="220"/>
    </w:pPr>
    <w:rPr>
      <w:rFonts w:asciiTheme="minorHAnsi" w:eastAsiaTheme="minorEastAsia" w:hAnsiTheme="minorHAnsi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F58AA"/>
    <w:pPr>
      <w:tabs>
        <w:tab w:val="left" w:pos="440"/>
        <w:tab w:val="right" w:leader="dot" w:pos="9962"/>
      </w:tabs>
      <w:spacing w:after="100" w:line="259" w:lineRule="auto"/>
    </w:pPr>
    <w:rPr>
      <w:rFonts w:asciiTheme="minorHAnsi" w:eastAsiaTheme="minorEastAsia" w:hAnsiTheme="minorHAnsi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9284A"/>
    <w:pPr>
      <w:spacing w:after="100" w:line="259" w:lineRule="auto"/>
      <w:ind w:left="440"/>
    </w:pPr>
    <w:rPr>
      <w:rFonts w:asciiTheme="minorHAnsi" w:eastAsiaTheme="minorEastAsia" w:hAnsiTheme="minorHAnsi"/>
      <w:lang w:eastAsia="fr-FR"/>
    </w:rPr>
  </w:style>
  <w:style w:type="character" w:styleId="Lienhypertexte">
    <w:name w:val="Hyperlink"/>
    <w:basedOn w:val="Policepardfaut"/>
    <w:uiPriority w:val="99"/>
    <w:unhideWhenUsed/>
    <w:rsid w:val="00B9284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73E0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F58AA"/>
    <w:rPr>
      <w:rFonts w:ascii="Arial" w:eastAsiaTheme="majorEastAsia" w:hAnsi="Arial" w:cstheme="majorBidi"/>
      <w:b/>
      <w:sz w:val="24"/>
      <w:szCs w:val="26"/>
      <w:u w:val="single"/>
    </w:rPr>
  </w:style>
  <w:style w:type="table" w:styleId="TableauGrille6Couleur">
    <w:name w:val="Grid Table 6 Colorful"/>
    <w:basedOn w:val="TableauNormal"/>
    <w:uiPriority w:val="51"/>
    <w:rsid w:val="003A405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3B22F9"/>
    <w:rPr>
      <w:rFonts w:ascii="Arial" w:eastAsiaTheme="majorEastAsia" w:hAnsi="Arial" w:cstheme="majorBidi"/>
      <w:b/>
      <w:szCs w:val="24"/>
    </w:rPr>
  </w:style>
  <w:style w:type="table" w:styleId="TableauListe6Couleur">
    <w:name w:val="List Table 6 Colorful"/>
    <w:basedOn w:val="TableauNormal"/>
    <w:uiPriority w:val="51"/>
    <w:rsid w:val="00A451C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ansinterligne">
    <w:name w:val="No Spacing"/>
    <w:uiPriority w:val="1"/>
    <w:qFormat/>
    <w:rsid w:val="00BB33BD"/>
    <w:rPr>
      <w:rFonts w:ascii="Arial" w:hAnsi="Arial"/>
    </w:rPr>
  </w:style>
  <w:style w:type="paragraph" w:customStyle="1" w:styleId="Default">
    <w:name w:val="Default"/>
    <w:rsid w:val="00FE7228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3859">
              <w:marLeft w:val="0"/>
              <w:marRight w:val="0"/>
              <w:marTop w:val="22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0284">
              <w:marLeft w:val="0"/>
              <w:marRight w:val="0"/>
              <w:marTop w:val="0"/>
              <w:marBottom w:val="0"/>
              <w:div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divBdr>
            </w:div>
          </w:divsChild>
        </w:div>
      </w:divsChild>
    </w:div>
    <w:div w:id="9249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r\Downloads\Mod&#232;le%20compte-rendu%20de%20r&#233;union%20(1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E65C16-461F-4059-BBE6-ED5028046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compte-rendu de réunion (1)</Template>
  <TotalTime>42</TotalTime>
  <Pages>21</Pages>
  <Words>3880</Words>
  <Characters>21344</Characters>
  <Application>Microsoft Office Word</Application>
  <DocSecurity>0</DocSecurity>
  <Lines>177</Lines>
  <Paragraphs>50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RIQUIER Jérémie</dc:creator>
  <cp:keywords/>
  <dc:description>cedric.fenet@siec.education.fr</dc:description>
  <cp:lastModifiedBy>DUPUIS Florian</cp:lastModifiedBy>
  <cp:revision>4</cp:revision>
  <cp:lastPrinted>2021-04-06T16:18:00Z</cp:lastPrinted>
  <dcterms:created xsi:type="dcterms:W3CDTF">2022-02-18T10:21:00Z</dcterms:created>
  <dcterms:modified xsi:type="dcterms:W3CDTF">2022-02-18T11:05:00Z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° de téléphone">
    <vt:bool>true</vt:bool>
  </property>
</Properties>
</file>